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28"/>
          <w:szCs w:val="18"/>
          <w:highlight w:val="yellow"/>
        </w:rPr>
        <w:id w:val="-1594244846"/>
        <w:docPartObj>
          <w:docPartGallery w:val="Cover Pages"/>
          <w:docPartUnique/>
        </w:docPartObj>
      </w:sdtPr>
      <w:sdtEndPr>
        <w:rPr>
          <w:rFonts w:eastAsiaTheme="minorHAnsi"/>
          <w:sz w:val="26"/>
          <w:szCs w:val="26"/>
        </w:rPr>
      </w:sdtEndPr>
      <w:sdtContent>
        <w:p w14:paraId="688BB9AB" w14:textId="77777777" w:rsidR="00B74A4B" w:rsidRPr="008F16A3" w:rsidRDefault="00B74A4B" w:rsidP="00B74A4B">
          <w:pPr>
            <w:spacing w:after="0" w:line="268" w:lineRule="auto"/>
            <w:ind w:left="10" w:hanging="10"/>
            <w:jc w:val="center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 </w:t>
          </w:r>
        </w:p>
        <w:p w14:paraId="535EB22E" w14:textId="77777777" w:rsidR="00B74A4B" w:rsidRPr="008F16A3" w:rsidRDefault="00B74A4B" w:rsidP="00B74A4B">
          <w:pPr>
            <w:spacing w:after="0" w:line="268" w:lineRule="auto"/>
            <w:ind w:left="10" w:right="58" w:hanging="10"/>
            <w:jc w:val="center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«Высшая школа экономики» </w:t>
          </w:r>
        </w:p>
        <w:p w14:paraId="72E67F7A" w14:textId="77777777" w:rsidR="00B74A4B" w:rsidRPr="008F16A3" w:rsidRDefault="00B74A4B" w:rsidP="00B74A4B">
          <w:pPr>
            <w:spacing w:after="22" w:line="256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  <w:t xml:space="preserve"> </w:t>
          </w:r>
        </w:p>
        <w:p w14:paraId="0FB55353" w14:textId="77777777" w:rsidR="00B74A4B" w:rsidRPr="008F16A3" w:rsidRDefault="00B74A4B" w:rsidP="00B74A4B">
          <w:pPr>
            <w:spacing w:after="0" w:line="268" w:lineRule="auto"/>
            <w:ind w:left="10" w:right="62" w:hanging="10"/>
            <w:jc w:val="center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Факультет экономики, менеджмента и бизнес-информатики </w:t>
          </w:r>
        </w:p>
        <w:p w14:paraId="3A4A4F20" w14:textId="77777777" w:rsidR="00B74A4B" w:rsidRPr="008F16A3" w:rsidRDefault="00B74A4B" w:rsidP="00B74A4B">
          <w:pPr>
            <w:spacing w:after="23" w:line="256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  <w:t xml:space="preserve"> </w:t>
          </w:r>
        </w:p>
        <w:p w14:paraId="4FCA4C66" w14:textId="77777777" w:rsidR="00B74A4B" w:rsidRPr="008F16A3" w:rsidRDefault="00B74A4B" w:rsidP="00B74A4B">
          <w:pPr>
            <w:spacing w:after="0" w:line="268" w:lineRule="auto"/>
            <w:ind w:left="10" w:right="57" w:hanging="10"/>
            <w:jc w:val="center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Образовательная программа бакалавриата «Программная инженерия» </w:t>
          </w:r>
        </w:p>
        <w:p w14:paraId="65547D47" w14:textId="6FAEFE43" w:rsidR="00B74A4B" w:rsidRPr="008F16A3" w:rsidRDefault="00B74A4B" w:rsidP="00B74A4B">
          <w:pPr>
            <w:spacing w:after="0" w:line="256" w:lineRule="auto"/>
            <w:ind w:right="5"/>
            <w:jc w:val="center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b/>
              <w:color w:val="000000"/>
              <w:lang w:eastAsia="ru-RU"/>
            </w:rPr>
            <w:t xml:space="preserve"> </w:t>
          </w:r>
        </w:p>
        <w:p w14:paraId="7556F670" w14:textId="77777777" w:rsidR="00B74A4B" w:rsidRPr="008F16A3" w:rsidRDefault="00B74A4B" w:rsidP="00B74A4B">
          <w:pPr>
            <w:spacing w:after="43" w:line="256" w:lineRule="auto"/>
            <w:ind w:right="5"/>
            <w:jc w:val="center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b/>
              <w:color w:val="000000"/>
              <w:lang w:eastAsia="ru-RU"/>
            </w:rPr>
            <w:t xml:space="preserve"> </w:t>
          </w:r>
        </w:p>
        <w:p w14:paraId="3F2278B4" w14:textId="0453C477" w:rsidR="008F16A3" w:rsidRPr="008F16A3" w:rsidRDefault="008F16A3" w:rsidP="00154402">
          <w:pPr>
            <w:keepNext/>
            <w:keepLines/>
            <w:spacing w:after="0" w:line="257" w:lineRule="auto"/>
            <w:ind w:left="11" w:right="62" w:hanging="11"/>
            <w:jc w:val="center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  <w:lang w:eastAsia="ru-RU"/>
            </w:rPr>
            <w:t>ОТЧЕТ</w:t>
          </w:r>
        </w:p>
        <w:p w14:paraId="24392B3D" w14:textId="008F671E" w:rsidR="00B74A4B" w:rsidRPr="008F16A3" w:rsidRDefault="00154402" w:rsidP="00154402">
          <w:pPr>
            <w:keepNext/>
            <w:keepLines/>
            <w:spacing w:after="0" w:line="257" w:lineRule="auto"/>
            <w:ind w:left="11" w:right="62" w:hanging="11"/>
            <w:jc w:val="center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  <w:lang w:eastAsia="ru-RU"/>
            </w:rPr>
            <w:t>по производственной практике</w:t>
          </w:r>
        </w:p>
        <w:p w14:paraId="403C8313" w14:textId="7D61FA6D" w:rsidR="00B74A4B" w:rsidRPr="008F16A3" w:rsidRDefault="00B74A4B" w:rsidP="008F16A3">
          <w:pPr>
            <w:spacing w:after="0" w:line="256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</w:p>
        <w:p w14:paraId="6C7D476B" w14:textId="32D111C6" w:rsidR="00B74A4B" w:rsidRPr="008F16A3" w:rsidRDefault="00B74A4B" w:rsidP="008F16A3">
          <w:pPr>
            <w:spacing w:after="0" w:line="256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</w:p>
        <w:p w14:paraId="1D29B3B5" w14:textId="19A39B3E" w:rsidR="00B74A4B" w:rsidRPr="008F16A3" w:rsidRDefault="00B74A4B" w:rsidP="008F16A3">
          <w:pPr>
            <w:spacing w:after="0" w:line="256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</w:p>
        <w:p w14:paraId="63DFE684" w14:textId="348769D9" w:rsidR="00B74A4B" w:rsidRPr="008F16A3" w:rsidRDefault="00B74A4B" w:rsidP="008F16A3">
          <w:pPr>
            <w:spacing w:after="30" w:line="256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</w:p>
        <w:p w14:paraId="1F9B45E6" w14:textId="304FC79D" w:rsidR="00B74A4B" w:rsidRPr="008F16A3" w:rsidRDefault="00B74A4B" w:rsidP="008F16A3">
          <w:pPr>
            <w:tabs>
              <w:tab w:val="center" w:pos="6651"/>
              <w:tab w:val="center" w:pos="9355"/>
            </w:tabs>
            <w:spacing w:after="77" w:line="266" w:lineRule="auto"/>
            <w:ind w:left="4820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Выполнил студент группы </w:t>
          </w:r>
          <w:r w:rsidRPr="008F16A3">
            <w:rPr>
              <w:rFonts w:ascii="Times New Roman" w:eastAsia="Times New Roman" w:hAnsi="Times New Roman" w:cs="Times New Roman"/>
              <w:color w:val="000000"/>
              <w:sz w:val="26"/>
              <w:szCs w:val="26"/>
              <w:u w:val="single" w:color="000000"/>
              <w:lang w:eastAsia="ru-RU"/>
            </w:rPr>
            <w:t>ПИ-14-1</w:t>
          </w:r>
          <w:r w:rsidRPr="008F16A3">
            <w:rPr>
              <w:rFonts w:ascii="Times New Roman" w:eastAsia="Times New Roman" w:hAnsi="Times New Roman" w:cs="Times New Roman"/>
              <w:color w:val="000000"/>
              <w:sz w:val="26"/>
              <w:szCs w:val="26"/>
              <w:u w:val="single" w:color="000000"/>
              <w:lang w:eastAsia="ru-RU"/>
            </w:rPr>
            <w:tab/>
          </w:r>
        </w:p>
        <w:p w14:paraId="22D54A45" w14:textId="77777777" w:rsidR="00B74A4B" w:rsidRPr="008F16A3" w:rsidRDefault="00B74A4B" w:rsidP="00B74A4B">
          <w:pPr>
            <w:tabs>
              <w:tab w:val="right" w:pos="9355"/>
            </w:tabs>
            <w:spacing w:after="5" w:line="268" w:lineRule="auto"/>
            <w:ind w:left="4820"/>
            <w:rPr>
              <w:rFonts w:ascii="Times New Roman" w:eastAsia="Times New Roman" w:hAnsi="Times New Roman" w:cs="Times New Roman"/>
              <w:color w:val="000000"/>
              <w:sz w:val="24"/>
              <w:u w:val="single" w:color="000000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sz w:val="26"/>
              <w:szCs w:val="26"/>
              <w:u w:val="single" w:color="000000"/>
              <w:lang w:eastAsia="ru-RU"/>
            </w:rPr>
            <w:t>Щелкунов Андрей Александрович</w:t>
          </w:r>
          <w:r w:rsidRPr="008F16A3">
            <w:rPr>
              <w:rFonts w:ascii="Times New Roman" w:eastAsia="Times New Roman" w:hAnsi="Times New Roman" w:cs="Times New Roman"/>
              <w:color w:val="000000"/>
              <w:sz w:val="24"/>
              <w:u w:val="single" w:color="000000"/>
              <w:lang w:eastAsia="ru-RU"/>
            </w:rPr>
            <w:tab/>
          </w:r>
        </w:p>
        <w:p w14:paraId="6B8EF801" w14:textId="77777777" w:rsidR="00B74A4B" w:rsidRPr="008F16A3" w:rsidRDefault="00B74A4B" w:rsidP="00B74A4B">
          <w:pPr>
            <w:spacing w:after="73" w:line="256" w:lineRule="auto"/>
            <w:ind w:left="6268" w:hanging="10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sz w:val="14"/>
              <w:lang w:eastAsia="ru-RU"/>
            </w:rPr>
            <w:t>(Фамилия, Имя, Отчество)</w:t>
          </w:r>
          <w:r w:rsidRPr="008F16A3"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  <w:t xml:space="preserve"> </w:t>
          </w:r>
        </w:p>
        <w:p w14:paraId="66CD2E61" w14:textId="0CEDCDBD" w:rsidR="00B74A4B" w:rsidRPr="008F16A3" w:rsidRDefault="00B74A4B" w:rsidP="008F16A3">
          <w:pPr>
            <w:spacing w:after="5" w:line="268" w:lineRule="auto"/>
            <w:ind w:left="4820" w:right="-2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lang w:eastAsia="ru-RU"/>
            </w:rPr>
            <w:t>_________________________________________</w:t>
          </w:r>
        </w:p>
        <w:p w14:paraId="68792E5B" w14:textId="77777777" w:rsidR="00B74A4B" w:rsidRPr="008F16A3" w:rsidRDefault="00B74A4B" w:rsidP="00B74A4B">
          <w:pPr>
            <w:spacing w:after="75" w:line="256" w:lineRule="auto"/>
            <w:ind w:left="4912" w:hanging="10"/>
            <w:jc w:val="center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sz w:val="14"/>
              <w:lang w:eastAsia="ru-RU"/>
            </w:rPr>
            <w:t xml:space="preserve">(подпись) </w:t>
          </w:r>
        </w:p>
        <w:p w14:paraId="0BF44136" w14:textId="77777777" w:rsidR="00B74A4B" w:rsidRPr="008F16A3" w:rsidRDefault="00B74A4B" w:rsidP="00B74A4B">
          <w:pPr>
            <w:spacing w:after="0" w:line="256" w:lineRule="auto"/>
            <w:ind w:left="283"/>
            <w:jc w:val="center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  <w:t xml:space="preserve"> </w:t>
          </w:r>
        </w:p>
        <w:p w14:paraId="34767A87" w14:textId="77777777" w:rsidR="00B74A4B" w:rsidRPr="008F16A3" w:rsidRDefault="00B74A4B" w:rsidP="00B74A4B">
          <w:pPr>
            <w:spacing w:after="21" w:line="256" w:lineRule="auto"/>
            <w:ind w:left="283"/>
            <w:jc w:val="center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  <w:t xml:space="preserve"> </w:t>
          </w:r>
        </w:p>
        <w:p w14:paraId="40475294" w14:textId="77777777" w:rsidR="00B74A4B" w:rsidRPr="008F16A3" w:rsidRDefault="00B74A4B" w:rsidP="00B74A4B">
          <w:pPr>
            <w:spacing w:after="134" w:line="266" w:lineRule="auto"/>
            <w:ind w:left="-3" w:right="55" w:hanging="5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Проверили: </w:t>
          </w:r>
        </w:p>
        <w:p w14:paraId="0B37C0D3" w14:textId="4B3F3EB0" w:rsidR="00B74A4B" w:rsidRPr="008F16A3" w:rsidRDefault="00B74A4B" w:rsidP="00B74A4B">
          <w:pPr>
            <w:spacing w:after="68" w:line="266" w:lineRule="auto"/>
            <w:ind w:left="-3" w:right="6945" w:hanging="5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Руководитель практики от предприятия: </w:t>
          </w:r>
        </w:p>
        <w:p w14:paraId="74ED15F2" w14:textId="601E833C" w:rsidR="00B74A4B" w:rsidRPr="008F16A3" w:rsidRDefault="00B74A4B" w:rsidP="00B74A4B">
          <w:pPr>
            <w:spacing w:after="5" w:line="268" w:lineRule="auto"/>
            <w:ind w:left="-5" w:hanging="10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lang w:eastAsia="ru-RU"/>
            </w:rPr>
            <w:t xml:space="preserve">_________________________________________ </w:t>
          </w:r>
        </w:p>
        <w:p w14:paraId="466FE710" w14:textId="77777777" w:rsidR="00B74A4B" w:rsidRPr="008F16A3" w:rsidRDefault="00B74A4B" w:rsidP="00B74A4B">
          <w:pPr>
            <w:spacing w:after="180" w:line="256" w:lineRule="auto"/>
            <w:ind w:left="1715" w:hanging="10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sz w:val="14"/>
              <w:lang w:eastAsia="ru-RU"/>
            </w:rPr>
            <w:t xml:space="preserve">(должность) </w:t>
          </w:r>
        </w:p>
        <w:p w14:paraId="4E003E48" w14:textId="77777777" w:rsidR="00B74A4B" w:rsidRPr="008F16A3" w:rsidRDefault="00B74A4B" w:rsidP="00B74A4B">
          <w:pPr>
            <w:spacing w:after="5" w:line="268" w:lineRule="auto"/>
            <w:ind w:left="-5" w:hanging="10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lang w:eastAsia="ru-RU"/>
            </w:rPr>
            <w:t xml:space="preserve">_________________________________________ </w:t>
          </w:r>
        </w:p>
        <w:p w14:paraId="7A623874" w14:textId="77777777" w:rsidR="00B74A4B" w:rsidRPr="008F16A3" w:rsidRDefault="00B74A4B" w:rsidP="00B74A4B">
          <w:pPr>
            <w:spacing w:after="180" w:line="256" w:lineRule="auto"/>
            <w:ind w:left="1289" w:hanging="10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sz w:val="14"/>
              <w:lang w:eastAsia="ru-RU"/>
            </w:rPr>
            <w:t xml:space="preserve">(Фамилия, Имя, Отчество) </w:t>
          </w:r>
        </w:p>
        <w:p w14:paraId="251CB45A" w14:textId="77777777" w:rsidR="00B74A4B" w:rsidRPr="008F16A3" w:rsidRDefault="00B74A4B" w:rsidP="00B74A4B">
          <w:pPr>
            <w:tabs>
              <w:tab w:val="center" w:pos="3456"/>
            </w:tabs>
            <w:spacing w:after="5" w:line="268" w:lineRule="auto"/>
            <w:ind w:left="-15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lang w:eastAsia="ru-RU"/>
            </w:rPr>
            <w:t xml:space="preserve">__________ </w:t>
          </w:r>
          <w:r w:rsidRPr="008F16A3">
            <w:rPr>
              <w:rFonts w:ascii="Times New Roman" w:eastAsia="Times New Roman" w:hAnsi="Times New Roman" w:cs="Times New Roman"/>
              <w:color w:val="000000"/>
              <w:lang w:eastAsia="ru-RU"/>
            </w:rPr>
            <w:tab/>
            <w:t xml:space="preserve">___________________ </w:t>
          </w:r>
        </w:p>
        <w:p w14:paraId="593F9E0F" w14:textId="77777777" w:rsidR="00B74A4B" w:rsidRPr="008F16A3" w:rsidRDefault="00B74A4B" w:rsidP="00B74A4B">
          <w:pPr>
            <w:tabs>
              <w:tab w:val="center" w:pos="536"/>
              <w:tab w:val="center" w:pos="3412"/>
            </w:tabs>
            <w:spacing w:after="35" w:line="256" w:lineRule="auto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Calibri" w:eastAsia="Calibri" w:hAnsi="Calibri" w:cs="Calibri"/>
              <w:color w:val="000000"/>
              <w:lang w:eastAsia="ru-RU"/>
            </w:rPr>
            <w:tab/>
          </w:r>
          <w:r w:rsidRPr="008F16A3">
            <w:rPr>
              <w:rFonts w:ascii="Times New Roman" w:eastAsia="Times New Roman" w:hAnsi="Times New Roman" w:cs="Times New Roman"/>
              <w:color w:val="000000"/>
              <w:sz w:val="14"/>
              <w:lang w:eastAsia="ru-RU"/>
            </w:rPr>
            <w:t xml:space="preserve">(оценка) </w:t>
          </w:r>
          <w:r w:rsidRPr="008F16A3">
            <w:rPr>
              <w:rFonts w:ascii="Times New Roman" w:eastAsia="Times New Roman" w:hAnsi="Times New Roman" w:cs="Times New Roman"/>
              <w:color w:val="000000"/>
              <w:sz w:val="14"/>
              <w:lang w:eastAsia="ru-RU"/>
            </w:rPr>
            <w:tab/>
            <w:t xml:space="preserve">(подпись) </w:t>
          </w:r>
        </w:p>
        <w:p w14:paraId="789F9C95" w14:textId="77777777" w:rsidR="00B74A4B" w:rsidRPr="008F16A3" w:rsidRDefault="00B74A4B" w:rsidP="00B74A4B">
          <w:pPr>
            <w:spacing w:after="36" w:line="256" w:lineRule="auto"/>
            <w:ind w:right="933"/>
            <w:jc w:val="center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sz w:val="16"/>
              <w:lang w:eastAsia="ru-RU"/>
            </w:rPr>
            <w:t xml:space="preserve">МП </w:t>
          </w:r>
        </w:p>
        <w:p w14:paraId="1E46F8FE" w14:textId="77777777" w:rsidR="00B74A4B" w:rsidRPr="008F16A3" w:rsidRDefault="00B74A4B" w:rsidP="00B74A4B">
          <w:pPr>
            <w:spacing w:after="5" w:line="268" w:lineRule="auto"/>
            <w:ind w:left="2420" w:hanging="10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lang w:eastAsia="ru-RU"/>
            </w:rPr>
            <w:t xml:space="preserve">_____________ </w:t>
          </w:r>
        </w:p>
        <w:p w14:paraId="23CADB4D" w14:textId="77777777" w:rsidR="00B74A4B" w:rsidRPr="008F16A3" w:rsidRDefault="00B74A4B" w:rsidP="00B74A4B">
          <w:pPr>
            <w:spacing w:after="75" w:line="256" w:lineRule="auto"/>
            <w:ind w:left="2991" w:hanging="10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sz w:val="14"/>
              <w:lang w:eastAsia="ru-RU"/>
            </w:rPr>
            <w:t xml:space="preserve">(дата) </w:t>
          </w:r>
        </w:p>
        <w:p w14:paraId="384BE733" w14:textId="77777777" w:rsidR="00B74A4B" w:rsidRPr="008F16A3" w:rsidRDefault="00B74A4B" w:rsidP="00B74A4B">
          <w:pPr>
            <w:spacing w:after="0" w:line="256" w:lineRule="auto"/>
            <w:ind w:left="5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  <w:t xml:space="preserve"> </w:t>
          </w:r>
        </w:p>
        <w:p w14:paraId="52F15B47" w14:textId="77777777" w:rsidR="00B74A4B" w:rsidRPr="008F16A3" w:rsidRDefault="00B74A4B" w:rsidP="00B74A4B">
          <w:pPr>
            <w:spacing w:after="22" w:line="256" w:lineRule="auto"/>
            <w:ind w:left="5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  <w:t xml:space="preserve"> </w:t>
          </w:r>
        </w:p>
        <w:p w14:paraId="1047A523" w14:textId="77777777" w:rsidR="00B74A4B" w:rsidRPr="008F16A3" w:rsidRDefault="00B74A4B" w:rsidP="00B74A4B">
          <w:pPr>
            <w:spacing w:after="68" w:line="266" w:lineRule="auto"/>
            <w:ind w:left="-3" w:right="6945" w:hanging="5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Руководитель практики от НИУ ВШЭ – Пермь: </w:t>
          </w:r>
        </w:p>
        <w:p w14:paraId="2796EA3C" w14:textId="77777777" w:rsidR="00B74A4B" w:rsidRPr="008F16A3" w:rsidRDefault="00B74A4B" w:rsidP="00B74A4B">
          <w:pPr>
            <w:spacing w:after="5" w:line="268" w:lineRule="auto"/>
            <w:ind w:left="-5" w:hanging="10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lang w:eastAsia="ru-RU"/>
            </w:rPr>
            <w:t xml:space="preserve">_________________________________________ </w:t>
          </w:r>
        </w:p>
        <w:p w14:paraId="63A4D450" w14:textId="77777777" w:rsidR="00B74A4B" w:rsidRPr="008F16A3" w:rsidRDefault="00B74A4B" w:rsidP="00B74A4B">
          <w:pPr>
            <w:spacing w:after="180" w:line="256" w:lineRule="auto"/>
            <w:ind w:left="1006" w:hanging="10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sz w:val="14"/>
              <w:lang w:eastAsia="ru-RU"/>
            </w:rPr>
            <w:t xml:space="preserve">(должность, ученая степень, ученое звание) </w:t>
          </w:r>
        </w:p>
        <w:p w14:paraId="4571FD12" w14:textId="77777777" w:rsidR="00B74A4B" w:rsidRPr="008F16A3" w:rsidRDefault="00B74A4B" w:rsidP="00B74A4B">
          <w:pPr>
            <w:spacing w:after="5" w:line="268" w:lineRule="auto"/>
            <w:ind w:left="-5" w:hanging="10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lang w:eastAsia="ru-RU"/>
            </w:rPr>
            <w:t xml:space="preserve">_________________________________________ </w:t>
          </w:r>
        </w:p>
        <w:p w14:paraId="4106669E" w14:textId="77777777" w:rsidR="00B74A4B" w:rsidRPr="008F16A3" w:rsidRDefault="00B74A4B" w:rsidP="00B74A4B">
          <w:pPr>
            <w:spacing w:after="180" w:line="256" w:lineRule="auto"/>
            <w:ind w:left="1289" w:hanging="10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sz w:val="14"/>
              <w:lang w:eastAsia="ru-RU"/>
            </w:rPr>
            <w:t xml:space="preserve">(Фамилия, Имя, Отчество) </w:t>
          </w:r>
        </w:p>
        <w:p w14:paraId="2D9B9564" w14:textId="77777777" w:rsidR="00B74A4B" w:rsidRPr="008F16A3" w:rsidRDefault="00B74A4B" w:rsidP="00B74A4B">
          <w:pPr>
            <w:tabs>
              <w:tab w:val="center" w:pos="3456"/>
            </w:tabs>
            <w:spacing w:after="5" w:line="268" w:lineRule="auto"/>
            <w:ind w:left="-15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lang w:eastAsia="ru-RU"/>
            </w:rPr>
            <w:t xml:space="preserve">__________ </w:t>
          </w:r>
          <w:r w:rsidRPr="008F16A3">
            <w:rPr>
              <w:rFonts w:ascii="Times New Roman" w:eastAsia="Times New Roman" w:hAnsi="Times New Roman" w:cs="Times New Roman"/>
              <w:color w:val="000000"/>
              <w:lang w:eastAsia="ru-RU"/>
            </w:rPr>
            <w:tab/>
            <w:t xml:space="preserve">___________________ </w:t>
          </w:r>
        </w:p>
        <w:p w14:paraId="44BED693" w14:textId="77777777" w:rsidR="00B74A4B" w:rsidRPr="008F16A3" w:rsidRDefault="00B74A4B" w:rsidP="00B74A4B">
          <w:pPr>
            <w:tabs>
              <w:tab w:val="center" w:pos="536"/>
              <w:tab w:val="center" w:pos="3412"/>
            </w:tabs>
            <w:spacing w:after="180" w:line="256" w:lineRule="auto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Calibri" w:eastAsia="Calibri" w:hAnsi="Calibri" w:cs="Calibri"/>
              <w:color w:val="000000"/>
              <w:lang w:eastAsia="ru-RU"/>
            </w:rPr>
            <w:tab/>
          </w:r>
          <w:r w:rsidRPr="008F16A3">
            <w:rPr>
              <w:rFonts w:ascii="Times New Roman" w:eastAsia="Times New Roman" w:hAnsi="Times New Roman" w:cs="Times New Roman"/>
              <w:color w:val="000000"/>
              <w:sz w:val="14"/>
              <w:lang w:eastAsia="ru-RU"/>
            </w:rPr>
            <w:t xml:space="preserve">(оценка) </w:t>
          </w:r>
          <w:r w:rsidRPr="008F16A3">
            <w:rPr>
              <w:rFonts w:ascii="Times New Roman" w:eastAsia="Times New Roman" w:hAnsi="Times New Roman" w:cs="Times New Roman"/>
              <w:color w:val="000000"/>
              <w:sz w:val="14"/>
              <w:lang w:eastAsia="ru-RU"/>
            </w:rPr>
            <w:tab/>
            <w:t xml:space="preserve">(подпись) </w:t>
          </w:r>
        </w:p>
        <w:p w14:paraId="683A968C" w14:textId="77777777" w:rsidR="00B74A4B" w:rsidRPr="008F16A3" w:rsidRDefault="00B74A4B" w:rsidP="00B74A4B">
          <w:pPr>
            <w:spacing w:after="5" w:line="268" w:lineRule="auto"/>
            <w:ind w:left="2420" w:hanging="10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lang w:eastAsia="ru-RU"/>
            </w:rPr>
            <w:t xml:space="preserve">_____________ </w:t>
          </w:r>
        </w:p>
        <w:p w14:paraId="760815DD" w14:textId="1EF44D16" w:rsidR="00887A58" w:rsidRPr="008F16A3" w:rsidRDefault="00B74A4B" w:rsidP="00B74A4B">
          <w:pPr>
            <w:spacing w:after="180" w:line="256" w:lineRule="auto"/>
            <w:ind w:left="2991" w:hanging="10"/>
            <w:rPr>
              <w:rFonts w:ascii="Times New Roman" w:eastAsia="Times New Roman" w:hAnsi="Times New Roman" w:cs="Times New Roman"/>
              <w:color w:val="000000"/>
              <w:sz w:val="24"/>
              <w:lang w:eastAsia="ru-RU"/>
            </w:rPr>
          </w:pPr>
          <w:r w:rsidRPr="008F16A3">
            <w:rPr>
              <w:rFonts w:ascii="Times New Roman" w:eastAsia="Times New Roman" w:hAnsi="Times New Roman" w:cs="Times New Roman"/>
              <w:color w:val="000000"/>
              <w:sz w:val="14"/>
              <w:lang w:eastAsia="ru-RU"/>
            </w:rPr>
            <w:t xml:space="preserve">(дата) </w:t>
          </w:r>
        </w:p>
        <w:p w14:paraId="73AD2882" w14:textId="2ECB91FF" w:rsidR="00887A58" w:rsidRPr="005A7438" w:rsidRDefault="00887A58" w:rsidP="00887A58">
          <w:pPr>
            <w:pStyle w:val="HSE3"/>
          </w:pPr>
          <w:r w:rsidRPr="005A7438">
            <w:lastRenderedPageBreak/>
            <w:t>Аннотация</w:t>
          </w:r>
        </w:p>
        <w:p w14:paraId="6F288F0C" w14:textId="59933245" w:rsidR="00D175FB" w:rsidRDefault="00BA5872" w:rsidP="00887A58">
          <w:pPr>
            <w:pStyle w:val="HSE0"/>
          </w:pPr>
          <w:r w:rsidRPr="005A7438">
            <w:t xml:space="preserve">В работе </w:t>
          </w:r>
          <w:r w:rsidR="005A7438">
            <w:t>представлено описание компании ООО «Новая платформа», а также этапов</w:t>
          </w:r>
          <w:r w:rsidRPr="005A7438">
            <w:t xml:space="preserve"> разработки </w:t>
          </w:r>
          <w:r w:rsidR="005A7438">
            <w:t>утилиты удаления файлов, выполненной в рамках производственной практики. Приведено описание организационной структуры компании, рассмотрены сферы деятельности и используемые на предприятии методы, технологии и инструментальные средства разработки программных систем. Описаны этапы разработки утилиты, которые включают постановку задачи, проектирование модели тестовой предметной области, реализация алгоритмов удаления и подготовка модульных тестов.</w:t>
          </w:r>
        </w:p>
        <w:p w14:paraId="3301912E" w14:textId="4FE02686" w:rsidR="005A7438" w:rsidRPr="005A7438" w:rsidRDefault="005A7438" w:rsidP="00887A58">
          <w:pPr>
            <w:pStyle w:val="HSE0"/>
          </w:pPr>
          <w:r>
            <w:t xml:space="preserve">Для создания тестовой предметной области было использовано </w:t>
          </w:r>
          <w:r>
            <w:rPr>
              <w:lang w:val="en-US"/>
            </w:rPr>
            <w:t>case</w:t>
          </w:r>
          <w:r w:rsidRPr="005A7438">
            <w:t>-</w:t>
          </w:r>
          <w:r>
            <w:t xml:space="preserve">средство </w:t>
          </w:r>
          <w:r>
            <w:rPr>
              <w:lang w:val="en-US"/>
            </w:rPr>
            <w:t>Flexberry</w:t>
          </w:r>
          <w:r w:rsidRPr="005A7438">
            <w:t xml:space="preserve"> </w:t>
          </w:r>
          <w:r>
            <w:rPr>
              <w:lang w:val="en-US"/>
            </w:rPr>
            <w:t>Designer</w:t>
          </w:r>
          <w:r>
            <w:t xml:space="preserve">. В качестве языка программирования был выбран </w:t>
          </w:r>
          <w:r>
            <w:rPr>
              <w:lang w:val="en-US"/>
            </w:rPr>
            <w:t>C</w:t>
          </w:r>
          <w:r w:rsidRPr="005A7438">
            <w:t>#. В процессе создания</w:t>
          </w:r>
          <w:r>
            <w:t xml:space="preserve"> тестовой базы данных была использована СУБД </w:t>
          </w:r>
          <w:r>
            <w:rPr>
              <w:lang w:val="en-US"/>
            </w:rPr>
            <w:t>MS</w:t>
          </w:r>
          <w:r w:rsidRPr="005A7438">
            <w:t xml:space="preserve"> </w:t>
          </w:r>
          <w:r>
            <w:rPr>
              <w:lang w:val="en-US"/>
            </w:rPr>
            <w:t>SQL</w:t>
          </w:r>
          <w:r w:rsidRPr="005A7438">
            <w:t xml:space="preserve"> </w:t>
          </w:r>
          <w:r>
            <w:rPr>
              <w:lang w:val="en-US"/>
            </w:rPr>
            <w:t>Server</w:t>
          </w:r>
          <w:r>
            <w:t>.</w:t>
          </w:r>
        </w:p>
        <w:p w14:paraId="52ACA75F" w14:textId="7C482D8E" w:rsidR="00887A58" w:rsidRPr="005A7438" w:rsidRDefault="00D175FB" w:rsidP="00887A58">
          <w:pPr>
            <w:pStyle w:val="HSE0"/>
          </w:pPr>
          <w:r w:rsidRPr="005A7438">
            <w:rPr>
              <w:highlight w:val="yellow"/>
            </w:rPr>
            <w:t xml:space="preserve">Работа </w:t>
          </w:r>
          <w:r w:rsidR="00DB120C" w:rsidRPr="005A7438">
            <w:rPr>
              <w:highlight w:val="yellow"/>
            </w:rPr>
            <w:t xml:space="preserve">состоит из </w:t>
          </w:r>
          <w:r w:rsidR="005F2F48" w:rsidRPr="005A7438">
            <w:rPr>
              <w:highlight w:val="yellow"/>
            </w:rPr>
            <w:t xml:space="preserve">5 </w:t>
          </w:r>
          <w:r w:rsidR="00DB120C" w:rsidRPr="005A7438">
            <w:rPr>
              <w:highlight w:val="yellow"/>
            </w:rPr>
            <w:t xml:space="preserve">глав и </w:t>
          </w:r>
          <w:r w:rsidR="00EE1701" w:rsidRPr="005A7438">
            <w:rPr>
              <w:highlight w:val="yellow"/>
            </w:rPr>
            <w:t>1</w:t>
          </w:r>
          <w:r w:rsidR="005F2F48" w:rsidRPr="005A7438">
            <w:rPr>
              <w:highlight w:val="yellow"/>
            </w:rPr>
            <w:t xml:space="preserve"> </w:t>
          </w:r>
          <w:r w:rsidR="00EE1701" w:rsidRPr="005A7438">
            <w:rPr>
              <w:highlight w:val="yellow"/>
            </w:rPr>
            <w:t>приложения</w:t>
          </w:r>
          <w:r w:rsidR="00DB120C" w:rsidRPr="005A7438">
            <w:rPr>
              <w:highlight w:val="yellow"/>
            </w:rPr>
            <w:t xml:space="preserve">, </w:t>
          </w:r>
          <w:r w:rsidRPr="005A7438">
            <w:rPr>
              <w:highlight w:val="yellow"/>
            </w:rPr>
            <w:t xml:space="preserve">занимает </w:t>
          </w:r>
          <w:r w:rsidRPr="005A7438">
            <w:rPr>
              <w:highlight w:val="yellow"/>
            </w:rPr>
            <w:fldChar w:fldCharType="begin"/>
          </w:r>
          <w:r w:rsidR="00DB120C" w:rsidRPr="005A7438">
            <w:rPr>
              <w:highlight w:val="yellow"/>
            </w:rPr>
            <w:instrText xml:space="preserve"> NUMPAGES</w:instrText>
          </w:r>
          <w:r w:rsidRPr="005A7438">
            <w:rPr>
              <w:highlight w:val="yellow"/>
            </w:rPr>
            <w:instrText xml:space="preserve"> \* MERGEFORMAT </w:instrText>
          </w:r>
          <w:r w:rsidRPr="005A7438">
            <w:rPr>
              <w:highlight w:val="yellow"/>
            </w:rPr>
            <w:fldChar w:fldCharType="separate"/>
          </w:r>
          <w:r w:rsidR="000F7B11">
            <w:rPr>
              <w:noProof/>
              <w:highlight w:val="yellow"/>
            </w:rPr>
            <w:t>35</w:t>
          </w:r>
          <w:r w:rsidRPr="005A7438">
            <w:rPr>
              <w:highlight w:val="yellow"/>
            </w:rPr>
            <w:fldChar w:fldCharType="end"/>
          </w:r>
          <w:r w:rsidR="00BA5872" w:rsidRPr="005A7438">
            <w:rPr>
              <w:highlight w:val="yellow"/>
            </w:rPr>
            <w:t xml:space="preserve"> </w:t>
          </w:r>
          <w:r w:rsidRPr="005A7438">
            <w:rPr>
              <w:highlight w:val="yellow"/>
            </w:rPr>
            <w:t>страниц</w:t>
          </w:r>
          <w:r w:rsidR="007D3214" w:rsidRPr="005A7438">
            <w:rPr>
              <w:highlight w:val="yellow"/>
            </w:rPr>
            <w:t>ы</w:t>
          </w:r>
          <w:r w:rsidRPr="005A7438">
            <w:rPr>
              <w:highlight w:val="yellow"/>
            </w:rPr>
            <w:t xml:space="preserve"> и содержит </w:t>
          </w:r>
          <w:r w:rsidR="005D1578" w:rsidRPr="005A7438">
            <w:rPr>
              <w:highlight w:val="yellow"/>
            </w:rPr>
            <w:t>15</w:t>
          </w:r>
          <w:r w:rsidR="00FE0DFD" w:rsidRPr="005A7438">
            <w:rPr>
              <w:highlight w:val="yellow"/>
            </w:rPr>
            <w:t> </w:t>
          </w:r>
          <w:r w:rsidR="001F1382" w:rsidRPr="005A7438">
            <w:rPr>
              <w:highlight w:val="yellow"/>
            </w:rPr>
            <w:t>рисунков</w:t>
          </w:r>
          <w:r w:rsidR="00DB120C" w:rsidRPr="005A7438">
            <w:rPr>
              <w:highlight w:val="yellow"/>
            </w:rPr>
            <w:t xml:space="preserve"> и</w:t>
          </w:r>
          <w:r w:rsidR="001A7FDF" w:rsidRPr="005A7438">
            <w:rPr>
              <w:highlight w:val="yellow"/>
            </w:rPr>
            <w:t xml:space="preserve"> </w:t>
          </w:r>
          <w:r w:rsidR="005D1578" w:rsidRPr="005A7438">
            <w:rPr>
              <w:highlight w:val="yellow"/>
            </w:rPr>
            <w:t>7</w:t>
          </w:r>
          <w:r w:rsidR="001A7FDF" w:rsidRPr="005A7438">
            <w:rPr>
              <w:highlight w:val="yellow"/>
            </w:rPr>
            <w:t xml:space="preserve"> </w:t>
          </w:r>
          <w:r w:rsidR="00EE1701" w:rsidRPr="005A7438">
            <w:rPr>
              <w:highlight w:val="yellow"/>
            </w:rPr>
            <w:t>таблиц</w:t>
          </w:r>
          <w:r w:rsidR="00CD1DF6" w:rsidRPr="005A7438">
            <w:rPr>
              <w:highlight w:val="yellow"/>
            </w:rPr>
            <w:t>.</w:t>
          </w:r>
        </w:p>
        <w:sdt>
          <w:sdtPr>
            <w:rPr>
              <w:rFonts w:asciiTheme="minorHAnsi" w:hAnsiTheme="minorHAnsi" w:cstheme="minorBidi"/>
              <w:b w:val="0"/>
              <w:sz w:val="22"/>
              <w:szCs w:val="22"/>
            </w:rPr>
            <w:id w:val="1125499814"/>
            <w:docPartObj>
              <w:docPartGallery w:val="Table of Contents"/>
              <w:docPartUnique/>
            </w:docPartObj>
          </w:sdtPr>
          <w:sdtEndPr>
            <w:rPr>
              <w:bCs/>
              <w:highlight w:val="yellow"/>
            </w:rPr>
          </w:sdtEndPr>
          <w:sdtContent>
            <w:p w14:paraId="73AE9D2A" w14:textId="77777777" w:rsidR="00893439" w:rsidRPr="008F16A3" w:rsidRDefault="00893439" w:rsidP="00887A58">
              <w:pPr>
                <w:pStyle w:val="HSE3"/>
              </w:pPr>
              <w:r w:rsidRPr="008F16A3">
                <w:t>Оглавление</w:t>
              </w:r>
            </w:p>
            <w:p w14:paraId="463A4F0B" w14:textId="571E3A38" w:rsidR="000F7B11" w:rsidRDefault="00BD4D6D">
              <w:pPr>
                <w:pStyle w:val="11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 w:rsidRPr="008F16A3">
                <w:rPr>
                  <w:rFonts w:cs="Times New Roman"/>
                  <w:szCs w:val="26"/>
                </w:rPr>
                <w:fldChar w:fldCharType="begin"/>
              </w:r>
              <w:r w:rsidRPr="008F16A3">
                <w:rPr>
                  <w:rFonts w:cs="Times New Roman"/>
                  <w:szCs w:val="26"/>
                </w:rPr>
                <w:instrText xml:space="preserve"> TOC \o "1-5" \h \z </w:instrText>
              </w:r>
              <w:r w:rsidRPr="008F16A3">
                <w:rPr>
                  <w:rFonts w:cs="Times New Roman"/>
                  <w:szCs w:val="26"/>
                </w:rPr>
                <w:fldChar w:fldCharType="separate"/>
              </w:r>
              <w:hyperlink w:anchor="_Toc485082865" w:history="1">
                <w:r w:rsidR="000F7B11" w:rsidRPr="002D412D">
                  <w:rPr>
                    <w:rStyle w:val="af5"/>
                    <w:noProof/>
                  </w:rPr>
                  <w:t>Введение</w:t>
                </w:r>
                <w:r w:rsidR="000F7B11">
                  <w:rPr>
                    <w:noProof/>
                    <w:webHidden/>
                  </w:rPr>
                  <w:tab/>
                </w:r>
                <w:r w:rsidR="000F7B11">
                  <w:rPr>
                    <w:noProof/>
                    <w:webHidden/>
                  </w:rPr>
                  <w:fldChar w:fldCharType="begin"/>
                </w:r>
                <w:r w:rsidR="000F7B11">
                  <w:rPr>
                    <w:noProof/>
                    <w:webHidden/>
                  </w:rPr>
                  <w:instrText xml:space="preserve"> PAGEREF _Toc485082865 \h </w:instrText>
                </w:r>
                <w:r w:rsidR="000F7B11">
                  <w:rPr>
                    <w:noProof/>
                    <w:webHidden/>
                  </w:rPr>
                </w:r>
                <w:r w:rsidR="000F7B11">
                  <w:rPr>
                    <w:noProof/>
                    <w:webHidden/>
                  </w:rPr>
                  <w:fldChar w:fldCharType="separate"/>
                </w:r>
                <w:r w:rsidR="000F7B11">
                  <w:rPr>
                    <w:noProof/>
                    <w:webHidden/>
                  </w:rPr>
                  <w:t>4</w:t>
                </w:r>
                <w:r w:rsidR="000F7B11">
                  <w:rPr>
                    <w:noProof/>
                    <w:webHidden/>
                  </w:rPr>
                  <w:fldChar w:fldCharType="end"/>
                </w:r>
              </w:hyperlink>
            </w:p>
            <w:p w14:paraId="45F73648" w14:textId="5CEA49D9" w:rsidR="000F7B11" w:rsidRDefault="000F7B11">
              <w:pPr>
                <w:pStyle w:val="11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485082866" w:history="1">
                <w:r w:rsidRPr="002D412D">
                  <w:rPr>
                    <w:rStyle w:val="af5"/>
                    <w:noProof/>
                  </w:rPr>
                  <w:t>Глава 1. Описание компании «Новая платформа»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_Toc485082866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EA4777" w14:textId="09C8258C" w:rsidR="000F7B11" w:rsidRDefault="000F7B11">
              <w:pPr>
                <w:pStyle w:val="21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485082867" w:history="1">
                <w:r w:rsidRPr="002D412D">
                  <w:rPr>
                    <w:rStyle w:val="af5"/>
                    <w:noProof/>
                  </w:rPr>
                  <w:t>1.1. Организационная структура компании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_Toc485082867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C47BDE" w14:textId="0BAF644E" w:rsidR="000F7B11" w:rsidRDefault="000F7B11">
              <w:pPr>
                <w:pStyle w:val="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485082868" w:history="1">
                <w:r w:rsidRPr="002D412D">
                  <w:rPr>
                    <w:rStyle w:val="af5"/>
                    <w:noProof/>
                  </w:rPr>
                  <w:t>1.1.1. Отдел маркетинга программных решений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_Toc485082868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D0D31B" w14:textId="109A147D" w:rsidR="000F7B11" w:rsidRDefault="000F7B11">
              <w:pPr>
                <w:pStyle w:val="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485082869" w:history="1">
                <w:r w:rsidRPr="002D412D">
                  <w:rPr>
                    <w:rStyle w:val="af5"/>
                    <w:noProof/>
                  </w:rPr>
                  <w:t>1.1.2. Ресурсно-технологический отдел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_Toc485082869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3F9C62" w14:textId="2796284F" w:rsidR="000F7B11" w:rsidRDefault="000F7B11">
              <w:pPr>
                <w:pStyle w:val="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485082870" w:history="1">
                <w:r w:rsidRPr="002D412D">
                  <w:rPr>
                    <w:rStyle w:val="af5"/>
                    <w:noProof/>
                  </w:rPr>
                  <w:t>1.1.3. Центры производства информационных систем и отраслевых технологий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_Toc485082870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5F32D2" w14:textId="65BD2CBC" w:rsidR="000F7B11" w:rsidRDefault="000F7B11">
              <w:pPr>
                <w:pStyle w:val="21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485082871" w:history="1">
                <w:r w:rsidRPr="002D412D">
                  <w:rPr>
                    <w:rStyle w:val="af5"/>
                    <w:noProof/>
                  </w:rPr>
                  <w:t>1.2. Сферы деятельности компании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_Toc485082871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2D663F" w14:textId="380FDF81" w:rsidR="000F7B11" w:rsidRDefault="000F7B11">
              <w:pPr>
                <w:pStyle w:val="21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485082872" w:history="1">
                <w:r w:rsidRPr="002D412D">
                  <w:rPr>
                    <w:rStyle w:val="af5"/>
                    <w:noProof/>
                  </w:rPr>
                  <w:t>1.3. Используемые методы, технологии и инструментальные средства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_Toc485082872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B8756D" w14:textId="72ECC0CF" w:rsidR="000F7B11" w:rsidRDefault="000F7B11">
              <w:pPr>
                <w:pStyle w:val="11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485082873" w:history="1">
                <w:r w:rsidRPr="002D412D">
                  <w:rPr>
                    <w:rStyle w:val="af5"/>
                    <w:noProof/>
                  </w:rPr>
                  <w:t>Глава 2. Разработка утилиты удаления файлов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_Toc485082873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7D97B5" w14:textId="44E62A0C" w:rsidR="000F7B11" w:rsidRDefault="000F7B11">
              <w:pPr>
                <w:pStyle w:val="21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485082874" w:history="1">
                <w:r w:rsidRPr="002D412D">
                  <w:rPr>
                    <w:rStyle w:val="af5"/>
                    <w:noProof/>
                  </w:rPr>
                  <w:t>2.1. Постановка задачи и формулировка требований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_Toc485082874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31F50A" w14:textId="19CB191C" w:rsidR="000F7B11" w:rsidRDefault="000F7B11">
              <w:pPr>
                <w:pStyle w:val="21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485082875" w:history="1">
                <w:r w:rsidRPr="002D412D">
                  <w:rPr>
                    <w:rStyle w:val="af5"/>
                    <w:noProof/>
                  </w:rPr>
                  <w:t>2.2. Проектирование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_Toc485082875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9244E4" w14:textId="5AC404FC" w:rsidR="000F7B11" w:rsidRDefault="000F7B11">
              <w:pPr>
                <w:pStyle w:val="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485082876" w:history="1">
                <w:r w:rsidRPr="002D412D">
                  <w:rPr>
                    <w:rStyle w:val="af5"/>
                    <w:noProof/>
                  </w:rPr>
                  <w:t>2.2.1. Проектирование модели тестовой предметной области и базы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_Toc485082876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69CAE0" w14:textId="30DDB44B" w:rsidR="000F7B11" w:rsidRDefault="000F7B11">
              <w:pPr>
                <w:pStyle w:val="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485082877" w:history="1">
                <w:r w:rsidRPr="002D412D">
                  <w:rPr>
                    <w:rStyle w:val="af5"/>
                    <w:noProof/>
                  </w:rPr>
                  <w:t>2.2.2. Диаграмма классов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_Toc485082877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98CA5E" w14:textId="3C33B95C" w:rsidR="000F7B11" w:rsidRDefault="000F7B11">
              <w:pPr>
                <w:pStyle w:val="21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485082878" w:history="1">
                <w:r w:rsidRPr="002D412D">
                  <w:rPr>
                    <w:rStyle w:val="af5"/>
                    <w:noProof/>
                  </w:rPr>
                  <w:t>2.3. Реализация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_Toc485082878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984D91" w14:textId="190D9196" w:rsidR="000F7B11" w:rsidRDefault="000F7B11">
              <w:pPr>
                <w:pStyle w:val="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485082879" w:history="1">
                <w:r w:rsidRPr="002D412D">
                  <w:rPr>
                    <w:rStyle w:val="af5"/>
                    <w:noProof/>
                  </w:rPr>
                  <w:t>2.3.1. Реализация алгоритма определения записей для удаления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_Toc485082879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E49036" w14:textId="06A83E1E" w:rsidR="000F7B11" w:rsidRDefault="000F7B11">
              <w:pPr>
                <w:pStyle w:val="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485082880" w:history="1">
                <w:r w:rsidRPr="002D412D">
                  <w:rPr>
                    <w:rStyle w:val="af5"/>
                    <w:noProof/>
                  </w:rPr>
                  <w:t>2.3.2. Реализация алгоритма удаления файлов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_Toc485082880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7D4DF8" w14:textId="151D7059" w:rsidR="000F7B11" w:rsidRDefault="000F7B11">
              <w:pPr>
                <w:pStyle w:val="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485082881" w:history="1">
                <w:r w:rsidRPr="002D412D">
                  <w:rPr>
                    <w:rStyle w:val="af5"/>
                    <w:noProof/>
                  </w:rPr>
                  <w:t>2.3.3. Логирование действий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_Toc485082881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250194" w14:textId="15B4A9E5" w:rsidR="000F7B11" w:rsidRDefault="000F7B11">
              <w:pPr>
                <w:pStyle w:val="21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485082882" w:history="1">
                <w:r w:rsidRPr="002D412D">
                  <w:rPr>
                    <w:rStyle w:val="af5"/>
                    <w:noProof/>
                  </w:rPr>
                  <w:t>2.4. Тестирование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_Toc485082882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BA668E" w14:textId="4FEB3134" w:rsidR="000F7B11" w:rsidRDefault="000F7B11">
              <w:pPr>
                <w:pStyle w:val="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485082883" w:history="1">
                <w:r w:rsidRPr="002D412D">
                  <w:rPr>
                    <w:rStyle w:val="af5"/>
                    <w:noProof/>
                  </w:rPr>
                  <w:t>2.4.1. Подготовка модульных тестов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_Toc485082883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FD1C9E" w14:textId="4DAC1122" w:rsidR="000F7B11" w:rsidRDefault="000F7B11">
              <w:pPr>
                <w:pStyle w:val="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485082884" w:history="1">
                <w:r w:rsidRPr="002D412D">
                  <w:rPr>
                    <w:rStyle w:val="af5"/>
                    <w:noProof/>
                  </w:rPr>
                  <w:t>2.4.2. Создание архива с файлами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_Toc485082884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3FBABA" w14:textId="4C549C9D" w:rsidR="000F7B11" w:rsidRDefault="000F7B11">
              <w:pPr>
                <w:pStyle w:val="11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485082885" w:history="1">
                <w:r w:rsidRPr="002D412D">
                  <w:rPr>
                    <w:rStyle w:val="af5"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_Toc485082885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EB6FE6" w14:textId="00BE3F6B" w:rsidR="000F7B11" w:rsidRDefault="000F7B11">
              <w:pPr>
                <w:pStyle w:val="11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485082886" w:history="1">
                <w:r w:rsidRPr="002D412D">
                  <w:rPr>
                    <w:rStyle w:val="af5"/>
                    <w:noProof/>
                  </w:rPr>
                  <w:t>Список сокращений и условных обозначений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_Toc485082886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30ADD5" w14:textId="68332738" w:rsidR="000F7B11" w:rsidRDefault="000F7B11">
              <w:pPr>
                <w:pStyle w:val="11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485082887" w:history="1">
                <w:r w:rsidRPr="002D412D">
                  <w:rPr>
                    <w:rStyle w:val="af5"/>
                    <w:noProof/>
                  </w:rPr>
                  <w:t>Список литературы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_Toc485082887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89B812" w14:textId="71C16214" w:rsidR="000F7B11" w:rsidRDefault="000F7B11">
              <w:pPr>
                <w:pStyle w:val="11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485082888" w:history="1">
                <w:r w:rsidRPr="002D412D">
                  <w:rPr>
                    <w:rStyle w:val="af5"/>
                    <w:noProof/>
                  </w:rPr>
                  <w:t>Приложение A. Техническое 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_Toc485082888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674F67" w14:textId="1186F311" w:rsidR="000F7B11" w:rsidRDefault="000F7B11">
              <w:pPr>
                <w:pStyle w:val="11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485082889" w:history="1">
                <w:r w:rsidRPr="002D412D">
                  <w:rPr>
                    <w:rStyle w:val="af5"/>
                    <w:noProof/>
                  </w:rPr>
                  <w:t>Приложение B. Организационная структура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_Toc485082889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0F6A1A" w14:textId="39C7EF76" w:rsidR="00893439" w:rsidRPr="00B74A4B" w:rsidRDefault="00BD4D6D" w:rsidP="00887A58">
              <w:pPr>
                <w:spacing w:line="360" w:lineRule="auto"/>
                <w:rPr>
                  <w:highlight w:val="yellow"/>
                </w:rPr>
              </w:pPr>
              <w:r w:rsidRPr="008F16A3">
                <w:rPr>
                  <w:rFonts w:ascii="Times New Roman" w:hAnsi="Times New Roman" w:cs="Times New Roman"/>
                  <w:sz w:val="26"/>
                  <w:szCs w:val="26"/>
                </w:rPr>
                <w:fldChar w:fldCharType="end"/>
              </w:r>
            </w:p>
          </w:sdtContent>
        </w:sdt>
        <w:p w14:paraId="337E584C" w14:textId="79A4C580" w:rsidR="00564EA2" w:rsidRPr="00EC78E9" w:rsidRDefault="00564EA2" w:rsidP="00564EA2">
          <w:pPr>
            <w:pStyle w:val="1-HSE3"/>
          </w:pPr>
          <w:bookmarkStart w:id="0" w:name="_Toc485082865"/>
          <w:r w:rsidRPr="00EC78E9">
            <w:lastRenderedPageBreak/>
            <w:t>Введение</w:t>
          </w:r>
          <w:bookmarkEnd w:id="0"/>
        </w:p>
        <w:p w14:paraId="7AF4154E" w14:textId="77777777" w:rsidR="00D46AAE" w:rsidRPr="00B74A4B" w:rsidRDefault="00D46AAE" w:rsidP="00D46AAE">
          <w:pPr>
            <w:pStyle w:val="HSE0"/>
            <w:rPr>
              <w:highlight w:val="yellow"/>
            </w:rPr>
          </w:pPr>
          <w:r w:rsidRPr="00B74A4B">
            <w:rPr>
              <w:highlight w:val="yellow"/>
            </w:rPr>
            <w:t xml:space="preserve">Качественный процесс разработки компьютерных игр требует использования современных инструментальных технологий. Они позволяют не только в разы ускорить процесс разработки, но и значительно упростить его. Одним из таких инструментов является игровой движок </w:t>
          </w:r>
          <w:r w:rsidRPr="00B74A4B">
            <w:rPr>
              <w:b/>
              <w:highlight w:val="yellow"/>
              <w:lang w:val="en-US"/>
            </w:rPr>
            <w:t>Unity</w:t>
          </w:r>
          <w:r w:rsidRPr="00B74A4B">
            <w:rPr>
              <w:b/>
              <w:highlight w:val="yellow"/>
            </w:rPr>
            <w:t>3</w:t>
          </w:r>
          <w:r w:rsidRPr="00B74A4B">
            <w:rPr>
              <w:b/>
              <w:highlight w:val="yellow"/>
              <w:lang w:val="en-US"/>
            </w:rPr>
            <w:t>D</w:t>
          </w:r>
          <w:r w:rsidRPr="00B74A4B">
            <w:rPr>
              <w:highlight w:val="yellow"/>
            </w:rPr>
            <w:t>. Это современное средство разработки игр, позволяющее создавать 2</w:t>
          </w:r>
          <w:r w:rsidRPr="00B74A4B">
            <w:rPr>
              <w:highlight w:val="yellow"/>
              <w:lang w:val="en-US"/>
            </w:rPr>
            <w:t>D</w:t>
          </w:r>
          <w:r w:rsidRPr="00B74A4B">
            <w:rPr>
              <w:highlight w:val="yellow"/>
            </w:rPr>
            <w:t xml:space="preserve"> и 3</w:t>
          </w:r>
          <w:r w:rsidRPr="00B74A4B">
            <w:rPr>
              <w:highlight w:val="yellow"/>
              <w:lang w:val="en-US"/>
            </w:rPr>
            <w:t>D</w:t>
          </w:r>
          <w:r w:rsidRPr="00B74A4B">
            <w:rPr>
              <w:highlight w:val="yellow"/>
            </w:rPr>
            <w:t xml:space="preserve"> игры и импортировать их на различные платформы.</w:t>
          </w:r>
        </w:p>
        <w:p w14:paraId="00E25045" w14:textId="7AEEA981" w:rsidR="00D46AAE" w:rsidRPr="00B74A4B" w:rsidRDefault="00D46AAE" w:rsidP="00D46AAE">
          <w:pPr>
            <w:pStyle w:val="HSE0"/>
            <w:rPr>
              <w:highlight w:val="yellow"/>
            </w:rPr>
          </w:pPr>
          <w:r w:rsidRPr="00B74A4B">
            <w:rPr>
              <w:highlight w:val="yellow"/>
            </w:rPr>
            <w:t xml:space="preserve">В данной работе будут описаны этапы разработки компьютерной игры </w:t>
          </w:r>
          <w:r w:rsidRPr="00B74A4B">
            <w:rPr>
              <w:b/>
              <w:highlight w:val="yellow"/>
              <w:lang w:val="en-US"/>
            </w:rPr>
            <w:t>Worms</w:t>
          </w:r>
          <w:r w:rsidRPr="00B74A4B">
            <w:rPr>
              <w:highlight w:val="yellow"/>
            </w:rPr>
            <w:t>. Это пошаговая (</w:t>
          </w:r>
          <w:r w:rsidRPr="00B74A4B">
            <w:rPr>
              <w:highlight w:val="yellow"/>
              <w:lang w:val="en-US"/>
            </w:rPr>
            <w:t>turn</w:t>
          </w:r>
          <w:r w:rsidRPr="00B74A4B">
            <w:rPr>
              <w:highlight w:val="yellow"/>
            </w:rPr>
            <w:t>-</w:t>
          </w:r>
          <w:r w:rsidRPr="00B74A4B">
            <w:rPr>
              <w:highlight w:val="yellow"/>
              <w:lang w:val="en-US"/>
            </w:rPr>
            <w:t>based</w:t>
          </w:r>
          <w:r w:rsidRPr="00B74A4B">
            <w:rPr>
              <w:highlight w:val="yellow"/>
            </w:rPr>
            <w:t>) игра, которая сочетает в себе элементы жанра стратегии и артиллерии (ballistic</w:t>
          </w:r>
          <w:r w:rsidRPr="00B74A4B">
            <w:rPr>
              <w:highlight w:val="yellow"/>
              <w:lang w:val="en-US"/>
            </w:rPr>
            <w:t>s</w:t>
          </w:r>
          <w:r w:rsidRPr="00B74A4B">
            <w:rPr>
              <w:highlight w:val="yellow"/>
            </w:rPr>
            <w:t> calculator). Жанр является довольно востребованным, однако связанные с ним игровые механики не реализованы кроссплатформенными средствами.</w:t>
          </w:r>
        </w:p>
        <w:p w14:paraId="052E0F28" w14:textId="77777777" w:rsidR="00D46AAE" w:rsidRPr="00B74A4B" w:rsidRDefault="00D46AAE" w:rsidP="00D46AAE">
          <w:pPr>
            <w:pStyle w:val="HSE0"/>
            <w:rPr>
              <w:highlight w:val="yellow"/>
            </w:rPr>
          </w:pPr>
          <w:r w:rsidRPr="00B74A4B">
            <w:rPr>
              <w:b/>
              <w:highlight w:val="yellow"/>
            </w:rPr>
            <w:t>Проблема</w:t>
          </w:r>
          <w:r w:rsidRPr="00B74A4B">
            <w:rPr>
              <w:highlight w:val="yellow"/>
            </w:rPr>
            <w:t xml:space="preserve"> работы заключается в реализации игровой модели с помощью современных технологий разработки компьютерных игр.</w:t>
          </w:r>
        </w:p>
        <w:p w14:paraId="53082BD3" w14:textId="77777777" w:rsidR="00D46AAE" w:rsidRPr="00B74A4B" w:rsidRDefault="00D46AAE" w:rsidP="00D46AAE">
          <w:pPr>
            <w:pStyle w:val="HSE0"/>
            <w:rPr>
              <w:highlight w:val="yellow"/>
            </w:rPr>
          </w:pPr>
          <w:r w:rsidRPr="00B74A4B">
            <w:rPr>
              <w:b/>
              <w:highlight w:val="yellow"/>
            </w:rPr>
            <w:t>Объектом</w:t>
          </w:r>
          <w:r w:rsidRPr="00B74A4B">
            <w:rPr>
              <w:highlight w:val="yellow"/>
            </w:rPr>
            <w:t xml:space="preserve"> исследования является разработка игры </w:t>
          </w:r>
          <w:r w:rsidRPr="00B74A4B">
            <w:rPr>
              <w:highlight w:val="yellow"/>
              <w:lang w:val="en-US"/>
            </w:rPr>
            <w:t>Worms</w:t>
          </w:r>
          <w:r w:rsidRPr="00B74A4B">
            <w:rPr>
              <w:highlight w:val="yellow"/>
            </w:rPr>
            <w:t xml:space="preserve"> для компьютерной платформы.</w:t>
          </w:r>
        </w:p>
        <w:p w14:paraId="7B862F20" w14:textId="77777777" w:rsidR="00D46AAE" w:rsidRPr="00B74A4B" w:rsidRDefault="00D46AAE" w:rsidP="00D46AAE">
          <w:pPr>
            <w:pStyle w:val="HSE0"/>
            <w:rPr>
              <w:highlight w:val="yellow"/>
            </w:rPr>
          </w:pPr>
          <w:r w:rsidRPr="00B74A4B">
            <w:rPr>
              <w:b/>
              <w:highlight w:val="yellow"/>
            </w:rPr>
            <w:t>Предмет</w:t>
          </w:r>
          <w:r w:rsidRPr="00B74A4B">
            <w:rPr>
              <w:highlight w:val="yellow"/>
            </w:rPr>
            <w:t xml:space="preserve"> исследования – использование игрового движка </w:t>
          </w:r>
          <w:r w:rsidRPr="00B74A4B">
            <w:rPr>
              <w:highlight w:val="yellow"/>
              <w:lang w:val="en-US"/>
            </w:rPr>
            <w:t>Unity</w:t>
          </w:r>
          <w:r w:rsidRPr="00B74A4B">
            <w:rPr>
              <w:highlight w:val="yellow"/>
            </w:rPr>
            <w:t>3</w:t>
          </w:r>
          <w:r w:rsidRPr="00B74A4B">
            <w:rPr>
              <w:highlight w:val="yellow"/>
              <w:lang w:val="en-US"/>
            </w:rPr>
            <w:t>D</w:t>
          </w:r>
          <w:r w:rsidRPr="00B74A4B">
            <w:rPr>
              <w:highlight w:val="yellow"/>
            </w:rPr>
            <w:t xml:space="preserve"> для разработки игры </w:t>
          </w:r>
          <w:r w:rsidRPr="00B74A4B">
            <w:rPr>
              <w:highlight w:val="yellow"/>
              <w:lang w:val="en-US"/>
            </w:rPr>
            <w:t>Worms</w:t>
          </w:r>
          <w:r w:rsidRPr="00B74A4B">
            <w:rPr>
              <w:highlight w:val="yellow"/>
            </w:rPr>
            <w:t>.</w:t>
          </w:r>
        </w:p>
        <w:p w14:paraId="65CAC7AC" w14:textId="734AA438" w:rsidR="00D46AAE" w:rsidRPr="00B74A4B" w:rsidRDefault="00D46AAE" w:rsidP="00D46AAE">
          <w:pPr>
            <w:pStyle w:val="HSE0"/>
            <w:keepNext/>
            <w:rPr>
              <w:highlight w:val="yellow"/>
            </w:rPr>
          </w:pPr>
          <w:r w:rsidRPr="00B74A4B">
            <w:rPr>
              <w:b/>
              <w:highlight w:val="yellow"/>
            </w:rPr>
            <w:t>Цель</w:t>
          </w:r>
          <w:r w:rsidRPr="00B74A4B">
            <w:rPr>
              <w:highlight w:val="yellow"/>
            </w:rPr>
            <w:t xml:space="preserve"> работы – разработка игровых механик средствами Unity3D на примере игры Worms. Для достижения этой цели необходимо решить следующие </w:t>
          </w:r>
          <w:r w:rsidRPr="00B74A4B">
            <w:rPr>
              <w:b/>
              <w:highlight w:val="yellow"/>
            </w:rPr>
            <w:t>задачи</w:t>
          </w:r>
          <w:r w:rsidRPr="00B74A4B">
            <w:rPr>
              <w:highlight w:val="yellow"/>
            </w:rPr>
            <w:t>:</w:t>
          </w:r>
        </w:p>
        <w:p w14:paraId="2F5B04CD" w14:textId="45245FD2" w:rsidR="00D46AAE" w:rsidRPr="00B74A4B" w:rsidRDefault="00D46AAE" w:rsidP="007D663A">
          <w:pPr>
            <w:pStyle w:val="HSE0"/>
            <w:numPr>
              <w:ilvl w:val="0"/>
              <w:numId w:val="2"/>
            </w:numPr>
            <w:ind w:left="1134" w:hanging="283"/>
            <w:rPr>
              <w:highlight w:val="yellow"/>
            </w:rPr>
          </w:pPr>
          <w:r w:rsidRPr="00B74A4B">
            <w:rPr>
              <w:highlight w:val="yellow"/>
            </w:rPr>
            <w:t>Анализ задачи и разра</w:t>
          </w:r>
          <w:r w:rsidR="00AC0941" w:rsidRPr="00B74A4B">
            <w:rPr>
              <w:highlight w:val="yellow"/>
            </w:rPr>
            <w:t>ботка требований к системе.</w:t>
          </w:r>
        </w:p>
        <w:p w14:paraId="51D3F4DA" w14:textId="15B5B495" w:rsidR="00D46AAE" w:rsidRPr="00B74A4B" w:rsidRDefault="00D46AAE" w:rsidP="007D663A">
          <w:pPr>
            <w:pStyle w:val="HSE0"/>
            <w:numPr>
              <w:ilvl w:val="0"/>
              <w:numId w:val="2"/>
            </w:numPr>
            <w:ind w:left="1134" w:hanging="283"/>
            <w:rPr>
              <w:highlight w:val="yellow"/>
            </w:rPr>
          </w:pPr>
          <w:r w:rsidRPr="00B74A4B">
            <w:rPr>
              <w:highlight w:val="yellow"/>
            </w:rPr>
            <w:t>Формализация описания решения задачи. Выбор и/или разработка ал</w:t>
          </w:r>
          <w:r w:rsidR="00AC0941" w:rsidRPr="00B74A4B">
            <w:rPr>
              <w:highlight w:val="yellow"/>
            </w:rPr>
            <w:t>горитмов для реализации системы.</w:t>
          </w:r>
        </w:p>
        <w:p w14:paraId="4B653ADE" w14:textId="3AC6DF82" w:rsidR="00D46AAE" w:rsidRPr="00B74A4B" w:rsidRDefault="00AC0941" w:rsidP="007D663A">
          <w:pPr>
            <w:pStyle w:val="HSE0"/>
            <w:numPr>
              <w:ilvl w:val="0"/>
              <w:numId w:val="2"/>
            </w:numPr>
            <w:ind w:left="1134" w:hanging="283"/>
            <w:rPr>
              <w:highlight w:val="yellow"/>
            </w:rPr>
          </w:pPr>
          <w:r w:rsidRPr="00B74A4B">
            <w:rPr>
              <w:highlight w:val="yellow"/>
            </w:rPr>
            <w:t>Проектирование приложения.</w:t>
          </w:r>
        </w:p>
        <w:p w14:paraId="0590312A" w14:textId="66235148" w:rsidR="00D46AAE" w:rsidRPr="00B74A4B" w:rsidRDefault="00AC0941" w:rsidP="007D663A">
          <w:pPr>
            <w:pStyle w:val="HSE0"/>
            <w:numPr>
              <w:ilvl w:val="0"/>
              <w:numId w:val="2"/>
            </w:numPr>
            <w:ind w:left="1134" w:hanging="283"/>
            <w:rPr>
              <w:highlight w:val="yellow"/>
            </w:rPr>
          </w:pPr>
          <w:r w:rsidRPr="00B74A4B">
            <w:rPr>
              <w:highlight w:val="yellow"/>
            </w:rPr>
            <w:t>Реализация программной системы.</w:t>
          </w:r>
        </w:p>
        <w:p w14:paraId="07BADBEC" w14:textId="77777777" w:rsidR="00D46AAE" w:rsidRPr="00B74A4B" w:rsidRDefault="00D46AAE" w:rsidP="007D663A">
          <w:pPr>
            <w:pStyle w:val="HSE0"/>
            <w:numPr>
              <w:ilvl w:val="0"/>
              <w:numId w:val="2"/>
            </w:numPr>
            <w:ind w:left="1134" w:hanging="283"/>
            <w:rPr>
              <w:highlight w:val="yellow"/>
            </w:rPr>
          </w:pPr>
          <w:r w:rsidRPr="00B74A4B">
            <w:rPr>
              <w:highlight w:val="yellow"/>
            </w:rPr>
            <w:t>Тестирование и отладка приложения. Подготовка документации.</w:t>
          </w:r>
        </w:p>
        <w:p w14:paraId="2693A109" w14:textId="3854FE02" w:rsidR="00D46AAE" w:rsidRPr="00B74A4B" w:rsidRDefault="00D46AAE" w:rsidP="00D46AAE">
          <w:pPr>
            <w:pStyle w:val="HSE0"/>
            <w:rPr>
              <w:highlight w:val="yellow"/>
            </w:rPr>
          </w:pPr>
          <w:r w:rsidRPr="00B74A4B">
            <w:rPr>
              <w:highlight w:val="yellow"/>
            </w:rPr>
            <w:t>Последовательное описание выполнения этих задач задает структуру работы, которая разделяется на соответствующие главы.</w:t>
          </w:r>
        </w:p>
        <w:p w14:paraId="2FA1666C" w14:textId="23A6BE2E" w:rsidR="001A4569" w:rsidRPr="00B74A4B" w:rsidRDefault="001A4569" w:rsidP="001A4569">
          <w:pPr>
            <w:pStyle w:val="HSE0"/>
            <w:rPr>
              <w:highlight w:val="yellow"/>
            </w:rPr>
          </w:pPr>
          <w:r w:rsidRPr="00B74A4B">
            <w:rPr>
              <w:highlight w:val="yellow"/>
            </w:rPr>
            <w:t>На этапе анализа будет изучена информация о предметной области, сформулирован набор требований,</w:t>
          </w:r>
          <w:r w:rsidR="00044B7F" w:rsidRPr="00B74A4B">
            <w:rPr>
              <w:highlight w:val="yellow"/>
            </w:rPr>
            <w:t xml:space="preserve"> описаны бизнес</w:t>
          </w:r>
          <w:r w:rsidR="00044B7F" w:rsidRPr="00B74A4B">
            <w:rPr>
              <w:highlight w:val="yellow"/>
            </w:rPr>
            <w:noBreakHyphen/>
            <w:t>процессы,</w:t>
          </w:r>
          <w:r w:rsidRPr="00B74A4B">
            <w:rPr>
              <w:highlight w:val="yellow"/>
            </w:rPr>
            <w:t xml:space="preserve"> проанализированы современные технологии разработки компьютерных игр, рассмотрены аналоги с выявлением достоинств и недостатков, </w:t>
          </w:r>
          <w:r w:rsidR="00044B7F" w:rsidRPr="00B74A4B">
            <w:rPr>
              <w:highlight w:val="yellow"/>
            </w:rPr>
            <w:t>описан сценарий игры и</w:t>
          </w:r>
          <w:r w:rsidR="00152ED5" w:rsidRPr="00B74A4B">
            <w:rPr>
              <w:highlight w:val="yellow"/>
            </w:rPr>
            <w:t xml:space="preserve"> </w:t>
          </w:r>
          <w:r w:rsidRPr="00B74A4B">
            <w:rPr>
              <w:highlight w:val="yellow"/>
            </w:rPr>
            <w:t>выявлен набор механик, которые составляют гей</w:t>
          </w:r>
          <w:r w:rsidR="00044B7F" w:rsidRPr="00B74A4B">
            <w:rPr>
              <w:highlight w:val="yellow"/>
            </w:rPr>
            <w:t>мплей игры.</w:t>
          </w:r>
        </w:p>
        <w:p w14:paraId="7055C211" w14:textId="532520D0" w:rsidR="00D46AAE" w:rsidRPr="00B74A4B" w:rsidRDefault="00D46AAE" w:rsidP="00D46AAE">
          <w:pPr>
            <w:pStyle w:val="HSE0"/>
            <w:rPr>
              <w:highlight w:val="yellow"/>
            </w:rPr>
          </w:pPr>
          <w:r w:rsidRPr="00B74A4B">
            <w:rPr>
              <w:highlight w:val="yellow"/>
            </w:rPr>
            <w:lastRenderedPageBreak/>
            <w:t xml:space="preserve">На втором этапе работы </w:t>
          </w:r>
          <w:r w:rsidR="00044B7F" w:rsidRPr="00B74A4B">
            <w:rPr>
              <w:highlight w:val="yellow"/>
            </w:rPr>
            <w:t xml:space="preserve">на основе сценария будет построена </w:t>
          </w:r>
          <w:r w:rsidRPr="00B74A4B">
            <w:rPr>
              <w:highlight w:val="yellow"/>
            </w:rPr>
            <w:t>математическая модель с выделением геометрической модели мира, сцен, игровых объектов и способами их взаимодействия. Также будет осуществлен выбор</w:t>
          </w:r>
          <w:r w:rsidR="00044B7F" w:rsidRPr="00B74A4B">
            <w:rPr>
              <w:highlight w:val="yellow"/>
            </w:rPr>
            <w:t xml:space="preserve"> и приведено описание</w:t>
          </w:r>
          <w:r w:rsidRPr="00B74A4B">
            <w:rPr>
              <w:highlight w:val="yellow"/>
            </w:rPr>
            <w:t xml:space="preserve"> алгоритмов реализации, в данном случае игровых механик, которые управляют поведением игры.</w:t>
          </w:r>
        </w:p>
        <w:p w14:paraId="2502FEE3" w14:textId="77777777" w:rsidR="00D46AAE" w:rsidRPr="00B74A4B" w:rsidRDefault="00D46AAE" w:rsidP="00D46AAE">
          <w:pPr>
            <w:pStyle w:val="HSE0"/>
            <w:rPr>
              <w:highlight w:val="yellow"/>
            </w:rPr>
          </w:pPr>
          <w:r w:rsidRPr="00B74A4B">
            <w:rPr>
              <w:highlight w:val="yellow"/>
            </w:rPr>
            <w:t xml:space="preserve">На стадии проектирования будет описана архитектура системы с рассмотрением отдельных компонентов, классов и их поведения, построена диаграмма классов </w:t>
          </w:r>
          <w:r w:rsidRPr="00B74A4B">
            <w:rPr>
              <w:highlight w:val="yellow"/>
              <w:lang w:val="en-US"/>
            </w:rPr>
            <w:t>UML</w:t>
          </w:r>
          <w:r w:rsidRPr="00B74A4B">
            <w:rPr>
              <w:highlight w:val="yellow"/>
            </w:rPr>
            <w:t>. Будут спроектированы рассмотренные на этапе анализа механики. Затем будет выполнено проектирование графического интерфейса с учетом решаемых системой задач.</w:t>
          </w:r>
        </w:p>
        <w:p w14:paraId="7EF915EA" w14:textId="667AE240" w:rsidR="00D46AAE" w:rsidRPr="00B74A4B" w:rsidRDefault="00D46AAE" w:rsidP="00D46AAE">
          <w:pPr>
            <w:pStyle w:val="HSE0"/>
            <w:rPr>
              <w:highlight w:val="yellow"/>
            </w:rPr>
          </w:pPr>
          <w:r w:rsidRPr="00B74A4B">
            <w:rPr>
              <w:highlight w:val="yellow"/>
            </w:rPr>
            <w:t>На этапе реализации будет описан процесс перевода формальной модели в программную с точки зрения игровых объектов. С учетом описанных требований в систему будут интегрированы существующие алгоритм</w:t>
          </w:r>
          <w:r w:rsidR="00044B7F" w:rsidRPr="00B74A4B">
            <w:rPr>
              <w:highlight w:val="yellow"/>
            </w:rPr>
            <w:t>ы реализации необходимых механик</w:t>
          </w:r>
          <w:r w:rsidRPr="00B74A4B">
            <w:rPr>
              <w:highlight w:val="yellow"/>
            </w:rPr>
            <w:t>. Будут разработаны сцены и создан набор ресурсов (изображения, анимации, звуки, карты, шрифты, скрипты и т.д.), используемых при реализации прототипа.</w:t>
          </w:r>
        </w:p>
        <w:p w14:paraId="7E74E54C" w14:textId="5DA96BF8" w:rsidR="00E81165" w:rsidRPr="00887A58" w:rsidRDefault="00D46AAE" w:rsidP="001306E7">
          <w:pPr>
            <w:pStyle w:val="HSE0"/>
          </w:pPr>
          <w:r w:rsidRPr="00B74A4B">
            <w:rPr>
              <w:highlight w:val="yellow"/>
            </w:rPr>
            <w:t xml:space="preserve">Этап тестирования и отладки предназначен для проверки надежности разрабатываемой системы. </w:t>
          </w:r>
          <w:r w:rsidR="00B82F29" w:rsidRPr="00B74A4B">
            <w:rPr>
              <w:highlight w:val="yellow"/>
            </w:rPr>
            <w:t>Будет составлен набор тестов, проверяющих качество программы и разработана программная документация.</w:t>
          </w:r>
        </w:p>
      </w:sdtContent>
    </w:sdt>
    <w:p w14:paraId="524F3FD9" w14:textId="1C590DE9" w:rsidR="000D4164" w:rsidRDefault="00B74A4B" w:rsidP="000D4164">
      <w:pPr>
        <w:pStyle w:val="1"/>
      </w:pPr>
      <w:bookmarkStart w:id="1" w:name="_Toc485082866"/>
      <w:r>
        <w:lastRenderedPageBreak/>
        <w:t>Описание компании «Новая платформа»</w:t>
      </w:r>
      <w:bookmarkEnd w:id="1"/>
    </w:p>
    <w:p w14:paraId="6B51A75B" w14:textId="6A5651B8" w:rsidR="00CB65F3" w:rsidRDefault="00F42FA0" w:rsidP="00CB65F3">
      <w:pPr>
        <w:pStyle w:val="2-HSE"/>
      </w:pPr>
      <w:bookmarkStart w:id="2" w:name="_Toc485082867"/>
      <w:r>
        <w:t>Организационная структура</w:t>
      </w:r>
      <w:r w:rsidR="00BF4EB5">
        <w:t xml:space="preserve"> компании</w:t>
      </w:r>
      <w:bookmarkEnd w:id="2"/>
    </w:p>
    <w:p w14:paraId="40541E1D" w14:textId="314139DC" w:rsidR="00364D0C" w:rsidRDefault="00364D0C" w:rsidP="00364D0C">
      <w:pPr>
        <w:pStyle w:val="HSE0"/>
        <w:keepNext/>
      </w:pPr>
      <w:r>
        <w:t>Компания «Новая платформа»</w:t>
      </w:r>
      <w:r w:rsidRPr="00364D0C">
        <w:t xml:space="preserve"> состоит из восьми подразделений, которые включают в себя:</w:t>
      </w:r>
    </w:p>
    <w:p w14:paraId="761423C3" w14:textId="30D49E4B" w:rsidR="00364D0C" w:rsidRPr="00364D0C" w:rsidRDefault="00364D0C" w:rsidP="007D663A">
      <w:pPr>
        <w:pStyle w:val="HSE0"/>
        <w:numPr>
          <w:ilvl w:val="0"/>
          <w:numId w:val="5"/>
        </w:numPr>
        <w:ind w:left="1134" w:hanging="283"/>
      </w:pPr>
      <w:r w:rsidRPr="00364D0C">
        <w:t>Совет директоров</w:t>
      </w:r>
      <w:r>
        <w:t>.</w:t>
      </w:r>
    </w:p>
    <w:p w14:paraId="7DACD8E3" w14:textId="0E68CF09" w:rsidR="00364D0C" w:rsidRPr="00364D0C" w:rsidRDefault="00364D0C" w:rsidP="007D663A">
      <w:pPr>
        <w:pStyle w:val="HSE0"/>
        <w:numPr>
          <w:ilvl w:val="0"/>
          <w:numId w:val="5"/>
        </w:numPr>
        <w:ind w:left="1134" w:hanging="283"/>
      </w:pPr>
      <w:r w:rsidRPr="00364D0C">
        <w:t>Департамент информационных систем</w:t>
      </w:r>
      <w:r>
        <w:t>.</w:t>
      </w:r>
    </w:p>
    <w:p w14:paraId="6B096FC7" w14:textId="45C10C69" w:rsidR="00364D0C" w:rsidRPr="00364D0C" w:rsidRDefault="00364D0C" w:rsidP="007D663A">
      <w:pPr>
        <w:pStyle w:val="HSE0"/>
        <w:numPr>
          <w:ilvl w:val="0"/>
          <w:numId w:val="5"/>
        </w:numPr>
        <w:ind w:left="1134" w:hanging="283"/>
      </w:pPr>
      <w:r w:rsidRPr="00364D0C">
        <w:t>Департамент инфраструктурных решений</w:t>
      </w:r>
      <w:r>
        <w:t>.</w:t>
      </w:r>
    </w:p>
    <w:p w14:paraId="6412141C" w14:textId="4A8ADE51" w:rsidR="00364D0C" w:rsidRPr="00364D0C" w:rsidRDefault="00364D0C" w:rsidP="007D663A">
      <w:pPr>
        <w:pStyle w:val="HSE0"/>
        <w:numPr>
          <w:ilvl w:val="0"/>
          <w:numId w:val="5"/>
        </w:numPr>
        <w:ind w:left="1134" w:hanging="283"/>
      </w:pPr>
      <w:r w:rsidRPr="00364D0C">
        <w:t>Департамент комплексных решений</w:t>
      </w:r>
      <w:r>
        <w:t>.</w:t>
      </w:r>
    </w:p>
    <w:p w14:paraId="249A68E4" w14:textId="30D93ABB" w:rsidR="00364D0C" w:rsidRPr="00364D0C" w:rsidRDefault="00364D0C" w:rsidP="007D663A">
      <w:pPr>
        <w:pStyle w:val="HSE0"/>
        <w:numPr>
          <w:ilvl w:val="0"/>
          <w:numId w:val="5"/>
        </w:numPr>
        <w:ind w:left="1134" w:hanging="283"/>
      </w:pPr>
      <w:r w:rsidRPr="00364D0C">
        <w:t>Коммерческий департамент</w:t>
      </w:r>
      <w:r>
        <w:t>.</w:t>
      </w:r>
    </w:p>
    <w:p w14:paraId="52B6A9D3" w14:textId="077A3ECD" w:rsidR="00364D0C" w:rsidRPr="00364D0C" w:rsidRDefault="00364D0C" w:rsidP="007D663A">
      <w:pPr>
        <w:pStyle w:val="HSE0"/>
        <w:numPr>
          <w:ilvl w:val="0"/>
          <w:numId w:val="5"/>
        </w:numPr>
        <w:ind w:left="1134" w:hanging="283"/>
      </w:pPr>
      <w:r w:rsidRPr="00364D0C">
        <w:t>Сервисный департамент</w:t>
      </w:r>
      <w:r>
        <w:t>.</w:t>
      </w:r>
    </w:p>
    <w:p w14:paraId="449DE9EE" w14:textId="2FAA2EE8" w:rsidR="00364D0C" w:rsidRPr="00364D0C" w:rsidRDefault="00364D0C" w:rsidP="007D663A">
      <w:pPr>
        <w:pStyle w:val="HSE0"/>
        <w:numPr>
          <w:ilvl w:val="0"/>
          <w:numId w:val="5"/>
        </w:numPr>
        <w:ind w:left="1134" w:hanging="283"/>
      </w:pPr>
      <w:r w:rsidRPr="00364D0C">
        <w:t>Финансовый департамент</w:t>
      </w:r>
      <w:r>
        <w:t>.</w:t>
      </w:r>
    </w:p>
    <w:p w14:paraId="792426F9" w14:textId="1999D28B" w:rsidR="00364D0C" w:rsidRPr="00364D0C" w:rsidRDefault="00364D0C" w:rsidP="007D663A">
      <w:pPr>
        <w:pStyle w:val="HSE0"/>
        <w:numPr>
          <w:ilvl w:val="0"/>
          <w:numId w:val="5"/>
        </w:numPr>
        <w:ind w:left="1134" w:hanging="283"/>
      </w:pPr>
      <w:r w:rsidRPr="00364D0C">
        <w:t>Дирекция</w:t>
      </w:r>
      <w:r>
        <w:t>.</w:t>
      </w:r>
    </w:p>
    <w:p w14:paraId="1CA300CC" w14:textId="21092A0D" w:rsidR="00364D0C" w:rsidRPr="00364D0C" w:rsidRDefault="00364D0C" w:rsidP="00364D0C">
      <w:pPr>
        <w:pStyle w:val="HSE0"/>
      </w:pPr>
      <w:r w:rsidRPr="00364D0C">
        <w:t xml:space="preserve">Основной задачей департамента </w:t>
      </w:r>
      <w:r w:rsidR="00241C8A">
        <w:t xml:space="preserve">информационных систем (ДИС) </w:t>
      </w:r>
      <w:r w:rsidRPr="00364D0C">
        <w:t>является осуществление деятельности по предоставлению услуг, связанных с разработкой решений в области информационных технологий, включая пост</w:t>
      </w:r>
      <w:r w:rsidR="00241C8A">
        <w:t>роение ИТ</w:t>
      </w:r>
      <w:r w:rsidR="00241C8A">
        <w:noBreakHyphen/>
      </w:r>
      <w:r w:rsidRPr="00364D0C">
        <w:t>инфраструктуры, разработку бизнес-решений и заказную разработку программного обеспечения</w:t>
      </w:r>
      <w:r w:rsidR="00075511">
        <w:t xml:space="preserve"> </w:t>
      </w:r>
      <w:sdt>
        <w:sdtPr>
          <w:id w:val="-1603712526"/>
          <w:citation/>
        </w:sdtPr>
        <w:sdtContent>
          <w:r w:rsidR="00075511">
            <w:fldChar w:fldCharType="begin"/>
          </w:r>
          <w:r w:rsidR="00075511">
            <w:instrText xml:space="preserve"> CITATION ДИС12 \l 1049 </w:instrText>
          </w:r>
          <w:r w:rsidR="00075511">
            <w:fldChar w:fldCharType="separate"/>
          </w:r>
          <w:r w:rsidR="000F7B11">
            <w:rPr>
              <w:noProof/>
            </w:rPr>
            <w:t>[1]</w:t>
          </w:r>
          <w:r w:rsidR="00075511">
            <w:fldChar w:fldCharType="end"/>
          </w:r>
        </w:sdtContent>
      </w:sdt>
      <w:r w:rsidRPr="00364D0C">
        <w:t>.</w:t>
      </w:r>
      <w:r>
        <w:t xml:space="preserve"> </w:t>
      </w:r>
      <w:r w:rsidRPr="00364D0C">
        <w:rPr>
          <w:rFonts w:eastAsia="Calibri"/>
        </w:rPr>
        <w:t>Основными компетенциями департамента являются создание и сопровождение бизнес-решений в сфере:</w:t>
      </w:r>
    </w:p>
    <w:p w14:paraId="34625BC4" w14:textId="58D50EF7" w:rsidR="00364D0C" w:rsidRPr="00364D0C" w:rsidRDefault="00364D0C" w:rsidP="007D663A">
      <w:pPr>
        <w:pStyle w:val="HSE0"/>
        <w:numPr>
          <w:ilvl w:val="0"/>
          <w:numId w:val="12"/>
        </w:numPr>
        <w:ind w:left="1134" w:hanging="283"/>
      </w:pPr>
      <w:r w:rsidRPr="00364D0C">
        <w:t>Организационного и технического документационного оборота</w:t>
      </w:r>
      <w:r>
        <w:t>.</w:t>
      </w:r>
    </w:p>
    <w:p w14:paraId="3C6736E2" w14:textId="13298FBE" w:rsidR="00364D0C" w:rsidRPr="00364D0C" w:rsidRDefault="00364D0C" w:rsidP="007D663A">
      <w:pPr>
        <w:pStyle w:val="HSE0"/>
        <w:numPr>
          <w:ilvl w:val="0"/>
          <w:numId w:val="12"/>
        </w:numPr>
        <w:ind w:left="1134" w:hanging="283"/>
      </w:pPr>
      <w:r w:rsidRPr="00364D0C">
        <w:t>Проектного управления</w:t>
      </w:r>
      <w:r>
        <w:t>.</w:t>
      </w:r>
    </w:p>
    <w:p w14:paraId="5EB15D48" w14:textId="6D3A7B70" w:rsidR="00364D0C" w:rsidRPr="00364D0C" w:rsidRDefault="00364D0C" w:rsidP="007D663A">
      <w:pPr>
        <w:pStyle w:val="HSE0"/>
        <w:numPr>
          <w:ilvl w:val="0"/>
          <w:numId w:val="12"/>
        </w:numPr>
        <w:ind w:left="1134" w:hanging="283"/>
      </w:pPr>
      <w:r w:rsidRPr="00364D0C">
        <w:t>Управления бизнес-процессами</w:t>
      </w:r>
      <w:r>
        <w:t>.</w:t>
      </w:r>
    </w:p>
    <w:p w14:paraId="5554838C" w14:textId="3F1E4758" w:rsidR="00364D0C" w:rsidRPr="00364D0C" w:rsidRDefault="00364D0C" w:rsidP="007D663A">
      <w:pPr>
        <w:pStyle w:val="HSE0"/>
        <w:numPr>
          <w:ilvl w:val="0"/>
          <w:numId w:val="12"/>
        </w:numPr>
        <w:ind w:left="1134" w:hanging="283"/>
      </w:pPr>
      <w:r w:rsidRPr="00364D0C">
        <w:t>Управления коммуникациями и совместной работой</w:t>
      </w:r>
      <w:r>
        <w:t>.</w:t>
      </w:r>
    </w:p>
    <w:p w14:paraId="26477D62" w14:textId="75B73D5B" w:rsidR="00364D0C" w:rsidRPr="00364D0C" w:rsidRDefault="00364D0C" w:rsidP="007D663A">
      <w:pPr>
        <w:pStyle w:val="HSE0"/>
        <w:numPr>
          <w:ilvl w:val="0"/>
          <w:numId w:val="12"/>
        </w:numPr>
        <w:ind w:left="1134" w:hanging="283"/>
      </w:pPr>
      <w:r w:rsidRPr="00364D0C">
        <w:t>Управления контентом</w:t>
      </w:r>
      <w:r>
        <w:t>.</w:t>
      </w:r>
    </w:p>
    <w:p w14:paraId="1FA1E52E" w14:textId="2EBF45D1" w:rsidR="00364D0C" w:rsidRPr="00364D0C" w:rsidRDefault="00364D0C" w:rsidP="007D663A">
      <w:pPr>
        <w:pStyle w:val="HSE0"/>
        <w:numPr>
          <w:ilvl w:val="0"/>
          <w:numId w:val="12"/>
        </w:numPr>
        <w:ind w:left="1134" w:hanging="283"/>
      </w:pPr>
      <w:r w:rsidRPr="00364D0C">
        <w:t>Корпоративных порталов</w:t>
      </w:r>
      <w:r>
        <w:t>.</w:t>
      </w:r>
    </w:p>
    <w:p w14:paraId="20E1E19E" w14:textId="0900287F" w:rsidR="00364D0C" w:rsidRPr="00364D0C" w:rsidRDefault="00364D0C" w:rsidP="007D663A">
      <w:pPr>
        <w:pStyle w:val="HSE0"/>
        <w:numPr>
          <w:ilvl w:val="0"/>
          <w:numId w:val="12"/>
        </w:numPr>
        <w:ind w:left="1134" w:hanging="283"/>
      </w:pPr>
      <w:r w:rsidRPr="00364D0C">
        <w:t>Управления взаимоотношения с клиентами</w:t>
      </w:r>
      <w:r>
        <w:t>.</w:t>
      </w:r>
    </w:p>
    <w:p w14:paraId="14991DF4" w14:textId="4C05E712" w:rsidR="00364D0C" w:rsidRPr="00364D0C" w:rsidRDefault="00364D0C" w:rsidP="007D663A">
      <w:pPr>
        <w:pStyle w:val="HSE0"/>
        <w:numPr>
          <w:ilvl w:val="0"/>
          <w:numId w:val="12"/>
        </w:numPr>
        <w:ind w:left="1134" w:hanging="283"/>
      </w:pPr>
      <w:r w:rsidRPr="00364D0C">
        <w:t>Архивного хранения</w:t>
      </w:r>
      <w:r>
        <w:t>.</w:t>
      </w:r>
    </w:p>
    <w:p w14:paraId="511ECBEB" w14:textId="7EFCD831" w:rsidR="00364D0C" w:rsidRPr="00364D0C" w:rsidRDefault="00364D0C" w:rsidP="00364D0C">
      <w:pPr>
        <w:pStyle w:val="HSE0"/>
      </w:pPr>
      <w:r w:rsidRPr="00364D0C">
        <w:t>Производство программных информационных систем разделяется на этапы, которые включают:</w:t>
      </w:r>
    </w:p>
    <w:p w14:paraId="2581CBA4" w14:textId="7D377E2C" w:rsidR="00364D0C" w:rsidRPr="00364D0C" w:rsidRDefault="00364D0C" w:rsidP="007D663A">
      <w:pPr>
        <w:pStyle w:val="HSE0"/>
        <w:numPr>
          <w:ilvl w:val="0"/>
          <w:numId w:val="13"/>
        </w:numPr>
        <w:ind w:left="1134" w:hanging="283"/>
      </w:pPr>
      <w:r w:rsidRPr="00364D0C">
        <w:t>Анализ бизнес-процессов заказчика</w:t>
      </w:r>
      <w:r>
        <w:t>.</w:t>
      </w:r>
    </w:p>
    <w:p w14:paraId="7F6E212D" w14:textId="64E6B056" w:rsidR="00364D0C" w:rsidRPr="00364D0C" w:rsidRDefault="00364D0C" w:rsidP="007D663A">
      <w:pPr>
        <w:pStyle w:val="HSE0"/>
        <w:numPr>
          <w:ilvl w:val="0"/>
          <w:numId w:val="13"/>
        </w:numPr>
        <w:ind w:left="1134" w:hanging="283"/>
      </w:pPr>
      <w:r w:rsidRPr="00364D0C">
        <w:t>Проектирование и разработка заказных и информационных систем (</w:t>
      </w:r>
      <w:r w:rsidR="00075511">
        <w:t>настольных</w:t>
      </w:r>
      <w:r w:rsidRPr="00364D0C">
        <w:t xml:space="preserve"> и интернет-приложений)</w:t>
      </w:r>
      <w:r>
        <w:t>.</w:t>
      </w:r>
    </w:p>
    <w:p w14:paraId="3EFBA9F1" w14:textId="2B48E42C" w:rsidR="00364D0C" w:rsidRPr="00364D0C" w:rsidRDefault="00364D0C" w:rsidP="007D663A">
      <w:pPr>
        <w:pStyle w:val="HSE0"/>
        <w:numPr>
          <w:ilvl w:val="0"/>
          <w:numId w:val="13"/>
        </w:numPr>
        <w:ind w:left="1134" w:hanging="283"/>
      </w:pPr>
      <w:r w:rsidRPr="00364D0C">
        <w:lastRenderedPageBreak/>
        <w:t>Проектирование, реализация и обслуживание решений в области ИТ-инфраструктуры</w:t>
      </w:r>
      <w:r>
        <w:t>.</w:t>
      </w:r>
    </w:p>
    <w:p w14:paraId="57B36049" w14:textId="36841AC9" w:rsidR="00364D0C" w:rsidRPr="00364D0C" w:rsidRDefault="00364D0C" w:rsidP="007D663A">
      <w:pPr>
        <w:pStyle w:val="HSE0"/>
        <w:numPr>
          <w:ilvl w:val="0"/>
          <w:numId w:val="13"/>
        </w:numPr>
        <w:ind w:left="1134" w:hanging="283"/>
      </w:pPr>
      <w:r w:rsidRPr="00364D0C">
        <w:t>Внедрение информационных систем</w:t>
      </w:r>
      <w:r>
        <w:t>.</w:t>
      </w:r>
    </w:p>
    <w:p w14:paraId="1781B347" w14:textId="5A37C81A" w:rsidR="00364D0C" w:rsidRPr="00364D0C" w:rsidRDefault="00364D0C" w:rsidP="007D663A">
      <w:pPr>
        <w:pStyle w:val="HSE0"/>
        <w:numPr>
          <w:ilvl w:val="0"/>
          <w:numId w:val="13"/>
        </w:numPr>
        <w:ind w:left="1134" w:hanging="283"/>
      </w:pPr>
      <w:r w:rsidRPr="00364D0C">
        <w:t>Оказание технической поддержки внедренных информационных систем</w:t>
      </w:r>
      <w:r>
        <w:t>.</w:t>
      </w:r>
    </w:p>
    <w:p w14:paraId="65C76DB4" w14:textId="0D5374F2" w:rsidR="00364D0C" w:rsidRPr="00364D0C" w:rsidRDefault="00364D0C" w:rsidP="00364D0C">
      <w:pPr>
        <w:pStyle w:val="HSE0"/>
      </w:pPr>
      <w:r w:rsidRPr="00364D0C">
        <w:t xml:space="preserve">Департамент информационных </w:t>
      </w:r>
      <w:r w:rsidR="00BF4EB5">
        <w:t>систем</w:t>
      </w:r>
      <w:r w:rsidRPr="00364D0C">
        <w:t xml:space="preserve"> состоит из пяти отделов:</w:t>
      </w:r>
    </w:p>
    <w:p w14:paraId="2EC87419" w14:textId="78C60E29" w:rsidR="00364D0C" w:rsidRPr="00364D0C" w:rsidRDefault="00364D0C" w:rsidP="007D663A">
      <w:pPr>
        <w:pStyle w:val="HSE0"/>
        <w:numPr>
          <w:ilvl w:val="0"/>
          <w:numId w:val="14"/>
        </w:numPr>
        <w:ind w:left="1134" w:hanging="283"/>
      </w:pPr>
      <w:r w:rsidRPr="00364D0C">
        <w:t>Отдел маркетинга программных решений (ОМПР)</w:t>
      </w:r>
      <w:r>
        <w:t>.</w:t>
      </w:r>
    </w:p>
    <w:p w14:paraId="5B1AB786" w14:textId="6875FDB2" w:rsidR="00364D0C" w:rsidRPr="00364D0C" w:rsidRDefault="00364D0C" w:rsidP="007D663A">
      <w:pPr>
        <w:pStyle w:val="HSE0"/>
        <w:numPr>
          <w:ilvl w:val="0"/>
          <w:numId w:val="14"/>
        </w:numPr>
        <w:ind w:left="1134" w:hanging="283"/>
      </w:pPr>
      <w:r w:rsidRPr="00364D0C">
        <w:t>Руководство департамента информационных систем (РДИС)</w:t>
      </w:r>
      <w:r>
        <w:t>.</w:t>
      </w:r>
    </w:p>
    <w:p w14:paraId="2AFF84B8" w14:textId="2274BCD5" w:rsidR="00364D0C" w:rsidRPr="00364D0C" w:rsidRDefault="00364D0C" w:rsidP="007D663A">
      <w:pPr>
        <w:pStyle w:val="HSE0"/>
        <w:numPr>
          <w:ilvl w:val="0"/>
          <w:numId w:val="14"/>
        </w:numPr>
        <w:ind w:left="1134" w:hanging="283"/>
      </w:pPr>
      <w:r w:rsidRPr="00364D0C">
        <w:t>Ресурсно-технологический центр (РТЦ)</w:t>
      </w:r>
      <w:r>
        <w:t>.</w:t>
      </w:r>
    </w:p>
    <w:p w14:paraId="2793560B" w14:textId="4FF14E1A" w:rsidR="00364D0C" w:rsidRPr="00364D0C" w:rsidRDefault="00364D0C" w:rsidP="007D663A">
      <w:pPr>
        <w:pStyle w:val="HSE0"/>
        <w:numPr>
          <w:ilvl w:val="0"/>
          <w:numId w:val="14"/>
        </w:numPr>
        <w:ind w:left="1134" w:hanging="283"/>
      </w:pPr>
      <w:r w:rsidRPr="00364D0C">
        <w:t>Центр производства информационных систем (ЦПИС)</w:t>
      </w:r>
      <w:r>
        <w:t>.</w:t>
      </w:r>
    </w:p>
    <w:p w14:paraId="5A58BD9C" w14:textId="61283CFC" w:rsidR="00364D0C" w:rsidRDefault="00364D0C" w:rsidP="007D663A">
      <w:pPr>
        <w:pStyle w:val="HSE0"/>
        <w:numPr>
          <w:ilvl w:val="0"/>
          <w:numId w:val="14"/>
        </w:numPr>
        <w:ind w:left="1134" w:hanging="283"/>
      </w:pPr>
      <w:r w:rsidRPr="00364D0C">
        <w:t>Центр отраслевых технологий (ЦОТ)</w:t>
      </w:r>
      <w:r>
        <w:t>.</w:t>
      </w:r>
    </w:p>
    <w:p w14:paraId="5FB889AE" w14:textId="2C15DB58" w:rsidR="00DB7B36" w:rsidRPr="00364D0C" w:rsidRDefault="00DB7B36" w:rsidP="00DB7B36">
      <w:pPr>
        <w:pStyle w:val="3-HSE"/>
      </w:pPr>
      <w:bookmarkStart w:id="3" w:name="_Toc485082868"/>
      <w:r>
        <w:t>Отдел маркетинга программных решений</w:t>
      </w:r>
      <w:bookmarkEnd w:id="3"/>
    </w:p>
    <w:p w14:paraId="196EECCE" w14:textId="0C6AE362" w:rsidR="00364D0C" w:rsidRPr="00364D0C" w:rsidRDefault="00364D0C" w:rsidP="003B15B6">
      <w:pPr>
        <w:pStyle w:val="HSE0"/>
      </w:pPr>
      <w:r w:rsidRPr="00364D0C">
        <w:t xml:space="preserve">Основной </w:t>
      </w:r>
      <w:r w:rsidRPr="003B15B6">
        <w:t>целью</w:t>
      </w:r>
      <w:r w:rsidRPr="00364D0C">
        <w:t xml:space="preserve"> </w:t>
      </w:r>
      <w:r w:rsidRPr="003B15B6">
        <w:t>ОМПР</w:t>
      </w:r>
      <w:r w:rsidRPr="00364D0C">
        <w:t xml:space="preserve"> является организация </w:t>
      </w:r>
      <w:r w:rsidR="003B15B6">
        <w:t>работ и мероприятий для определе</w:t>
      </w:r>
      <w:r w:rsidRPr="00364D0C">
        <w:t>ния целевых рынков, привлечение, сохранение и наращивание количества потребителей программных решений ДИС</w:t>
      </w:r>
      <w:r w:rsidR="00CD0E87">
        <w:t xml:space="preserve"> </w:t>
      </w:r>
      <w:sdt>
        <w:sdtPr>
          <w:id w:val="-1561775981"/>
          <w:citation/>
        </w:sdtPr>
        <w:sdtContent>
          <w:r w:rsidR="00CD0E87">
            <w:fldChar w:fldCharType="begin"/>
          </w:r>
          <w:r w:rsidR="00CD0E87">
            <w:instrText xml:space="preserve"> CITATION ДИС15 \l 1049 </w:instrText>
          </w:r>
          <w:r w:rsidR="00CD0E87">
            <w:fldChar w:fldCharType="separate"/>
          </w:r>
          <w:r w:rsidR="000F7B11">
            <w:rPr>
              <w:noProof/>
            </w:rPr>
            <w:t>[2]</w:t>
          </w:r>
          <w:r w:rsidR="00CD0E87">
            <w:fldChar w:fldCharType="end"/>
          </w:r>
        </w:sdtContent>
      </w:sdt>
      <w:r w:rsidRPr="00364D0C">
        <w:t xml:space="preserve">. Основными функциями отдела маркетинга </w:t>
      </w:r>
      <w:r w:rsidR="003B15B6">
        <w:t xml:space="preserve">в области маркетинговых исследований </w:t>
      </w:r>
      <w:r w:rsidRPr="00364D0C">
        <w:t>являются:</w:t>
      </w:r>
    </w:p>
    <w:p w14:paraId="63B5302B" w14:textId="5FBCE976" w:rsidR="00364D0C" w:rsidRPr="003B15B6" w:rsidRDefault="00364D0C" w:rsidP="007D663A">
      <w:pPr>
        <w:pStyle w:val="HSE0"/>
        <w:numPr>
          <w:ilvl w:val="0"/>
          <w:numId w:val="15"/>
        </w:numPr>
        <w:ind w:left="1134" w:hanging="283"/>
      </w:pPr>
      <w:r w:rsidRPr="003B15B6">
        <w:t>Поиск и обработка первичной информации</w:t>
      </w:r>
      <w:r w:rsidR="003B15B6">
        <w:t xml:space="preserve"> для анализа рынка по продуктам</w:t>
      </w:r>
      <w:r w:rsidRPr="003B15B6">
        <w:t xml:space="preserve"> </w:t>
      </w:r>
      <w:r w:rsidR="003B15B6">
        <w:t>(сведения о потенциальных потребителях, конкурентах</w:t>
      </w:r>
      <w:r w:rsidRPr="003B15B6">
        <w:t xml:space="preserve"> и их </w:t>
      </w:r>
      <w:r w:rsidR="003B15B6">
        <w:t>характеристиках).</w:t>
      </w:r>
    </w:p>
    <w:p w14:paraId="3905DE4D" w14:textId="5831C6BD" w:rsidR="00364D0C" w:rsidRPr="003B15B6" w:rsidRDefault="00E5646C" w:rsidP="007D663A">
      <w:pPr>
        <w:pStyle w:val="HSE0"/>
        <w:numPr>
          <w:ilvl w:val="0"/>
          <w:numId w:val="15"/>
        </w:numPr>
        <w:ind w:left="1134" w:hanging="283"/>
      </w:pPr>
      <w:r>
        <w:t>Анализ рынка по продуктам</w:t>
      </w:r>
      <w:r w:rsidR="00364D0C" w:rsidRPr="003B15B6">
        <w:t xml:space="preserve"> </w:t>
      </w:r>
      <w:r>
        <w:t>(оценка ё</w:t>
      </w:r>
      <w:r w:rsidR="00364D0C" w:rsidRPr="003B15B6">
        <w:t>мкости рынка, прогнозирование динамики, сегментировани</w:t>
      </w:r>
      <w:r>
        <w:t>е рынка, оценка насыщенн</w:t>
      </w:r>
      <w:r w:rsidR="00364D0C" w:rsidRPr="003B15B6">
        <w:t>о</w:t>
      </w:r>
      <w:r>
        <w:t>с</w:t>
      </w:r>
      <w:r w:rsidR="00364D0C" w:rsidRPr="003B15B6">
        <w:t>ти рынка и его сегментов</w:t>
      </w:r>
      <w:r>
        <w:t>)</w:t>
      </w:r>
      <w:r w:rsidR="00364D0C" w:rsidRPr="003B15B6">
        <w:t>.</w:t>
      </w:r>
    </w:p>
    <w:p w14:paraId="312E1367" w14:textId="6C6764C1" w:rsidR="00364D0C" w:rsidRPr="003D5995" w:rsidRDefault="003D5995" w:rsidP="003D5995">
      <w:pPr>
        <w:pStyle w:val="HSE0"/>
        <w:keepNext/>
      </w:pPr>
      <w:r w:rsidRPr="003D5995">
        <w:t>Также отдел маркетинга в области разработки маркетинговой стратегии</w:t>
      </w:r>
      <w:r>
        <w:t xml:space="preserve"> </w:t>
      </w:r>
      <w:r w:rsidRPr="003D5995">
        <w:t>выполняет следующие функции:</w:t>
      </w:r>
    </w:p>
    <w:p w14:paraId="4FAB31AE" w14:textId="51EE0049" w:rsidR="00364D0C" w:rsidRPr="003D5995" w:rsidRDefault="00364D0C" w:rsidP="007D663A">
      <w:pPr>
        <w:pStyle w:val="HSE0"/>
        <w:numPr>
          <w:ilvl w:val="0"/>
          <w:numId w:val="16"/>
        </w:numPr>
        <w:ind w:left="1134" w:hanging="283"/>
      </w:pPr>
      <w:r w:rsidRPr="003D5995">
        <w:t>Формирование продуктовой линейки ДИС, участие в планировании разработки новых продуктов</w:t>
      </w:r>
      <w:r w:rsidR="003D5995">
        <w:t>.</w:t>
      </w:r>
    </w:p>
    <w:p w14:paraId="759DC330" w14:textId="7A916CE1" w:rsidR="00364D0C" w:rsidRPr="003D5995" w:rsidRDefault="00364D0C" w:rsidP="007D663A">
      <w:pPr>
        <w:pStyle w:val="HSE0"/>
        <w:numPr>
          <w:ilvl w:val="0"/>
          <w:numId w:val="16"/>
        </w:numPr>
        <w:ind w:left="1134" w:hanging="283"/>
      </w:pPr>
      <w:r w:rsidRPr="003D5995">
        <w:t>Выбор целевых сегментов рынка для продуктов</w:t>
      </w:r>
      <w:r w:rsidR="003D5995">
        <w:t>.</w:t>
      </w:r>
    </w:p>
    <w:p w14:paraId="4056069E" w14:textId="6206D1F7" w:rsidR="00364D0C" w:rsidRPr="003D5995" w:rsidRDefault="00364D0C" w:rsidP="007D663A">
      <w:pPr>
        <w:pStyle w:val="HSE0"/>
        <w:numPr>
          <w:ilvl w:val="0"/>
          <w:numId w:val="16"/>
        </w:numPr>
        <w:ind w:left="1134" w:hanging="283"/>
      </w:pPr>
      <w:r w:rsidRPr="003D5995">
        <w:t>Определение ключевых конкурентных преимуществ продуктов</w:t>
      </w:r>
      <w:r w:rsidR="003D5995">
        <w:t>.</w:t>
      </w:r>
    </w:p>
    <w:p w14:paraId="3F48B0BE" w14:textId="45A70954" w:rsidR="00364D0C" w:rsidRPr="003D5995" w:rsidRDefault="00364D0C" w:rsidP="007D663A">
      <w:pPr>
        <w:pStyle w:val="HSE0"/>
        <w:numPr>
          <w:ilvl w:val="0"/>
          <w:numId w:val="16"/>
        </w:numPr>
        <w:ind w:left="1134" w:hanging="283"/>
      </w:pPr>
      <w:r w:rsidRPr="003D5995">
        <w:t>Выработка предложений в области ценовой политики</w:t>
      </w:r>
      <w:r w:rsidR="003D5995">
        <w:t>.</w:t>
      </w:r>
    </w:p>
    <w:p w14:paraId="62B13E97" w14:textId="3FFE1637" w:rsidR="00364D0C" w:rsidRPr="003D5995" w:rsidRDefault="00364D0C" w:rsidP="007D663A">
      <w:pPr>
        <w:pStyle w:val="HSE0"/>
        <w:numPr>
          <w:ilvl w:val="0"/>
          <w:numId w:val="16"/>
        </w:numPr>
        <w:ind w:left="1134" w:hanging="283"/>
      </w:pPr>
      <w:r w:rsidRPr="003D5995">
        <w:t>Выбор каналов продвижения и средств коммуникации</w:t>
      </w:r>
      <w:r w:rsidR="003D5995">
        <w:t>.</w:t>
      </w:r>
    </w:p>
    <w:p w14:paraId="44BB1154" w14:textId="50BFBF09" w:rsidR="00364D0C" w:rsidRPr="003D5995" w:rsidRDefault="00364D0C" w:rsidP="007D663A">
      <w:pPr>
        <w:pStyle w:val="HSE0"/>
        <w:numPr>
          <w:ilvl w:val="0"/>
          <w:numId w:val="16"/>
        </w:numPr>
        <w:ind w:left="1134" w:hanging="283"/>
      </w:pPr>
      <w:r w:rsidRPr="003D5995">
        <w:t>Разработка планов маркетинговых мероприятий и бюджетов на их реализацию</w:t>
      </w:r>
      <w:r w:rsidR="003D5995">
        <w:t>.</w:t>
      </w:r>
    </w:p>
    <w:p w14:paraId="5794A1A0" w14:textId="6CC67EAB" w:rsidR="00364D0C" w:rsidRPr="003D5995" w:rsidRDefault="00364D0C" w:rsidP="007D663A">
      <w:pPr>
        <w:pStyle w:val="HSE0"/>
        <w:numPr>
          <w:ilvl w:val="0"/>
          <w:numId w:val="16"/>
        </w:numPr>
        <w:ind w:left="1134" w:hanging="283"/>
      </w:pPr>
      <w:r w:rsidRPr="003D5995">
        <w:t>Участие в разработке планов продаж продуктов</w:t>
      </w:r>
      <w:r w:rsidR="003D5995">
        <w:t>.</w:t>
      </w:r>
    </w:p>
    <w:p w14:paraId="7C09565B" w14:textId="14DEF885" w:rsidR="00364D0C" w:rsidRPr="003D5995" w:rsidRDefault="00364D0C" w:rsidP="003D5995">
      <w:pPr>
        <w:pStyle w:val="HSE0"/>
        <w:keepNext/>
      </w:pPr>
      <w:r w:rsidRPr="003D5995">
        <w:lastRenderedPageBreak/>
        <w:t>В области реализации маркетинговой стратегии</w:t>
      </w:r>
      <w:r w:rsidR="003D5995" w:rsidRPr="003D5995">
        <w:t xml:space="preserve"> ОМПР выполняет функции, которые включают</w:t>
      </w:r>
      <w:r w:rsidR="003D5995">
        <w:t xml:space="preserve"> следующие</w:t>
      </w:r>
      <w:r w:rsidRPr="003D5995">
        <w:t>:</w:t>
      </w:r>
    </w:p>
    <w:p w14:paraId="0D42DC18" w14:textId="77777777" w:rsidR="00364D0C" w:rsidRPr="00E43552" w:rsidRDefault="00364D0C" w:rsidP="007D663A">
      <w:pPr>
        <w:pStyle w:val="HSE0"/>
        <w:numPr>
          <w:ilvl w:val="0"/>
          <w:numId w:val="17"/>
        </w:numPr>
        <w:ind w:left="1134" w:hanging="283"/>
      </w:pPr>
      <w:r w:rsidRPr="00E43552">
        <w:t>Организация продвижения продуктов по выбранным каналам: собственные сайты, ресурсы сети Интернет, отраслевые мероприятия, СМИ и т.д.</w:t>
      </w:r>
    </w:p>
    <w:p w14:paraId="59024215" w14:textId="77777777" w:rsidR="00364D0C" w:rsidRPr="00E43552" w:rsidRDefault="00364D0C" w:rsidP="007D663A">
      <w:pPr>
        <w:pStyle w:val="HSE0"/>
        <w:numPr>
          <w:ilvl w:val="0"/>
          <w:numId w:val="17"/>
        </w:numPr>
        <w:ind w:left="1134" w:hanging="283"/>
      </w:pPr>
      <w:r w:rsidRPr="00E43552">
        <w:t>Обеспечение необходимых средств коммуникации для выбранных каналов продвижения: презентации, видеоролики, статьи, баннерная реклама, выставочные стенды, полиграфическая продукция и др.</w:t>
      </w:r>
    </w:p>
    <w:p w14:paraId="46AE16C4" w14:textId="39BBFE92" w:rsidR="00364D0C" w:rsidRPr="00E43552" w:rsidRDefault="00364D0C" w:rsidP="007D663A">
      <w:pPr>
        <w:pStyle w:val="HSE0"/>
        <w:numPr>
          <w:ilvl w:val="0"/>
          <w:numId w:val="17"/>
        </w:numPr>
        <w:ind w:left="1134" w:hanging="283"/>
      </w:pPr>
      <w:r w:rsidRPr="00E43552">
        <w:t>Контроль исполнения планов маркетинговых мероприятий и расходов в рамках утвержденных бюджетов</w:t>
      </w:r>
      <w:r w:rsidR="00E43552">
        <w:t>.</w:t>
      </w:r>
    </w:p>
    <w:p w14:paraId="1FAC2FB4" w14:textId="1A343945" w:rsidR="00364D0C" w:rsidRPr="00E43552" w:rsidRDefault="00364D0C" w:rsidP="007D663A">
      <w:pPr>
        <w:pStyle w:val="HSE0"/>
        <w:numPr>
          <w:ilvl w:val="0"/>
          <w:numId w:val="17"/>
        </w:numPr>
        <w:ind w:left="1134" w:hanging="283"/>
      </w:pPr>
      <w:r w:rsidRPr="00E43552">
        <w:t xml:space="preserve">Анализ эффективности использования каналов продвижения, </w:t>
      </w:r>
      <w:r w:rsidR="00E43552">
        <w:t>внесения изменений в планы ма</w:t>
      </w:r>
      <w:r w:rsidRPr="00E43552">
        <w:t>ркетинг</w:t>
      </w:r>
      <w:r w:rsidR="00E43552">
        <w:t>овых мероприятий по результатам</w:t>
      </w:r>
      <w:r w:rsidRPr="00E43552">
        <w:t xml:space="preserve"> анализа</w:t>
      </w:r>
      <w:r w:rsidR="00E43552">
        <w:t>.</w:t>
      </w:r>
    </w:p>
    <w:p w14:paraId="258B615C" w14:textId="20787F3B" w:rsidR="00364D0C" w:rsidRPr="00DB7B36" w:rsidRDefault="00364D0C" w:rsidP="007D663A">
      <w:pPr>
        <w:pStyle w:val="HSE0"/>
        <w:numPr>
          <w:ilvl w:val="0"/>
          <w:numId w:val="17"/>
        </w:numPr>
        <w:ind w:left="1134" w:hanging="283"/>
      </w:pPr>
      <w:r w:rsidRPr="00E43552">
        <w:t>Участие в развитии партнерской сети</w:t>
      </w:r>
      <w:r w:rsidR="00E43552">
        <w:t xml:space="preserve"> (п</w:t>
      </w:r>
      <w:r w:rsidRPr="00E43552">
        <w:rPr>
          <w:rFonts w:eastAsia="Calibri"/>
        </w:rPr>
        <w:t>оиск потенциальных партнеров – системных интеграторов в регионах</w:t>
      </w:r>
      <w:r w:rsidR="00E43552">
        <w:rPr>
          <w:rFonts w:eastAsia="Calibri"/>
        </w:rPr>
        <w:t>, о</w:t>
      </w:r>
      <w:r w:rsidRPr="00E43552">
        <w:rPr>
          <w:rFonts w:eastAsia="Calibri"/>
        </w:rPr>
        <w:t>существление деловых контрактов с потенциальными партнерами, ведение переговоров</w:t>
      </w:r>
      <w:r w:rsidR="00E43552">
        <w:t>, з</w:t>
      </w:r>
      <w:r w:rsidRPr="00E43552">
        <w:rPr>
          <w:rFonts w:eastAsia="Calibri"/>
        </w:rPr>
        <w:t>аключение партнерских соглашений</w:t>
      </w:r>
      <w:r w:rsidR="00E43552">
        <w:t>, к</w:t>
      </w:r>
      <w:r w:rsidRPr="00E43552">
        <w:rPr>
          <w:rFonts w:eastAsia="Calibri"/>
        </w:rPr>
        <w:t>урирование работы с партнерами по текущим вопросам</w:t>
      </w:r>
      <w:r w:rsidR="00E43552">
        <w:rPr>
          <w:rFonts w:eastAsia="Calibri"/>
        </w:rPr>
        <w:t>).</w:t>
      </w:r>
    </w:p>
    <w:p w14:paraId="49B5CBBB" w14:textId="4DD8C6AB" w:rsidR="00DB7B36" w:rsidRPr="00E43552" w:rsidRDefault="00DB7B36" w:rsidP="00DB7B36">
      <w:pPr>
        <w:pStyle w:val="3-HSE"/>
      </w:pPr>
      <w:bookmarkStart w:id="4" w:name="_Toc485082869"/>
      <w:r>
        <w:t>Ресурсно-технологический отдел</w:t>
      </w:r>
      <w:bookmarkEnd w:id="4"/>
    </w:p>
    <w:p w14:paraId="248CE3D9" w14:textId="6910EDF4" w:rsidR="00364D0C" w:rsidRPr="00B93B6A" w:rsidRDefault="00364D0C" w:rsidP="00B93B6A">
      <w:pPr>
        <w:pStyle w:val="HSE0"/>
        <w:keepNext/>
      </w:pPr>
      <w:r w:rsidRPr="00B93B6A">
        <w:t xml:space="preserve">Основной целью </w:t>
      </w:r>
      <w:r w:rsidR="00DB7B36" w:rsidRPr="00B93B6A">
        <w:t>РТЦ</w:t>
      </w:r>
      <w:r w:rsidRPr="00B93B6A">
        <w:t xml:space="preserve"> является обеспечение производственных процессов по разработке программного обеспечения кадровыми ресурсами и развитие технологий производства программного обеспечения, подготовка и предоставление ресурсов, развития технологий произв</w:t>
      </w:r>
      <w:r w:rsidR="00B93B6A" w:rsidRPr="00B93B6A">
        <w:t>о</w:t>
      </w:r>
      <w:r w:rsidRPr="00B93B6A">
        <w:t>дства программного обеспечения</w:t>
      </w:r>
      <w:r w:rsidR="006122E1">
        <w:t xml:space="preserve"> </w:t>
      </w:r>
      <w:sdt>
        <w:sdtPr>
          <w:id w:val="-90011382"/>
          <w:citation/>
        </w:sdtPr>
        <w:sdtContent>
          <w:r w:rsidR="006122E1">
            <w:fldChar w:fldCharType="begin"/>
          </w:r>
          <w:r w:rsidR="006122E1">
            <w:instrText xml:space="preserve"> CITATION ДИС14 \l 1049 </w:instrText>
          </w:r>
          <w:r w:rsidR="006122E1">
            <w:fldChar w:fldCharType="separate"/>
          </w:r>
          <w:r w:rsidR="000F7B11">
            <w:rPr>
              <w:noProof/>
            </w:rPr>
            <w:t>[3]</w:t>
          </w:r>
          <w:r w:rsidR="006122E1">
            <w:fldChar w:fldCharType="end"/>
          </w:r>
        </w:sdtContent>
      </w:sdt>
      <w:r w:rsidRPr="00B93B6A">
        <w:t>.</w:t>
      </w:r>
      <w:r w:rsidR="00B93B6A" w:rsidRPr="00B93B6A">
        <w:t xml:space="preserve"> </w:t>
      </w:r>
      <w:r w:rsidRPr="00B93B6A">
        <w:t>Основными задачами РТЦ являются:</w:t>
      </w:r>
    </w:p>
    <w:p w14:paraId="4C0DB24E" w14:textId="7964AEAC" w:rsidR="00364D0C" w:rsidRPr="00B93B6A" w:rsidRDefault="00364D0C" w:rsidP="007D663A">
      <w:pPr>
        <w:pStyle w:val="HSE0"/>
        <w:numPr>
          <w:ilvl w:val="0"/>
          <w:numId w:val="19"/>
        </w:numPr>
        <w:ind w:left="1134" w:hanging="283"/>
      </w:pPr>
      <w:r w:rsidRPr="00B93B6A">
        <w:t>Организация деятельности по поиску, привлечения и отбору потенциальных сотрудников, проведение собеседований с соискателями, их прием на работу, первоначальное обучение, проведение аттестаций</w:t>
      </w:r>
      <w:r w:rsidR="00B93B6A">
        <w:t>.</w:t>
      </w:r>
    </w:p>
    <w:p w14:paraId="447E3633" w14:textId="331EEFA1" w:rsidR="00364D0C" w:rsidRPr="00B93B6A" w:rsidRDefault="00364D0C" w:rsidP="007D663A">
      <w:pPr>
        <w:pStyle w:val="HSE0"/>
        <w:numPr>
          <w:ilvl w:val="0"/>
          <w:numId w:val="19"/>
        </w:numPr>
        <w:ind w:left="1134" w:hanging="283"/>
      </w:pPr>
      <w:r w:rsidRPr="00B93B6A">
        <w:t>Предоставление ресурсов программистов-разработчиков и аналитиков подразделениям департамента и внешним организациям</w:t>
      </w:r>
      <w:r w:rsidR="00B93B6A">
        <w:t>.</w:t>
      </w:r>
    </w:p>
    <w:p w14:paraId="38F21087" w14:textId="0361F90D" w:rsidR="00364D0C" w:rsidRPr="00B93B6A" w:rsidRDefault="00B93B6A" w:rsidP="007D663A">
      <w:pPr>
        <w:pStyle w:val="HSE0"/>
        <w:numPr>
          <w:ilvl w:val="0"/>
          <w:numId w:val="19"/>
        </w:numPr>
        <w:ind w:left="1134" w:hanging="283"/>
      </w:pPr>
      <w:r>
        <w:t>Развитие поддержание и с</w:t>
      </w:r>
      <w:r w:rsidR="00364D0C" w:rsidRPr="00B93B6A">
        <w:t>о</w:t>
      </w:r>
      <w:r>
        <w:t>п</w:t>
      </w:r>
      <w:r w:rsidR="00364D0C" w:rsidRPr="00B93B6A">
        <w:t>ровождение технологии разработки прогр</w:t>
      </w:r>
      <w:r>
        <w:t>а</w:t>
      </w:r>
      <w:r w:rsidR="00364D0C" w:rsidRPr="00B93B6A">
        <w:t>ммного обеспечения</w:t>
      </w:r>
      <w:r>
        <w:t>.</w:t>
      </w:r>
    </w:p>
    <w:p w14:paraId="3970E841" w14:textId="563AB823" w:rsidR="00364D0C" w:rsidRPr="00B93B6A" w:rsidRDefault="00364D0C" w:rsidP="007D663A">
      <w:pPr>
        <w:pStyle w:val="HSE0"/>
        <w:numPr>
          <w:ilvl w:val="0"/>
          <w:numId w:val="19"/>
        </w:numPr>
        <w:ind w:left="1134" w:hanging="283"/>
      </w:pPr>
      <w:r w:rsidRPr="00B93B6A">
        <w:t>Создание перспективных технологий разработки программного обеспечения, вы</w:t>
      </w:r>
      <w:r w:rsidR="00B93B6A">
        <w:t>п</w:t>
      </w:r>
      <w:r w:rsidRPr="00B93B6A">
        <w:t>олнение НИОКР</w:t>
      </w:r>
      <w:r w:rsidR="00B93B6A">
        <w:t>.</w:t>
      </w:r>
    </w:p>
    <w:p w14:paraId="3B8ADDF4" w14:textId="2AABBAA4" w:rsidR="00364D0C" w:rsidRPr="00B93B6A" w:rsidRDefault="00364D0C" w:rsidP="007D663A">
      <w:pPr>
        <w:pStyle w:val="HSE0"/>
        <w:numPr>
          <w:ilvl w:val="0"/>
          <w:numId w:val="19"/>
        </w:numPr>
        <w:ind w:left="1134" w:hanging="283"/>
      </w:pPr>
      <w:r w:rsidRPr="00B93B6A">
        <w:t>Построение и развитие экосистемы на основе технологической платформы</w:t>
      </w:r>
      <w:r w:rsidR="00B93B6A">
        <w:t>.</w:t>
      </w:r>
    </w:p>
    <w:p w14:paraId="5971B966" w14:textId="482D45B1" w:rsidR="00364D0C" w:rsidRPr="00B93B6A" w:rsidRDefault="00364D0C" w:rsidP="007D663A">
      <w:pPr>
        <w:pStyle w:val="HSE0"/>
        <w:numPr>
          <w:ilvl w:val="0"/>
          <w:numId w:val="19"/>
        </w:numPr>
        <w:ind w:left="1134" w:hanging="283"/>
      </w:pPr>
      <w:r w:rsidRPr="00B93B6A">
        <w:lastRenderedPageBreak/>
        <w:t>Проведение учебных и презентационны</w:t>
      </w:r>
      <w:r w:rsidR="00B93B6A">
        <w:t>х</w:t>
      </w:r>
      <w:r w:rsidRPr="00B93B6A">
        <w:t xml:space="preserve"> мероприятий, а также формирование методик применения новых</w:t>
      </w:r>
      <w:r w:rsidR="00B93B6A">
        <w:t xml:space="preserve"> технологий разработки программ</w:t>
      </w:r>
      <w:r w:rsidRPr="00B93B6A">
        <w:t>ного обеспечения</w:t>
      </w:r>
      <w:r w:rsidR="00B93B6A">
        <w:t>.</w:t>
      </w:r>
    </w:p>
    <w:p w14:paraId="7AE25D23" w14:textId="1C403EC4" w:rsidR="00364D0C" w:rsidRPr="00B93B6A" w:rsidRDefault="00364D0C" w:rsidP="007D663A">
      <w:pPr>
        <w:pStyle w:val="HSE0"/>
        <w:numPr>
          <w:ilvl w:val="0"/>
          <w:numId w:val="19"/>
        </w:numPr>
        <w:ind w:left="1134" w:hanging="283"/>
      </w:pPr>
      <w:r w:rsidRPr="00B93B6A">
        <w:t>Обучение сотрудников технологиям разработки программного обеспечения, используемым в ДИС</w:t>
      </w:r>
      <w:r w:rsidR="00B93B6A">
        <w:t>.</w:t>
      </w:r>
    </w:p>
    <w:p w14:paraId="591BF4CF" w14:textId="3EE7E98F" w:rsidR="00364D0C" w:rsidRPr="00B93B6A" w:rsidRDefault="00364D0C" w:rsidP="007D663A">
      <w:pPr>
        <w:pStyle w:val="HSE0"/>
        <w:numPr>
          <w:ilvl w:val="0"/>
          <w:numId w:val="19"/>
        </w:numPr>
        <w:ind w:left="1134" w:hanging="283"/>
      </w:pPr>
      <w:r w:rsidRPr="00B93B6A">
        <w:t>Обеспечение поддержки и развития технологий разработки программного обеспечения</w:t>
      </w:r>
      <w:r w:rsidR="00B93B6A">
        <w:t>.</w:t>
      </w:r>
    </w:p>
    <w:p w14:paraId="25E0C945" w14:textId="419087B4" w:rsidR="00364D0C" w:rsidRPr="00D62C62" w:rsidRDefault="00D62C62" w:rsidP="00D62C62">
      <w:pPr>
        <w:pStyle w:val="HSE0"/>
        <w:keepNext/>
      </w:pPr>
      <w:r>
        <w:t xml:space="preserve">Деятельность подразделения </w:t>
      </w:r>
      <w:r w:rsidRPr="00D62C62">
        <w:t>РТЦ</w:t>
      </w:r>
      <w:r>
        <w:t xml:space="preserve"> организуется в нескольких областях, связанных с обеспечением как кадровых ресурсов, так и технологических. </w:t>
      </w:r>
      <w:r w:rsidRPr="00D62C62">
        <w:t>В обла</w:t>
      </w:r>
      <w:r w:rsidR="00364D0C" w:rsidRPr="00D62C62">
        <w:t>с</w:t>
      </w:r>
      <w:r w:rsidRPr="00D62C62">
        <w:t>т</w:t>
      </w:r>
      <w:r w:rsidR="00364D0C" w:rsidRPr="00D62C62">
        <w:t>и приема и первоначального обучения сотрудников</w:t>
      </w:r>
      <w:r w:rsidRPr="00D62C62">
        <w:t xml:space="preserve"> отдел выполняет следующие функции</w:t>
      </w:r>
      <w:r w:rsidR="00364D0C" w:rsidRPr="00D62C62">
        <w:t>:</w:t>
      </w:r>
    </w:p>
    <w:p w14:paraId="3B96177C" w14:textId="3203923E" w:rsidR="00364D0C" w:rsidRPr="00D62C62" w:rsidRDefault="00364D0C" w:rsidP="00D62C62">
      <w:pPr>
        <w:pStyle w:val="HSE0"/>
        <w:numPr>
          <w:ilvl w:val="0"/>
          <w:numId w:val="20"/>
        </w:numPr>
        <w:ind w:left="1134" w:hanging="283"/>
      </w:pPr>
      <w:r w:rsidRPr="00D62C62">
        <w:t xml:space="preserve">Проведение мероприятий для поиска и </w:t>
      </w:r>
      <w:r w:rsidR="00D62C62" w:rsidRPr="00D62C62">
        <w:t>привлечения</w:t>
      </w:r>
      <w:r w:rsidRPr="00D62C62">
        <w:t xml:space="preserve"> новых </w:t>
      </w:r>
      <w:r w:rsidR="00D62C62" w:rsidRPr="00D62C62">
        <w:t>сотрудников</w:t>
      </w:r>
      <w:r w:rsidR="00D62C62">
        <w:t>.</w:t>
      </w:r>
    </w:p>
    <w:p w14:paraId="080FCB77" w14:textId="736A9724" w:rsidR="00364D0C" w:rsidRPr="00D62C62" w:rsidRDefault="00364D0C" w:rsidP="00D62C62">
      <w:pPr>
        <w:pStyle w:val="HSE0"/>
        <w:numPr>
          <w:ilvl w:val="0"/>
          <w:numId w:val="20"/>
        </w:numPr>
        <w:ind w:left="1134" w:hanging="283"/>
      </w:pPr>
      <w:r w:rsidRPr="00D62C62">
        <w:t xml:space="preserve">Отбор потенциальных </w:t>
      </w:r>
      <w:r w:rsidR="00D62C62" w:rsidRPr="00D62C62">
        <w:t>сотрудников</w:t>
      </w:r>
      <w:r w:rsidRPr="00D62C62">
        <w:t xml:space="preserve"> на основании </w:t>
      </w:r>
      <w:r w:rsidR="00D62C62" w:rsidRPr="00D62C62">
        <w:t>разработанных</w:t>
      </w:r>
      <w:r w:rsidRPr="00D62C62">
        <w:t xml:space="preserve"> методик оценки кандидатов</w:t>
      </w:r>
      <w:r w:rsidR="00D62C62">
        <w:t>.</w:t>
      </w:r>
    </w:p>
    <w:p w14:paraId="60FD386B" w14:textId="693E3050" w:rsidR="00364D0C" w:rsidRPr="00D62C62" w:rsidRDefault="00D62C62" w:rsidP="00D62C62">
      <w:pPr>
        <w:pStyle w:val="HSE0"/>
        <w:numPr>
          <w:ilvl w:val="0"/>
          <w:numId w:val="20"/>
        </w:numPr>
        <w:ind w:left="1134" w:hanging="283"/>
      </w:pPr>
      <w:r w:rsidRPr="00D62C62">
        <w:t>Подготовка</w:t>
      </w:r>
      <w:r w:rsidR="00364D0C" w:rsidRPr="00D62C62">
        <w:t xml:space="preserve"> новы </w:t>
      </w:r>
      <w:r w:rsidRPr="00D62C62">
        <w:t>сотрудников</w:t>
      </w:r>
      <w:r w:rsidR="00364D0C" w:rsidRPr="00D62C62">
        <w:t xml:space="preserve"> по </w:t>
      </w:r>
      <w:r w:rsidRPr="00D62C62">
        <w:t>разработанным</w:t>
      </w:r>
      <w:r w:rsidR="00364D0C" w:rsidRPr="00D62C62">
        <w:t xml:space="preserve"> программа </w:t>
      </w:r>
      <w:r>
        <w:t>о</w:t>
      </w:r>
      <w:r w:rsidR="00364D0C" w:rsidRPr="00D62C62">
        <w:t>бучения</w:t>
      </w:r>
      <w:r>
        <w:t>.</w:t>
      </w:r>
    </w:p>
    <w:p w14:paraId="6D6A56CE" w14:textId="5F756837" w:rsidR="00364D0C" w:rsidRPr="00D62C62" w:rsidRDefault="00364D0C" w:rsidP="00D62C62">
      <w:pPr>
        <w:pStyle w:val="HSE0"/>
        <w:numPr>
          <w:ilvl w:val="0"/>
          <w:numId w:val="20"/>
        </w:numPr>
        <w:ind w:left="1134" w:hanging="283"/>
      </w:pPr>
      <w:r w:rsidRPr="00D62C62">
        <w:t>Проведение аттестаций сотрудников</w:t>
      </w:r>
      <w:r w:rsidR="00D62C62">
        <w:t>.</w:t>
      </w:r>
    </w:p>
    <w:p w14:paraId="2391194B" w14:textId="0F692430" w:rsidR="00364D0C" w:rsidRPr="00D62C62" w:rsidRDefault="00364D0C" w:rsidP="00D62C62">
      <w:pPr>
        <w:pStyle w:val="HSE0"/>
        <w:keepNext/>
      </w:pPr>
      <w:r w:rsidRPr="00D62C62">
        <w:t xml:space="preserve">В области предоставления ресурсов </w:t>
      </w:r>
      <w:r w:rsidR="00D62C62" w:rsidRPr="00D62C62">
        <w:t>программистов</w:t>
      </w:r>
      <w:r w:rsidR="00D62C62">
        <w:t>-</w:t>
      </w:r>
      <w:r w:rsidRPr="00D62C62">
        <w:t>разработчиков и аналитиков</w:t>
      </w:r>
      <w:r w:rsidR="00D62C62">
        <w:t xml:space="preserve"> выполняются задачи</w:t>
      </w:r>
      <w:r w:rsidRPr="00D62C62">
        <w:t>:</w:t>
      </w:r>
    </w:p>
    <w:p w14:paraId="108420D9" w14:textId="1D6524A0" w:rsidR="00364D0C" w:rsidRPr="00D62C62" w:rsidRDefault="00364D0C" w:rsidP="00D62C62">
      <w:pPr>
        <w:pStyle w:val="HSE0"/>
        <w:numPr>
          <w:ilvl w:val="0"/>
          <w:numId w:val="21"/>
        </w:numPr>
        <w:ind w:left="1134" w:hanging="283"/>
      </w:pPr>
      <w:r w:rsidRPr="00D62C62">
        <w:t xml:space="preserve">Предоставление </w:t>
      </w:r>
      <w:r w:rsidR="00D62C62" w:rsidRPr="00D62C62">
        <w:t>подразделениям</w:t>
      </w:r>
      <w:r w:rsidRPr="00D62C62">
        <w:t xml:space="preserve"> департамента ресурсов программистов-разработчиков и аналитиков различной квалификации</w:t>
      </w:r>
      <w:r w:rsidR="00D62C62">
        <w:t>.</w:t>
      </w:r>
    </w:p>
    <w:p w14:paraId="37ECED10" w14:textId="3A6800F9" w:rsidR="00364D0C" w:rsidRPr="00D62C62" w:rsidRDefault="00D62C62" w:rsidP="00D62C62">
      <w:pPr>
        <w:pStyle w:val="HSE0"/>
        <w:numPr>
          <w:ilvl w:val="0"/>
          <w:numId w:val="21"/>
        </w:numPr>
        <w:ind w:left="1134" w:hanging="283"/>
      </w:pPr>
      <w:r w:rsidRPr="00D62C62">
        <w:t>Предоставление</w:t>
      </w:r>
      <w:r w:rsidR="00364D0C" w:rsidRPr="00D62C62">
        <w:t xml:space="preserve"> ресурсов программистов-разработчиков и аналитиков различной квалификации внешним организациям </w:t>
      </w:r>
      <w:r w:rsidR="006122E1">
        <w:t>в</w:t>
      </w:r>
      <w:r w:rsidR="00364D0C" w:rsidRPr="00D62C62">
        <w:t xml:space="preserve"> </w:t>
      </w:r>
      <w:r w:rsidR="006122E1">
        <w:t>качестве</w:t>
      </w:r>
      <w:r w:rsidR="00364D0C" w:rsidRPr="00D62C62">
        <w:t xml:space="preserve"> аутсорсинга</w:t>
      </w:r>
      <w:r>
        <w:t>.</w:t>
      </w:r>
    </w:p>
    <w:p w14:paraId="174F5C8D" w14:textId="0DCB8C94" w:rsidR="00364D0C" w:rsidRPr="00D62C62" w:rsidRDefault="00D62C62" w:rsidP="00D62C62">
      <w:pPr>
        <w:pStyle w:val="HSE0"/>
        <w:keepNext/>
      </w:pPr>
      <w:r w:rsidRPr="00D62C62">
        <w:t xml:space="preserve">Также выполняются задачи в </w:t>
      </w:r>
      <w:r w:rsidR="00364D0C" w:rsidRPr="00D62C62">
        <w:t>области развития, поддержания и сопровождения технологии разработки программного обеспечения</w:t>
      </w:r>
      <w:r w:rsidRPr="00D62C62">
        <w:t>, которые включают в себя</w:t>
      </w:r>
      <w:r w:rsidR="00364D0C" w:rsidRPr="00D62C62">
        <w:t>:</w:t>
      </w:r>
    </w:p>
    <w:p w14:paraId="5A9E499D" w14:textId="2209DF41" w:rsidR="00364D0C" w:rsidRPr="00D62C62" w:rsidRDefault="00364D0C" w:rsidP="00D62C62">
      <w:pPr>
        <w:pStyle w:val="HSE0"/>
        <w:numPr>
          <w:ilvl w:val="0"/>
          <w:numId w:val="22"/>
        </w:numPr>
        <w:ind w:left="1134" w:hanging="283"/>
      </w:pPr>
      <w:r w:rsidRPr="00D62C62">
        <w:t xml:space="preserve">Поддержка технологической платформы. Обеспечение беспрерывной работы платформы. </w:t>
      </w:r>
      <w:r w:rsidR="00D62C62" w:rsidRPr="00D62C62">
        <w:t>Выполнение</w:t>
      </w:r>
      <w:r w:rsidRPr="00D62C62">
        <w:t xml:space="preserve"> доработок по требованиям пользователей</w:t>
      </w:r>
      <w:r w:rsidR="00D62C62">
        <w:t>.</w:t>
      </w:r>
    </w:p>
    <w:p w14:paraId="057AF550" w14:textId="21B8208E" w:rsidR="00364D0C" w:rsidRPr="00D62C62" w:rsidRDefault="00364D0C" w:rsidP="00D62C62">
      <w:pPr>
        <w:pStyle w:val="HSE0"/>
        <w:numPr>
          <w:ilvl w:val="0"/>
          <w:numId w:val="22"/>
        </w:numPr>
        <w:ind w:left="1134" w:hanging="283"/>
      </w:pPr>
      <w:r w:rsidRPr="00D62C62">
        <w:t xml:space="preserve">Консультационные услуги, в </w:t>
      </w:r>
      <w:r w:rsidR="00D62C62">
        <w:t>том числе</w:t>
      </w:r>
      <w:r w:rsidRPr="00D62C62">
        <w:t xml:space="preserve"> консультации по разработке с использованием технологических продуктов</w:t>
      </w:r>
      <w:r w:rsidR="00D62C62">
        <w:t>.</w:t>
      </w:r>
    </w:p>
    <w:p w14:paraId="5921B968" w14:textId="6B8C5EB2" w:rsidR="00364D0C" w:rsidRPr="00D62C62" w:rsidRDefault="00364D0C" w:rsidP="00D62C62">
      <w:pPr>
        <w:pStyle w:val="HSE0"/>
        <w:numPr>
          <w:ilvl w:val="0"/>
          <w:numId w:val="22"/>
        </w:numPr>
        <w:ind w:left="1134" w:hanging="283"/>
      </w:pPr>
      <w:r w:rsidRPr="00D62C62">
        <w:t xml:space="preserve">Расширение функциональных </w:t>
      </w:r>
      <w:r w:rsidR="00D62C62" w:rsidRPr="00D62C62">
        <w:t>возможностей</w:t>
      </w:r>
      <w:r w:rsidRPr="00D62C62">
        <w:t xml:space="preserve"> технологических продуктов</w:t>
      </w:r>
      <w:r w:rsidR="00D62C62">
        <w:t>.</w:t>
      </w:r>
    </w:p>
    <w:p w14:paraId="7DD29F39" w14:textId="354DD00E" w:rsidR="00364D0C" w:rsidRPr="00D62C62" w:rsidRDefault="00364D0C" w:rsidP="00D62C62">
      <w:pPr>
        <w:pStyle w:val="HSE0"/>
        <w:numPr>
          <w:ilvl w:val="0"/>
          <w:numId w:val="22"/>
        </w:numPr>
        <w:ind w:left="1134" w:hanging="283"/>
      </w:pPr>
      <w:r w:rsidRPr="00D62C62">
        <w:t xml:space="preserve">Предоставление доступа к </w:t>
      </w:r>
      <w:r w:rsidR="00D62C62" w:rsidRPr="00D62C62">
        <w:t>актуальной</w:t>
      </w:r>
      <w:r w:rsidRPr="00D62C62">
        <w:t xml:space="preserve"> базе знаний по технологическим продуктам,</w:t>
      </w:r>
      <w:r w:rsidR="006122E1">
        <w:t xml:space="preserve"> технологиям их использования, </w:t>
      </w:r>
      <w:r w:rsidRPr="00D62C62">
        <w:t>а</w:t>
      </w:r>
      <w:r w:rsidR="00D62C62">
        <w:t xml:space="preserve"> </w:t>
      </w:r>
      <w:r w:rsidRPr="00D62C62">
        <w:t>также по общим информационным технологиям</w:t>
      </w:r>
      <w:r w:rsidR="00D62C62">
        <w:t>.</w:t>
      </w:r>
    </w:p>
    <w:p w14:paraId="143342BF" w14:textId="45E2736A" w:rsidR="00364D0C" w:rsidRPr="00D62C62" w:rsidRDefault="00D62C62" w:rsidP="00D62C62">
      <w:pPr>
        <w:pStyle w:val="HSE0"/>
        <w:keepNext/>
      </w:pPr>
      <w:r w:rsidRPr="00D62C62">
        <w:lastRenderedPageBreak/>
        <w:t>Выполняются также задачи в</w:t>
      </w:r>
      <w:r w:rsidR="00364D0C" w:rsidRPr="00D62C62">
        <w:t xml:space="preserve"> области создания перспек</w:t>
      </w:r>
      <w:r w:rsidRPr="00D62C62">
        <w:t>тивных технологий разработки ПО и</w:t>
      </w:r>
      <w:r w:rsidR="00364D0C" w:rsidRPr="00D62C62">
        <w:t xml:space="preserve"> обеспечения НИОКР</w:t>
      </w:r>
      <w:r w:rsidRPr="00D62C62">
        <w:t>, среди которых</w:t>
      </w:r>
      <w:r w:rsidR="00364D0C" w:rsidRPr="00D62C62">
        <w:t>:</w:t>
      </w:r>
    </w:p>
    <w:p w14:paraId="0D9468BD" w14:textId="453BA442" w:rsidR="00364D0C" w:rsidRPr="00D62C62" w:rsidRDefault="00364D0C" w:rsidP="00D62C62">
      <w:pPr>
        <w:pStyle w:val="HSE0"/>
        <w:numPr>
          <w:ilvl w:val="0"/>
          <w:numId w:val="23"/>
        </w:numPr>
        <w:ind w:left="1134" w:hanging="283"/>
      </w:pPr>
      <w:r w:rsidRPr="00D62C62">
        <w:t xml:space="preserve">Проведение анализа и </w:t>
      </w:r>
      <w:r w:rsidR="00D62C62" w:rsidRPr="00D62C62">
        <w:t>исследования</w:t>
      </w:r>
      <w:r w:rsidRPr="00D62C62">
        <w:t xml:space="preserve"> перспективных технологий </w:t>
      </w:r>
      <w:r w:rsidR="00D62C62" w:rsidRPr="00D62C62">
        <w:t>разработки</w:t>
      </w:r>
      <w:r w:rsidRPr="00D62C62">
        <w:t>, реализация опытны образцов</w:t>
      </w:r>
      <w:r w:rsidR="00D62C62">
        <w:t>.</w:t>
      </w:r>
    </w:p>
    <w:p w14:paraId="1182DBDA" w14:textId="6DAE944B" w:rsidR="00364D0C" w:rsidRPr="00D62C62" w:rsidRDefault="00364D0C" w:rsidP="00D62C62">
      <w:pPr>
        <w:pStyle w:val="HSE0"/>
        <w:numPr>
          <w:ilvl w:val="0"/>
          <w:numId w:val="23"/>
        </w:numPr>
        <w:ind w:left="1134" w:hanging="283"/>
      </w:pPr>
      <w:r w:rsidRPr="00D62C62">
        <w:t>Применение новых базовых технологий в технологической платформе</w:t>
      </w:r>
      <w:r w:rsidR="00D62C62">
        <w:t>.</w:t>
      </w:r>
    </w:p>
    <w:p w14:paraId="6438EEB8" w14:textId="73795C43" w:rsidR="00364D0C" w:rsidRPr="00D62C62" w:rsidRDefault="00364D0C" w:rsidP="00D62C62">
      <w:pPr>
        <w:pStyle w:val="HSE0"/>
        <w:numPr>
          <w:ilvl w:val="0"/>
          <w:numId w:val="23"/>
        </w:numPr>
        <w:ind w:left="1134" w:hanging="283"/>
      </w:pPr>
      <w:r w:rsidRPr="00D62C62">
        <w:t xml:space="preserve">Подача заявок на гранты по тематике технологий разработки </w:t>
      </w:r>
      <w:r w:rsidR="00D62C62" w:rsidRPr="00D62C62">
        <w:t>программного</w:t>
      </w:r>
      <w:r w:rsidRPr="00D62C62">
        <w:t xml:space="preserve"> </w:t>
      </w:r>
      <w:r w:rsidR="00D62C62" w:rsidRPr="00D62C62">
        <w:t>обеспечения</w:t>
      </w:r>
      <w:r w:rsidR="00D62C62">
        <w:t>.</w:t>
      </w:r>
    </w:p>
    <w:p w14:paraId="772AEF58" w14:textId="4813CC0A" w:rsidR="00364D0C" w:rsidRPr="00D62C62" w:rsidRDefault="00D62C62" w:rsidP="00D62C62">
      <w:pPr>
        <w:pStyle w:val="HSE0"/>
        <w:numPr>
          <w:ilvl w:val="0"/>
          <w:numId w:val="23"/>
        </w:numPr>
        <w:ind w:left="1134" w:hanging="283"/>
      </w:pPr>
      <w:r w:rsidRPr="00D62C62">
        <w:t>Выполнение</w:t>
      </w:r>
      <w:r w:rsidR="00364D0C" w:rsidRPr="00D62C62">
        <w:t xml:space="preserve"> НИОКР, подготовка научно-технических отчетов</w:t>
      </w:r>
      <w:r>
        <w:t>.</w:t>
      </w:r>
    </w:p>
    <w:p w14:paraId="452CEF64" w14:textId="64EDFCA6" w:rsidR="00364D0C" w:rsidRPr="00AC2D42" w:rsidRDefault="00D62C62" w:rsidP="00AC2D42">
      <w:pPr>
        <w:pStyle w:val="HSE0"/>
        <w:keepNext/>
      </w:pPr>
      <w:r w:rsidRPr="00AC2D42">
        <w:t>Еще одна область, с которой работает РТЦ, связана с построением и развитием</w:t>
      </w:r>
      <w:r w:rsidR="00364D0C" w:rsidRPr="00AC2D42">
        <w:t xml:space="preserve"> экосистемы на основе технологической платформы</w:t>
      </w:r>
      <w:r w:rsidR="00AC2D42" w:rsidRPr="00AC2D42">
        <w:t>. Сюда входят следующие задачи:</w:t>
      </w:r>
    </w:p>
    <w:p w14:paraId="67E8A2DF" w14:textId="03E89D3E" w:rsidR="00364D0C" w:rsidRPr="00AC2D42" w:rsidRDefault="00364D0C" w:rsidP="00AC2D42">
      <w:pPr>
        <w:pStyle w:val="HSE0"/>
        <w:numPr>
          <w:ilvl w:val="0"/>
          <w:numId w:val="24"/>
        </w:numPr>
        <w:ind w:left="1134" w:hanging="283"/>
      </w:pPr>
      <w:r w:rsidRPr="00AC2D42">
        <w:t>Проведение анализа рынка технологий разработки ПО</w:t>
      </w:r>
      <w:r w:rsidR="00AC2D42">
        <w:t>.</w:t>
      </w:r>
    </w:p>
    <w:p w14:paraId="62BD3328" w14:textId="0E85CB3C" w:rsidR="00364D0C" w:rsidRPr="00AC2D42" w:rsidRDefault="00364D0C" w:rsidP="00AC2D42">
      <w:pPr>
        <w:pStyle w:val="HSE0"/>
        <w:numPr>
          <w:ilvl w:val="0"/>
          <w:numId w:val="24"/>
        </w:numPr>
        <w:ind w:left="1134" w:hanging="283"/>
      </w:pPr>
      <w:r w:rsidRPr="00AC2D42">
        <w:t>Создание законченных продуктов, составляющих технологическую платформу</w:t>
      </w:r>
      <w:r w:rsidR="00AC2D42">
        <w:t>.</w:t>
      </w:r>
    </w:p>
    <w:p w14:paraId="0F605FD3" w14:textId="26D8167F" w:rsidR="00364D0C" w:rsidRPr="00AC2D42" w:rsidRDefault="00364D0C" w:rsidP="00AC2D42">
      <w:pPr>
        <w:pStyle w:val="HSE0"/>
        <w:numPr>
          <w:ilvl w:val="0"/>
          <w:numId w:val="24"/>
        </w:numPr>
        <w:ind w:left="1134" w:hanging="283"/>
      </w:pPr>
      <w:r w:rsidRPr="00AC2D42">
        <w:t xml:space="preserve">Проведение </w:t>
      </w:r>
      <w:r w:rsidR="00AC2D42" w:rsidRPr="00AC2D42">
        <w:t>активностей</w:t>
      </w:r>
      <w:r w:rsidR="00AC2D42">
        <w:t xml:space="preserve"> по привлечению</w:t>
      </w:r>
      <w:r w:rsidRPr="00AC2D42">
        <w:t xml:space="preserve"> участников экосистемы</w:t>
      </w:r>
      <w:r w:rsidR="00AC2D42">
        <w:t>.</w:t>
      </w:r>
    </w:p>
    <w:p w14:paraId="7F48D067" w14:textId="4C7A617A" w:rsidR="00364D0C" w:rsidRPr="00AC2D42" w:rsidRDefault="00364D0C" w:rsidP="00AC2D42">
      <w:pPr>
        <w:pStyle w:val="HSE0"/>
        <w:numPr>
          <w:ilvl w:val="0"/>
          <w:numId w:val="24"/>
        </w:numPr>
        <w:ind w:left="1134" w:hanging="283"/>
      </w:pPr>
      <w:r w:rsidRPr="00AC2D42">
        <w:t xml:space="preserve">Вовлечение участников </w:t>
      </w:r>
      <w:r w:rsidR="00AC2D42" w:rsidRPr="00AC2D42">
        <w:t>экосистемы</w:t>
      </w:r>
      <w:r w:rsidRPr="00AC2D42">
        <w:t xml:space="preserve"> в </w:t>
      </w:r>
      <w:r w:rsidR="00AC2D42" w:rsidRPr="00AC2D42">
        <w:t>работу</w:t>
      </w:r>
      <w:r w:rsidRPr="00AC2D42">
        <w:t xml:space="preserve"> над элементами технологической платформы</w:t>
      </w:r>
      <w:r w:rsidR="00AC2D42">
        <w:t>.</w:t>
      </w:r>
    </w:p>
    <w:p w14:paraId="27700CCF" w14:textId="5818051B" w:rsidR="00364D0C" w:rsidRPr="00AC2D42" w:rsidRDefault="00AC2D42" w:rsidP="00AC2D42">
      <w:pPr>
        <w:pStyle w:val="HSE0"/>
        <w:keepNext/>
      </w:pPr>
      <w:r w:rsidRPr="00AC2D42">
        <w:t>И, наконец, отделом выполняется учебно-методическая деятельность, которая подразумевает выполнение следующих обязанностей</w:t>
      </w:r>
      <w:r w:rsidR="00364D0C" w:rsidRPr="00AC2D42">
        <w:t>:</w:t>
      </w:r>
    </w:p>
    <w:p w14:paraId="10A831C0" w14:textId="548A49B7" w:rsidR="00364D0C" w:rsidRPr="00AC2D42" w:rsidRDefault="00364D0C" w:rsidP="00AC2D42">
      <w:pPr>
        <w:pStyle w:val="HSE0"/>
        <w:numPr>
          <w:ilvl w:val="0"/>
          <w:numId w:val="25"/>
        </w:numPr>
        <w:ind w:left="1134" w:hanging="283"/>
      </w:pPr>
      <w:r w:rsidRPr="00AC2D42">
        <w:t>Формирование учебных программ</w:t>
      </w:r>
      <w:r w:rsidR="00AC2D42">
        <w:t>.</w:t>
      </w:r>
    </w:p>
    <w:p w14:paraId="1F895058" w14:textId="3911B16C" w:rsidR="00364D0C" w:rsidRPr="00AC2D42" w:rsidRDefault="00364D0C" w:rsidP="00AC2D42">
      <w:pPr>
        <w:pStyle w:val="HSE0"/>
        <w:numPr>
          <w:ilvl w:val="0"/>
          <w:numId w:val="25"/>
        </w:numPr>
        <w:ind w:left="1134" w:hanging="283"/>
      </w:pPr>
      <w:r w:rsidRPr="00AC2D42">
        <w:t>Проведение учебных курсов по разработанным программам для специалистов центра, других подразделений департамента и внешних организаций</w:t>
      </w:r>
      <w:r w:rsidR="00AC2D42">
        <w:t>.</w:t>
      </w:r>
    </w:p>
    <w:p w14:paraId="71DBFF48" w14:textId="21D022C0" w:rsidR="00364D0C" w:rsidRPr="00AC2D42" w:rsidRDefault="00364D0C" w:rsidP="00AC2D42">
      <w:pPr>
        <w:pStyle w:val="HSE0"/>
        <w:numPr>
          <w:ilvl w:val="0"/>
          <w:numId w:val="25"/>
        </w:numPr>
        <w:ind w:left="1134" w:hanging="283"/>
      </w:pPr>
      <w:r w:rsidRPr="00AC2D42">
        <w:t xml:space="preserve">Проведение презентационных мероприятий (презентация новых </w:t>
      </w:r>
      <w:r w:rsidR="00AC2D42" w:rsidRPr="00AC2D42">
        <w:t>технологий</w:t>
      </w:r>
      <w:r w:rsidRPr="00AC2D42">
        <w:t xml:space="preserve">, </w:t>
      </w:r>
      <w:r w:rsidR="00AC2D42" w:rsidRPr="00AC2D42">
        <w:t>новы</w:t>
      </w:r>
      <w:r w:rsidR="00AC2D42">
        <w:t>х</w:t>
      </w:r>
      <w:r w:rsidRPr="00AC2D42">
        <w:t xml:space="preserve"> версий </w:t>
      </w:r>
      <w:r w:rsidR="00AC2D42" w:rsidRPr="00AC2D42">
        <w:t>используемых</w:t>
      </w:r>
      <w:r w:rsidRPr="00AC2D42">
        <w:t xml:space="preserve"> продуктов и т.д.)</w:t>
      </w:r>
      <w:r w:rsidR="00AC2D42">
        <w:t>.</w:t>
      </w:r>
    </w:p>
    <w:p w14:paraId="1FDD59A8" w14:textId="34F3CFD6" w:rsidR="00364D0C" w:rsidRPr="00AC2D42" w:rsidRDefault="00364D0C" w:rsidP="00AC2D42">
      <w:pPr>
        <w:pStyle w:val="HSE0"/>
        <w:numPr>
          <w:ilvl w:val="0"/>
          <w:numId w:val="25"/>
        </w:numPr>
        <w:ind w:left="1134" w:hanging="283"/>
      </w:pPr>
      <w:r w:rsidRPr="00AC2D42">
        <w:t>Формирование учебно</w:t>
      </w:r>
      <w:r w:rsidR="00AC2D42">
        <w:t>-</w:t>
      </w:r>
      <w:r w:rsidRPr="00AC2D42">
        <w:t>справочных материалов, методик применения технологий и технологических продуктов в процессе промышленной разработки ПО</w:t>
      </w:r>
      <w:r w:rsidR="00AC2D42">
        <w:t>.</w:t>
      </w:r>
    </w:p>
    <w:p w14:paraId="14959611" w14:textId="3B401FA8" w:rsidR="00154402" w:rsidRPr="00364D0C" w:rsidRDefault="00154402" w:rsidP="00154402">
      <w:pPr>
        <w:pStyle w:val="3-HSE"/>
      </w:pPr>
      <w:bookmarkStart w:id="5" w:name="_Toc485082870"/>
      <w:r>
        <w:t>Центр</w:t>
      </w:r>
      <w:r w:rsidR="00CD0E87">
        <w:t>ы</w:t>
      </w:r>
      <w:r>
        <w:t xml:space="preserve"> производства информационных систем</w:t>
      </w:r>
      <w:r w:rsidR="00EA69D9">
        <w:t xml:space="preserve"> и отраслевых технологий</w:t>
      </w:r>
      <w:bookmarkEnd w:id="5"/>
    </w:p>
    <w:p w14:paraId="522BF4F8" w14:textId="4069F06C" w:rsidR="00364D0C" w:rsidRPr="006122E1" w:rsidRDefault="00364D0C" w:rsidP="006122E1">
      <w:pPr>
        <w:pStyle w:val="HSE0"/>
        <w:keepNext/>
      </w:pPr>
      <w:r w:rsidRPr="006122E1">
        <w:t xml:space="preserve">Основной задачей </w:t>
      </w:r>
      <w:r w:rsidR="006122E1" w:rsidRPr="006122E1">
        <w:t>ЦПИС</w:t>
      </w:r>
      <w:r w:rsidRPr="006122E1">
        <w:t xml:space="preserve"> является разработка заказного программного обеспечения. ЦПИС обеспечивает полный цикл производства ПО, включая анализ бизнес-процессов заказчика, проектирование, разработку на основе собственной технологии Caseberry, внедрение, обучение пользователей, техническую поддержку разработанных программных продуктов и их модернизацию в случае необходимости</w:t>
      </w:r>
      <w:r w:rsidR="006122E1" w:rsidRPr="006122E1">
        <w:t xml:space="preserve"> </w:t>
      </w:r>
      <w:sdt>
        <w:sdtPr>
          <w:id w:val="923527203"/>
          <w:citation/>
        </w:sdtPr>
        <w:sdtContent>
          <w:r w:rsidR="006122E1" w:rsidRPr="006122E1">
            <w:fldChar w:fldCharType="begin"/>
          </w:r>
          <w:r w:rsidR="006122E1" w:rsidRPr="006122E1">
            <w:instrText xml:space="preserve"> CITATION ДИС151 \l 1049 </w:instrText>
          </w:r>
          <w:r w:rsidR="006122E1" w:rsidRPr="006122E1">
            <w:fldChar w:fldCharType="separate"/>
          </w:r>
          <w:r w:rsidR="000F7B11">
            <w:rPr>
              <w:noProof/>
            </w:rPr>
            <w:t>[4]</w:t>
          </w:r>
          <w:r w:rsidR="006122E1" w:rsidRPr="006122E1">
            <w:fldChar w:fldCharType="end"/>
          </w:r>
        </w:sdtContent>
      </w:sdt>
      <w:r w:rsidRPr="006122E1">
        <w:t>.</w:t>
      </w:r>
      <w:r w:rsidR="00EA69D9">
        <w:t xml:space="preserve"> </w:t>
      </w:r>
      <w:r w:rsidR="00EA69D9">
        <w:lastRenderedPageBreak/>
        <w:t xml:space="preserve">Основной задачей ЦОТ </w:t>
      </w:r>
      <w:r w:rsidR="00EA69D9" w:rsidRPr="00364D0C">
        <w:rPr>
          <w:rFonts w:eastAsia="Calibri"/>
        </w:rPr>
        <w:t>являетс</w:t>
      </w:r>
      <w:r w:rsidR="00EA69D9">
        <w:rPr>
          <w:rFonts w:eastAsia="Calibri"/>
        </w:rPr>
        <w:t xml:space="preserve">я достижение целей ДИС </w:t>
      </w:r>
      <w:r w:rsidR="00EA69D9" w:rsidRPr="00364D0C">
        <w:rPr>
          <w:rFonts w:eastAsia="Calibri"/>
        </w:rPr>
        <w:t>в целом за счет производства и внедрения сов</w:t>
      </w:r>
      <w:r w:rsidR="00EA69D9">
        <w:rPr>
          <w:rFonts w:eastAsia="Calibri"/>
        </w:rPr>
        <w:t xml:space="preserve">ременных информационных систем </w:t>
      </w:r>
      <w:sdt>
        <w:sdtPr>
          <w:rPr>
            <w:rFonts w:eastAsia="Calibri"/>
          </w:rPr>
          <w:id w:val="1505401863"/>
          <w:citation/>
        </w:sdtPr>
        <w:sdtContent>
          <w:r w:rsidR="00EA69D9">
            <w:rPr>
              <w:rFonts w:eastAsia="Calibri"/>
            </w:rPr>
            <w:fldChar w:fldCharType="begin"/>
          </w:r>
          <w:r w:rsidR="00EA69D9">
            <w:rPr>
              <w:rFonts w:eastAsia="Calibri"/>
            </w:rPr>
            <w:instrText xml:space="preserve"> CITATION ДИС13 \l 1049 </w:instrText>
          </w:r>
          <w:r w:rsidR="00EA69D9">
            <w:rPr>
              <w:rFonts w:eastAsia="Calibri"/>
            </w:rPr>
            <w:fldChar w:fldCharType="separate"/>
          </w:r>
          <w:r w:rsidR="000F7B11" w:rsidRPr="000F7B11">
            <w:rPr>
              <w:rFonts w:eastAsia="Calibri"/>
              <w:noProof/>
            </w:rPr>
            <w:t>[5]</w:t>
          </w:r>
          <w:r w:rsidR="00EA69D9">
            <w:rPr>
              <w:rFonts w:eastAsia="Calibri"/>
            </w:rPr>
            <w:fldChar w:fldCharType="end"/>
          </w:r>
        </w:sdtContent>
      </w:sdt>
      <w:r w:rsidR="00EA69D9">
        <w:rPr>
          <w:rFonts w:eastAsia="Calibri"/>
        </w:rPr>
        <w:t xml:space="preserve">. </w:t>
      </w:r>
      <w:r w:rsidRPr="006122E1">
        <w:t>Основными компетенциями ЦПИС</w:t>
      </w:r>
      <w:r w:rsidR="00EA69D9">
        <w:t xml:space="preserve"> и ЦОТ</w:t>
      </w:r>
      <w:r w:rsidRPr="006122E1">
        <w:t xml:space="preserve"> являются:</w:t>
      </w:r>
    </w:p>
    <w:p w14:paraId="7B61AA1A" w14:textId="20596AA8" w:rsidR="00364D0C" w:rsidRPr="006122E1" w:rsidRDefault="00364D0C" w:rsidP="006122E1">
      <w:pPr>
        <w:pStyle w:val="HSE0"/>
        <w:numPr>
          <w:ilvl w:val="0"/>
          <w:numId w:val="26"/>
        </w:numPr>
        <w:ind w:left="1134" w:hanging="283"/>
      </w:pPr>
      <w:r w:rsidRPr="006122E1">
        <w:t>Производство прикладных программных решений широкого профиля</w:t>
      </w:r>
      <w:r w:rsidR="006122E1">
        <w:t>.</w:t>
      </w:r>
    </w:p>
    <w:p w14:paraId="6CC7A9BE" w14:textId="1762DD16" w:rsidR="00364D0C" w:rsidRPr="006122E1" w:rsidRDefault="00364D0C" w:rsidP="006122E1">
      <w:pPr>
        <w:pStyle w:val="HSE0"/>
        <w:numPr>
          <w:ilvl w:val="0"/>
          <w:numId w:val="26"/>
        </w:numPr>
        <w:ind w:left="1134" w:hanging="283"/>
      </w:pPr>
      <w:r w:rsidRPr="006122E1">
        <w:t>Производство ГИС-решений – включение в решение интегрированного картографического ко</w:t>
      </w:r>
      <w:r w:rsidR="006122E1">
        <w:t xml:space="preserve">мпонента, представляющего собой </w:t>
      </w:r>
      <w:r w:rsidRPr="006122E1">
        <w:t>полнофункциональную геоинформационную систему</w:t>
      </w:r>
      <w:r w:rsidR="006122E1">
        <w:t>.</w:t>
      </w:r>
    </w:p>
    <w:p w14:paraId="42C7D96E" w14:textId="20DFF9BE" w:rsidR="00364D0C" w:rsidRPr="006122E1" w:rsidRDefault="00364D0C" w:rsidP="006122E1">
      <w:pPr>
        <w:pStyle w:val="HSE0"/>
        <w:numPr>
          <w:ilvl w:val="0"/>
          <w:numId w:val="26"/>
        </w:numPr>
        <w:ind w:left="1134" w:hanging="283"/>
      </w:pPr>
      <w:r w:rsidRPr="006122E1">
        <w:t>Встраивание в информационные системы поддержки многомерного анализа данных – производство аналитических систем, основанных на использовании технологии OLAP</w:t>
      </w:r>
      <w:r w:rsidR="006122E1">
        <w:t>.</w:t>
      </w:r>
    </w:p>
    <w:p w14:paraId="07ED3119" w14:textId="77777777" w:rsidR="00364D0C" w:rsidRPr="006122E1" w:rsidRDefault="00364D0C" w:rsidP="006122E1">
      <w:pPr>
        <w:pStyle w:val="HSE0"/>
        <w:numPr>
          <w:ilvl w:val="0"/>
          <w:numId w:val="26"/>
        </w:numPr>
        <w:ind w:left="1134" w:hanging="283"/>
      </w:pPr>
      <w:r w:rsidRPr="006122E1">
        <w:t>Встраивание в информационные системы поддержки интеллектуального анализа данных и прогнозирования – включение в решения интегрированного компонента поиска скрытых закономерностей в данных и прогнозирования ситуации на основе математических методов.</w:t>
      </w:r>
    </w:p>
    <w:p w14:paraId="31814148" w14:textId="73CA95B6" w:rsidR="00364D0C" w:rsidRPr="006122E1" w:rsidRDefault="00364D0C" w:rsidP="006122E1">
      <w:pPr>
        <w:pStyle w:val="HSE0"/>
        <w:numPr>
          <w:ilvl w:val="0"/>
          <w:numId w:val="26"/>
        </w:numPr>
        <w:ind w:left="1134" w:hanging="283"/>
      </w:pPr>
      <w:r w:rsidRPr="006122E1">
        <w:t>Производство интернет-решений: разработка Web</w:t>
      </w:r>
      <w:r w:rsidR="006122E1">
        <w:noBreakHyphen/>
        <w:t xml:space="preserve">приложений и </w:t>
      </w:r>
      <w:r w:rsidR="006122E1" w:rsidRPr="006122E1">
        <w:t>Интернет</w:t>
      </w:r>
      <w:r w:rsidR="006122E1">
        <w:noBreakHyphen/>
      </w:r>
      <w:r w:rsidRPr="006122E1">
        <w:t>порталов</w:t>
      </w:r>
      <w:r w:rsidR="006122E1">
        <w:t>.</w:t>
      </w:r>
    </w:p>
    <w:p w14:paraId="46B23FA5" w14:textId="2CD7EC55" w:rsidR="00364D0C" w:rsidRPr="006122E1" w:rsidRDefault="00364D0C" w:rsidP="006122E1">
      <w:pPr>
        <w:pStyle w:val="HSE0"/>
        <w:numPr>
          <w:ilvl w:val="0"/>
          <w:numId w:val="26"/>
        </w:numPr>
        <w:ind w:left="1134" w:hanging="283"/>
      </w:pPr>
      <w:r w:rsidRPr="006122E1">
        <w:t>Интеграция корпоративных систем с использ</w:t>
      </w:r>
      <w:r w:rsidR="006122E1">
        <w:t>ованием универсального средства – </w:t>
      </w:r>
      <w:r w:rsidRPr="006122E1">
        <w:t>корпоративной сервисной шины</w:t>
      </w:r>
      <w:r w:rsidR="006122E1">
        <w:t>.</w:t>
      </w:r>
    </w:p>
    <w:p w14:paraId="3F408AA3" w14:textId="7F2B092E" w:rsidR="00364D0C" w:rsidRPr="006122E1" w:rsidRDefault="00364D0C" w:rsidP="006122E1">
      <w:pPr>
        <w:pStyle w:val="HSE0"/>
        <w:numPr>
          <w:ilvl w:val="0"/>
          <w:numId w:val="26"/>
        </w:numPr>
        <w:ind w:left="1134" w:hanging="283"/>
      </w:pPr>
      <w:r w:rsidRPr="006122E1">
        <w:t>Производство решений на основе интернет-сервисов</w:t>
      </w:r>
      <w:r w:rsidR="006122E1">
        <w:t>.</w:t>
      </w:r>
    </w:p>
    <w:p w14:paraId="2A13660F" w14:textId="331F5701" w:rsidR="00364D0C" w:rsidRPr="006122E1" w:rsidRDefault="00364D0C" w:rsidP="006122E1">
      <w:pPr>
        <w:pStyle w:val="HSE0"/>
        <w:numPr>
          <w:ilvl w:val="0"/>
          <w:numId w:val="26"/>
        </w:numPr>
        <w:ind w:left="1134" w:hanging="283"/>
      </w:pPr>
      <w:r w:rsidRPr="006122E1">
        <w:t>Услуги в области информационной безопасности</w:t>
      </w:r>
      <w:r w:rsidR="006122E1">
        <w:t>.</w:t>
      </w:r>
    </w:p>
    <w:p w14:paraId="453F14EE" w14:textId="78802735" w:rsidR="00364D0C" w:rsidRPr="006122E1" w:rsidRDefault="00364D0C" w:rsidP="006122E1">
      <w:pPr>
        <w:pStyle w:val="HSE0"/>
        <w:keepNext/>
      </w:pPr>
      <w:r w:rsidRPr="006122E1">
        <w:t>Основными задачами ЦПИС</w:t>
      </w:r>
      <w:r w:rsidR="0005612B">
        <w:t xml:space="preserve"> и ЦОТ</w:t>
      </w:r>
      <w:r w:rsidRPr="006122E1">
        <w:t xml:space="preserve"> </w:t>
      </w:r>
      <w:r w:rsidR="006122E1" w:rsidRPr="006122E1">
        <w:t>являются</w:t>
      </w:r>
      <w:r w:rsidRPr="006122E1">
        <w:t>:</w:t>
      </w:r>
    </w:p>
    <w:p w14:paraId="2012D33E" w14:textId="0A6EBF01" w:rsidR="00364D0C" w:rsidRPr="006122E1" w:rsidRDefault="00364D0C" w:rsidP="006122E1">
      <w:pPr>
        <w:pStyle w:val="HSE0"/>
        <w:numPr>
          <w:ilvl w:val="0"/>
          <w:numId w:val="27"/>
        </w:numPr>
        <w:ind w:left="1134" w:hanging="283"/>
      </w:pPr>
      <w:r w:rsidRPr="006122E1">
        <w:t>Управление пакетом предоставляемых услуг в сфере компетенций подразделения (проектирование новых, совершенствование предоставляемых)</w:t>
      </w:r>
      <w:r w:rsidR="006122E1">
        <w:t>.</w:t>
      </w:r>
    </w:p>
    <w:p w14:paraId="0D3EB0C4" w14:textId="41F78B05" w:rsidR="00364D0C" w:rsidRPr="006122E1" w:rsidRDefault="00364D0C" w:rsidP="006122E1">
      <w:pPr>
        <w:pStyle w:val="HSE0"/>
        <w:numPr>
          <w:ilvl w:val="0"/>
          <w:numId w:val="27"/>
        </w:numPr>
        <w:ind w:left="1134" w:hanging="283"/>
      </w:pPr>
      <w:r w:rsidRPr="006122E1">
        <w:t>Исследование новых технологий, совершенствование технологии разработки информационных систем</w:t>
      </w:r>
      <w:r w:rsidR="006122E1">
        <w:t>.</w:t>
      </w:r>
    </w:p>
    <w:p w14:paraId="39100E5E" w14:textId="1BF073D5" w:rsidR="00364D0C" w:rsidRPr="006122E1" w:rsidRDefault="00364D0C" w:rsidP="006122E1">
      <w:pPr>
        <w:pStyle w:val="HSE0"/>
        <w:numPr>
          <w:ilvl w:val="0"/>
          <w:numId w:val="27"/>
        </w:numPr>
        <w:ind w:left="1134" w:hanging="283"/>
      </w:pPr>
      <w:r w:rsidRPr="006122E1">
        <w:t>Продвижение и продажа услуг по разработке и внедрению информационных систем</w:t>
      </w:r>
      <w:r w:rsidR="006122E1">
        <w:t>.</w:t>
      </w:r>
    </w:p>
    <w:p w14:paraId="38040AB5" w14:textId="0EDC3EE4" w:rsidR="00364D0C" w:rsidRPr="006122E1" w:rsidRDefault="00364D0C" w:rsidP="006122E1">
      <w:pPr>
        <w:pStyle w:val="HSE0"/>
        <w:numPr>
          <w:ilvl w:val="0"/>
          <w:numId w:val="27"/>
        </w:numPr>
        <w:ind w:left="1134" w:hanging="283"/>
      </w:pPr>
      <w:r w:rsidRPr="006122E1">
        <w:t>Предоставление услуг по разработке и внедрению информационных систем вн</w:t>
      </w:r>
      <w:r w:rsidR="006122E1">
        <w:t>утренним и внешним заказчикам.</w:t>
      </w:r>
    </w:p>
    <w:p w14:paraId="0E1BA470" w14:textId="175039D9" w:rsidR="00364D0C" w:rsidRPr="006122E1" w:rsidRDefault="00364D0C" w:rsidP="006122E1">
      <w:pPr>
        <w:pStyle w:val="HSE0"/>
        <w:keepNext/>
      </w:pPr>
      <w:r w:rsidRPr="006122E1">
        <w:lastRenderedPageBreak/>
        <w:t>В области управления пакетом предоставляемых услуг</w:t>
      </w:r>
      <w:r w:rsidR="006122E1" w:rsidRPr="006122E1">
        <w:t xml:space="preserve"> </w:t>
      </w:r>
      <w:r w:rsidR="00DD0D6D">
        <w:t>центры выполняю</w:t>
      </w:r>
      <w:r w:rsidR="006122E1" w:rsidRPr="006122E1">
        <w:t>т следующие задачи</w:t>
      </w:r>
      <w:r w:rsidRPr="006122E1">
        <w:t>:</w:t>
      </w:r>
    </w:p>
    <w:p w14:paraId="558018A1" w14:textId="3DF57A1E" w:rsidR="00364D0C" w:rsidRPr="006122E1" w:rsidRDefault="00364D0C" w:rsidP="006122E1">
      <w:pPr>
        <w:pStyle w:val="HSE0"/>
        <w:numPr>
          <w:ilvl w:val="0"/>
          <w:numId w:val="28"/>
        </w:numPr>
        <w:ind w:left="1134" w:hanging="283"/>
      </w:pPr>
      <w:r w:rsidRPr="006122E1">
        <w:t>Обзор и анализ современных информационных технологий и платформ для отраслевых технологий, совершенствование собственной платформы для разработки ИС</w:t>
      </w:r>
      <w:r w:rsidR="006122E1">
        <w:t>.</w:t>
      </w:r>
    </w:p>
    <w:p w14:paraId="2E3DBE51" w14:textId="623673A7" w:rsidR="00364D0C" w:rsidRPr="006122E1" w:rsidRDefault="00364D0C" w:rsidP="006122E1">
      <w:pPr>
        <w:pStyle w:val="HSE0"/>
        <w:numPr>
          <w:ilvl w:val="0"/>
          <w:numId w:val="28"/>
        </w:numPr>
        <w:ind w:left="1134" w:hanging="283"/>
      </w:pPr>
      <w:r w:rsidRPr="006122E1">
        <w:t xml:space="preserve">Обучение персонала центра применению современных технологий, </w:t>
      </w:r>
      <w:r w:rsidR="006122E1" w:rsidRPr="006122E1">
        <w:t>инструментов</w:t>
      </w:r>
      <w:r w:rsidRPr="006122E1">
        <w:t>, методик, и принципов в разработке и внедрении ИС</w:t>
      </w:r>
      <w:r w:rsidR="006122E1">
        <w:t>.</w:t>
      </w:r>
    </w:p>
    <w:p w14:paraId="11BAFD80" w14:textId="71FA66D3" w:rsidR="00364D0C" w:rsidRPr="006122E1" w:rsidRDefault="00364D0C" w:rsidP="006122E1">
      <w:pPr>
        <w:pStyle w:val="HSE0"/>
        <w:numPr>
          <w:ilvl w:val="0"/>
          <w:numId w:val="28"/>
        </w:numPr>
        <w:ind w:left="1134" w:hanging="283"/>
      </w:pPr>
      <w:r w:rsidRPr="006122E1">
        <w:t xml:space="preserve">Формирование и обновление набора услуг, </w:t>
      </w:r>
      <w:r w:rsidR="006122E1" w:rsidRPr="006122E1">
        <w:t>основанных</w:t>
      </w:r>
      <w:r w:rsidRPr="006122E1">
        <w:t xml:space="preserve"> на применении </w:t>
      </w:r>
      <w:r w:rsidR="006122E1" w:rsidRPr="006122E1">
        <w:t>современных</w:t>
      </w:r>
      <w:r w:rsidRPr="006122E1">
        <w:t xml:space="preserve"> </w:t>
      </w:r>
      <w:r w:rsidR="006122E1" w:rsidRPr="006122E1">
        <w:t>технологи</w:t>
      </w:r>
      <w:r w:rsidR="006122E1">
        <w:t xml:space="preserve">й </w:t>
      </w:r>
      <w:r w:rsidR="006122E1" w:rsidRPr="006122E1">
        <w:t>и</w:t>
      </w:r>
      <w:r w:rsidRPr="006122E1">
        <w:t xml:space="preserve"> инструментов в разработке ИС</w:t>
      </w:r>
      <w:r w:rsidR="006122E1">
        <w:t>.</w:t>
      </w:r>
    </w:p>
    <w:p w14:paraId="4D9BC355" w14:textId="76340982" w:rsidR="00364D0C" w:rsidRPr="006122E1" w:rsidRDefault="00364D0C" w:rsidP="006122E1">
      <w:pPr>
        <w:pStyle w:val="HSE0"/>
        <w:keepNext/>
      </w:pPr>
      <w:r w:rsidRPr="006122E1">
        <w:t xml:space="preserve">В </w:t>
      </w:r>
      <w:r w:rsidR="006122E1" w:rsidRPr="006122E1">
        <w:t>области</w:t>
      </w:r>
      <w:r w:rsidRPr="006122E1">
        <w:t xml:space="preserve"> продвижения услуг по производству ИС</w:t>
      </w:r>
      <w:r w:rsidR="006122E1" w:rsidRPr="006122E1">
        <w:t xml:space="preserve"> выполняются следующие функции</w:t>
      </w:r>
      <w:r w:rsidRPr="006122E1">
        <w:t>:</w:t>
      </w:r>
    </w:p>
    <w:p w14:paraId="6BA177AE" w14:textId="13A4CB2B" w:rsidR="00364D0C" w:rsidRPr="006122E1" w:rsidRDefault="00364D0C" w:rsidP="006122E1">
      <w:pPr>
        <w:pStyle w:val="HSE0"/>
        <w:numPr>
          <w:ilvl w:val="0"/>
          <w:numId w:val="29"/>
        </w:numPr>
        <w:ind w:left="1134" w:hanging="283"/>
      </w:pPr>
      <w:r w:rsidRPr="006122E1">
        <w:t xml:space="preserve">Мониторинг информации о проводимых конкурсах (аукционах, котировках) на оказание услуг в сфере </w:t>
      </w:r>
      <w:r w:rsidR="006122E1" w:rsidRPr="006122E1">
        <w:t>компетенций</w:t>
      </w:r>
      <w:r w:rsidRPr="006122E1">
        <w:t xml:space="preserve"> </w:t>
      </w:r>
      <w:r w:rsidR="006122E1" w:rsidRPr="006122E1">
        <w:t>центра</w:t>
      </w:r>
      <w:r w:rsidRPr="006122E1">
        <w:t>.</w:t>
      </w:r>
    </w:p>
    <w:p w14:paraId="2C794C51" w14:textId="320E6E3D" w:rsidR="00364D0C" w:rsidRPr="006122E1" w:rsidRDefault="00364D0C" w:rsidP="006122E1">
      <w:pPr>
        <w:pStyle w:val="HSE0"/>
        <w:numPr>
          <w:ilvl w:val="0"/>
          <w:numId w:val="29"/>
        </w:numPr>
        <w:ind w:left="1134" w:hanging="283"/>
      </w:pPr>
      <w:r w:rsidRPr="006122E1">
        <w:t xml:space="preserve">Взаимодействие с прочими </w:t>
      </w:r>
      <w:r w:rsidR="006122E1" w:rsidRPr="006122E1">
        <w:t>подразделениями</w:t>
      </w:r>
      <w:r w:rsidRPr="006122E1">
        <w:t xml:space="preserve"> и руководством</w:t>
      </w:r>
      <w:r w:rsidR="006122E1">
        <w:t xml:space="preserve"> компании по продвижению услуг ц</w:t>
      </w:r>
      <w:r w:rsidRPr="006122E1">
        <w:t>ентра</w:t>
      </w:r>
      <w:r w:rsidR="006122E1">
        <w:t>.</w:t>
      </w:r>
    </w:p>
    <w:p w14:paraId="44718DE0" w14:textId="3F8944C8" w:rsidR="00364D0C" w:rsidRPr="006122E1" w:rsidRDefault="006122E1" w:rsidP="006122E1">
      <w:pPr>
        <w:pStyle w:val="HSE0"/>
        <w:numPr>
          <w:ilvl w:val="0"/>
          <w:numId w:val="29"/>
        </w:numPr>
        <w:ind w:left="1134" w:hanging="283"/>
      </w:pPr>
      <w:r>
        <w:t>Взаимодействие</w:t>
      </w:r>
      <w:r w:rsidR="00364D0C" w:rsidRPr="006122E1">
        <w:t xml:space="preserve"> с партнерами, самостоятельная реализация маркетинговых мероприятий, нап</w:t>
      </w:r>
      <w:r>
        <w:t>равленных на продвижение услуг ц</w:t>
      </w:r>
      <w:r w:rsidR="00364D0C" w:rsidRPr="006122E1">
        <w:t>ентра</w:t>
      </w:r>
      <w:r>
        <w:t>.</w:t>
      </w:r>
    </w:p>
    <w:p w14:paraId="535CAB08" w14:textId="2465ED89" w:rsidR="00364D0C" w:rsidRPr="006122E1" w:rsidRDefault="006122E1" w:rsidP="006122E1">
      <w:pPr>
        <w:pStyle w:val="HSE0"/>
        <w:numPr>
          <w:ilvl w:val="0"/>
          <w:numId w:val="29"/>
        </w:numPr>
        <w:ind w:left="1134" w:hanging="283"/>
      </w:pPr>
      <w:r>
        <w:t>Форми</w:t>
      </w:r>
      <w:r w:rsidR="00364D0C" w:rsidRPr="006122E1">
        <w:t>ро</w:t>
      </w:r>
      <w:r>
        <w:t>ва</w:t>
      </w:r>
      <w:r w:rsidR="00364D0C" w:rsidRPr="006122E1">
        <w:t>ние потреб</w:t>
      </w:r>
      <w:r>
        <w:t>н</w:t>
      </w:r>
      <w:r w:rsidR="00364D0C" w:rsidRPr="006122E1">
        <w:t>ости в услугах по разработке и внедрению ИС у существующих клиентов.</w:t>
      </w:r>
    </w:p>
    <w:p w14:paraId="251A37E3" w14:textId="552E0710" w:rsidR="00364D0C" w:rsidRPr="006122E1" w:rsidRDefault="00364D0C" w:rsidP="006122E1">
      <w:pPr>
        <w:pStyle w:val="HSE0"/>
        <w:keepNext/>
      </w:pPr>
      <w:r w:rsidRPr="006122E1">
        <w:t>В области предоставления услуг</w:t>
      </w:r>
      <w:r w:rsidR="006122E1" w:rsidRPr="006122E1">
        <w:t xml:space="preserve"> </w:t>
      </w:r>
      <w:r w:rsidR="00DD0D6D">
        <w:t>функциями департаментов являются</w:t>
      </w:r>
      <w:r w:rsidRPr="006122E1">
        <w:t>:</w:t>
      </w:r>
    </w:p>
    <w:p w14:paraId="70BCEB20" w14:textId="2674231A" w:rsidR="00364D0C" w:rsidRPr="006122E1" w:rsidRDefault="00364D0C" w:rsidP="006122E1">
      <w:pPr>
        <w:pStyle w:val="HSE0"/>
        <w:numPr>
          <w:ilvl w:val="0"/>
          <w:numId w:val="30"/>
        </w:numPr>
        <w:ind w:left="1134" w:hanging="283"/>
      </w:pPr>
      <w:r w:rsidRPr="006122E1">
        <w:t>Анализ бизнес-процессов заказчика</w:t>
      </w:r>
      <w:r w:rsidR="006122E1">
        <w:t>.</w:t>
      </w:r>
    </w:p>
    <w:p w14:paraId="1A950F42" w14:textId="65D354BE" w:rsidR="00364D0C" w:rsidRPr="006122E1" w:rsidRDefault="00364D0C" w:rsidP="006122E1">
      <w:pPr>
        <w:pStyle w:val="HSE0"/>
        <w:numPr>
          <w:ilvl w:val="0"/>
          <w:numId w:val="30"/>
        </w:numPr>
        <w:ind w:left="1134" w:hanging="283"/>
      </w:pPr>
      <w:r w:rsidRPr="006122E1">
        <w:t>Проектирование</w:t>
      </w:r>
      <w:r w:rsidR="006122E1">
        <w:t xml:space="preserve"> </w:t>
      </w:r>
      <w:r w:rsidRPr="006122E1">
        <w:t>и разработка зак</w:t>
      </w:r>
      <w:r w:rsidR="006122E1">
        <w:t>азных ИС (</w:t>
      </w:r>
      <w:r w:rsidR="00763A1D">
        <w:t>настольных</w:t>
      </w:r>
      <w:r w:rsidR="006122E1">
        <w:t xml:space="preserve"> и интернет</w:t>
      </w:r>
      <w:r w:rsidR="006122E1">
        <w:noBreakHyphen/>
      </w:r>
      <w:r w:rsidRPr="006122E1">
        <w:t>приложений)</w:t>
      </w:r>
      <w:r w:rsidR="006122E1">
        <w:t>.</w:t>
      </w:r>
    </w:p>
    <w:p w14:paraId="6377085A" w14:textId="1F11BD4A" w:rsidR="00364D0C" w:rsidRPr="006122E1" w:rsidRDefault="00364D0C" w:rsidP="006122E1">
      <w:pPr>
        <w:pStyle w:val="HSE0"/>
        <w:numPr>
          <w:ilvl w:val="0"/>
          <w:numId w:val="30"/>
        </w:numPr>
        <w:ind w:left="1134" w:hanging="283"/>
      </w:pPr>
      <w:r w:rsidRPr="006122E1">
        <w:t>Внедрение ИС</w:t>
      </w:r>
      <w:r w:rsidR="006122E1">
        <w:t>.</w:t>
      </w:r>
    </w:p>
    <w:p w14:paraId="4402422A" w14:textId="67DAC803" w:rsidR="00364D0C" w:rsidRPr="00364D0C" w:rsidRDefault="00364D0C" w:rsidP="0005612B">
      <w:pPr>
        <w:pStyle w:val="HSE0"/>
        <w:numPr>
          <w:ilvl w:val="0"/>
          <w:numId w:val="30"/>
        </w:numPr>
        <w:ind w:left="1134" w:hanging="283"/>
      </w:pPr>
      <w:r w:rsidRPr="006122E1">
        <w:t>Оказание технической поддержки внедренных ИС</w:t>
      </w:r>
      <w:r w:rsidR="006122E1">
        <w:t>.</w:t>
      </w:r>
    </w:p>
    <w:p w14:paraId="1F775B18" w14:textId="055BFA0F" w:rsidR="00B74A4B" w:rsidRDefault="00CB65F3" w:rsidP="00CB65F3">
      <w:pPr>
        <w:pStyle w:val="2-HSE"/>
      </w:pPr>
      <w:bookmarkStart w:id="6" w:name="_Toc485082871"/>
      <w:r>
        <w:t>Сферы деятельности</w:t>
      </w:r>
      <w:r w:rsidR="00BF4EB5">
        <w:t xml:space="preserve"> компании</w:t>
      </w:r>
      <w:bookmarkEnd w:id="6"/>
    </w:p>
    <w:p w14:paraId="2582A669" w14:textId="16192A8C" w:rsidR="00F42FA0" w:rsidRDefault="00F42FA0" w:rsidP="00F42FA0">
      <w:pPr>
        <w:pStyle w:val="HSE0"/>
      </w:pPr>
      <w:r>
        <w:t>Основным направлением разработки компании являются информационные системы.</w:t>
      </w:r>
    </w:p>
    <w:p w14:paraId="5E81FF8B" w14:textId="6BE29A06" w:rsidR="00241C8A" w:rsidRDefault="00241C8A" w:rsidP="00F42FA0">
      <w:pPr>
        <w:pStyle w:val="HSE0"/>
      </w:pPr>
      <w:r>
        <w:t>Заказчики</w:t>
      </w:r>
    </w:p>
    <w:p w14:paraId="7C098540" w14:textId="70D26628" w:rsidR="00241C8A" w:rsidRDefault="00241C8A" w:rsidP="00F42FA0">
      <w:pPr>
        <w:pStyle w:val="HSE0"/>
      </w:pPr>
      <w:r>
        <w:t>Методология разработки</w:t>
      </w:r>
    </w:p>
    <w:p w14:paraId="52A606AA" w14:textId="1B24A02A" w:rsidR="00241C8A" w:rsidRDefault="00241C8A" w:rsidP="00F42FA0">
      <w:pPr>
        <w:pStyle w:val="HSE0"/>
      </w:pPr>
      <w:r>
        <w:t>Профессии</w:t>
      </w:r>
    </w:p>
    <w:p w14:paraId="10C17963" w14:textId="78C01DCD" w:rsidR="00241C8A" w:rsidRPr="00F42FA0" w:rsidRDefault="00241C8A" w:rsidP="00F42FA0">
      <w:pPr>
        <w:pStyle w:val="HSE0"/>
      </w:pPr>
      <w:r>
        <w:lastRenderedPageBreak/>
        <w:t>Источники финансирвоания</w:t>
      </w:r>
    </w:p>
    <w:p w14:paraId="5765204B" w14:textId="29F57352" w:rsidR="00CB65F3" w:rsidRDefault="00F42FA0" w:rsidP="00CB65F3">
      <w:pPr>
        <w:pStyle w:val="2-HSE"/>
      </w:pPr>
      <w:bookmarkStart w:id="7" w:name="_Toc485082872"/>
      <w:r>
        <w:t>Используемые м</w:t>
      </w:r>
      <w:r w:rsidR="00CB65F3">
        <w:t>етоды, технологии и инструментальные средства</w:t>
      </w:r>
      <w:bookmarkEnd w:id="7"/>
    </w:p>
    <w:p w14:paraId="4855D1C0" w14:textId="77777777" w:rsidR="00234C96" w:rsidRPr="00234C96" w:rsidRDefault="00234C96" w:rsidP="00234C96">
      <w:pPr>
        <w:pStyle w:val="HSE0"/>
      </w:pPr>
    </w:p>
    <w:p w14:paraId="67DC22BE" w14:textId="427149BA" w:rsidR="00EB566D" w:rsidRPr="00EB566D" w:rsidRDefault="00EB566D" w:rsidP="00EB566D">
      <w:pPr>
        <w:pStyle w:val="HSE0"/>
      </w:pPr>
      <w:r>
        <w:t>Основными источниками финансирования компании являются средства, предоставляемые заказчиками при заключении контрактов.</w:t>
      </w:r>
    </w:p>
    <w:p w14:paraId="698EF28B" w14:textId="35DE212C" w:rsidR="005B6EAF" w:rsidRDefault="005B6EAF" w:rsidP="005B6EAF">
      <w:pPr>
        <w:pStyle w:val="1-HSE"/>
      </w:pPr>
      <w:bookmarkStart w:id="8" w:name="_Toc485082873"/>
      <w:r>
        <w:lastRenderedPageBreak/>
        <w:t>Разработка утилиты удаления файлов</w:t>
      </w:r>
      <w:bookmarkEnd w:id="8"/>
    </w:p>
    <w:p w14:paraId="25AB5E91" w14:textId="655A5078" w:rsidR="004F7830" w:rsidRPr="004F7830" w:rsidRDefault="004F7830" w:rsidP="004F7830">
      <w:pPr>
        <w:pStyle w:val="HSE0"/>
      </w:pPr>
      <w:r>
        <w:t>В рамках производственной практики была поставлена задача</w:t>
      </w:r>
      <w:r w:rsidR="0000757B">
        <w:t xml:space="preserve"> разработки утилиты удаления файлов, использование которой может помочь решить проблему целостности базы данных. Процесс разработки делится на этапы, которые включают постановку задачи и формулировку требований, проектирование модели тестовой предметной области, диаграммы классов и пользовательского интерфейса, реализацию алгоритмов определения и удаления записей, а также логирования действий программы, и </w:t>
      </w:r>
      <w:r w:rsidR="00546417">
        <w:t>тестирование для подготовки модульных тестов</w:t>
      </w:r>
      <w:r w:rsidR="0000757B">
        <w:t>.</w:t>
      </w:r>
    </w:p>
    <w:p w14:paraId="4DD97093" w14:textId="10C27917" w:rsidR="005B6EAF" w:rsidRDefault="005B6EAF" w:rsidP="005B6EAF">
      <w:pPr>
        <w:pStyle w:val="2-HSE"/>
      </w:pPr>
      <w:bookmarkStart w:id="9" w:name="_Toc485082874"/>
      <w:r>
        <w:t>Постановка задачи</w:t>
      </w:r>
      <w:r w:rsidR="001519C6">
        <w:t xml:space="preserve"> и формулировка требований</w:t>
      </w:r>
      <w:bookmarkEnd w:id="9"/>
    </w:p>
    <w:p w14:paraId="41A6792F" w14:textId="3015682F" w:rsidR="0000757B" w:rsidRDefault="001519C6" w:rsidP="0000757B">
      <w:pPr>
        <w:pStyle w:val="HSE0"/>
      </w:pPr>
      <w:r>
        <w:t xml:space="preserve">Основным функциональным требованием утилиты является удаление записей о </w:t>
      </w:r>
      <w:r w:rsidR="0092311E">
        <w:t>файлах</w:t>
      </w:r>
      <w:r>
        <w:t xml:space="preserve"> из базы данных</w:t>
      </w:r>
      <w:r w:rsidR="0092311E" w:rsidRPr="0092311E">
        <w:t xml:space="preserve"> </w:t>
      </w:r>
      <w:r w:rsidR="0092311E">
        <w:t>и удаление соответствующих файлов из файловой. И</w:t>
      </w:r>
      <w:r>
        <w:t>звестно, что в базе данных есть таблица, предназначенная для хранения записей о файлах</w:t>
      </w:r>
      <w:r w:rsidR="00DF7618">
        <w:t xml:space="preserve"> и произвольное количество других таблиц, ссылающихся на первую</w:t>
      </w:r>
      <w:r w:rsidR="00B52DC6">
        <w:t xml:space="preserve"> по внешним ключам</w:t>
      </w:r>
      <w:r w:rsidR="00DF7618">
        <w:t xml:space="preserve">. Также </w:t>
      </w:r>
      <w:r w:rsidR="0092311E">
        <w:t xml:space="preserve">дано, что </w:t>
      </w:r>
      <w:r w:rsidR="00DF7618">
        <w:t>эта таблица имеет столбец, который хранит относительный путь к файлу в файловой системе (включая название и формат файла). Задача утилиты заключается в определении записей о файлах, на которые нет ссылок из других таблиц и удалении этих записей из базы данных и соответствующих файлов из файловой системы.</w:t>
      </w:r>
    </w:p>
    <w:p w14:paraId="2089B460" w14:textId="77777777" w:rsidR="0092311E" w:rsidRDefault="0092311E" w:rsidP="0092311E">
      <w:pPr>
        <w:pStyle w:val="HSE0"/>
        <w:keepNext/>
      </w:pPr>
      <w:r>
        <w:t>Функциональными требованиями утилиты являются:</w:t>
      </w:r>
    </w:p>
    <w:p w14:paraId="69C805BD" w14:textId="77777777" w:rsidR="0092311E" w:rsidRDefault="0092311E" w:rsidP="0092311E">
      <w:pPr>
        <w:pStyle w:val="HSE0"/>
        <w:numPr>
          <w:ilvl w:val="0"/>
          <w:numId w:val="31"/>
        </w:numPr>
        <w:ind w:left="1134" w:hanging="283"/>
      </w:pPr>
      <w:r>
        <w:t xml:space="preserve"> Указание строки подключения к базе данных, в которой необходимо выполнить удаление.</w:t>
      </w:r>
    </w:p>
    <w:p w14:paraId="72979BC5" w14:textId="7EAB1D0E" w:rsidR="00B52DC6" w:rsidRDefault="0092311E" w:rsidP="00B52DC6">
      <w:pPr>
        <w:pStyle w:val="HSE0"/>
        <w:numPr>
          <w:ilvl w:val="0"/>
          <w:numId w:val="31"/>
        </w:numPr>
        <w:ind w:left="1134" w:hanging="283"/>
      </w:pPr>
      <w:r>
        <w:t>Указание абсолютного пути к каталогу,</w:t>
      </w:r>
      <w:r w:rsidR="00B52DC6">
        <w:t xml:space="preserve"> в котором располагаются файлы.</w:t>
      </w:r>
    </w:p>
    <w:p w14:paraId="0586AB82" w14:textId="23B60143" w:rsidR="00B52DC6" w:rsidRDefault="00B52DC6" w:rsidP="00B52DC6">
      <w:pPr>
        <w:pStyle w:val="HSE0"/>
        <w:numPr>
          <w:ilvl w:val="0"/>
          <w:numId w:val="31"/>
        </w:numPr>
        <w:ind w:left="1134" w:hanging="283"/>
      </w:pPr>
      <w:r>
        <w:t>Указание названия таблицы с файлами (значение по умолчанию «Файл»).</w:t>
      </w:r>
    </w:p>
    <w:p w14:paraId="02DCA54B" w14:textId="4F81EF57" w:rsidR="00B52DC6" w:rsidRDefault="00B52DC6" w:rsidP="00B52DC6">
      <w:pPr>
        <w:pStyle w:val="HSE0"/>
        <w:numPr>
          <w:ilvl w:val="0"/>
          <w:numId w:val="31"/>
        </w:numPr>
        <w:ind w:left="1134" w:hanging="283"/>
      </w:pPr>
      <w:r>
        <w:t>Указание названия поля первичного ключа (значение по умолчанию «</w:t>
      </w:r>
      <w:r>
        <w:rPr>
          <w:lang w:val="en-US"/>
        </w:rPr>
        <w:t>PrimaryKey</w:t>
      </w:r>
      <w:r>
        <w:t>»).</w:t>
      </w:r>
    </w:p>
    <w:p w14:paraId="23AC10CE" w14:textId="2FB1B366" w:rsidR="00B52DC6" w:rsidRDefault="00B52DC6" w:rsidP="00B52DC6">
      <w:pPr>
        <w:pStyle w:val="HSE0"/>
        <w:numPr>
          <w:ilvl w:val="0"/>
          <w:numId w:val="31"/>
        </w:numPr>
        <w:ind w:left="1134" w:hanging="283"/>
      </w:pPr>
      <w:r>
        <w:t>Указание названия поля столбца, содержащего относительный путь к файлу (значение по умолчанию «</w:t>
      </w:r>
      <w:r>
        <w:rPr>
          <w:lang w:val="en-US"/>
        </w:rPr>
        <w:t>Url</w:t>
      </w:r>
      <w:r>
        <w:t>»).</w:t>
      </w:r>
    </w:p>
    <w:p w14:paraId="4F3C1CDB" w14:textId="2A4C34A7" w:rsidR="009A5E45" w:rsidRDefault="009A5E45" w:rsidP="00B52DC6">
      <w:pPr>
        <w:pStyle w:val="HSE0"/>
        <w:numPr>
          <w:ilvl w:val="0"/>
          <w:numId w:val="31"/>
        </w:numPr>
        <w:ind w:left="1134" w:hanging="283"/>
      </w:pPr>
      <w:r>
        <w:t>Запрос на подтверждение удаления.</w:t>
      </w:r>
    </w:p>
    <w:p w14:paraId="6C54BF9B" w14:textId="2BC1EF00" w:rsidR="00BC2377" w:rsidRDefault="00BC2377" w:rsidP="00B52DC6">
      <w:pPr>
        <w:pStyle w:val="HSE0"/>
        <w:numPr>
          <w:ilvl w:val="0"/>
          <w:numId w:val="31"/>
        </w:numPr>
        <w:ind w:left="1134" w:hanging="283"/>
      </w:pPr>
      <w:r>
        <w:t>Осуществление логирования действий программы.</w:t>
      </w:r>
    </w:p>
    <w:p w14:paraId="49FAAF03" w14:textId="1F6C6A43" w:rsidR="00BC2377" w:rsidRDefault="00BC2377" w:rsidP="00B52DC6">
      <w:pPr>
        <w:pStyle w:val="HSE0"/>
        <w:numPr>
          <w:ilvl w:val="0"/>
          <w:numId w:val="31"/>
        </w:numPr>
        <w:ind w:left="1134" w:hanging="283"/>
      </w:pPr>
      <w:r>
        <w:t>Удаление файла формата .</w:t>
      </w:r>
      <w:r>
        <w:rPr>
          <w:lang w:val="en-US"/>
        </w:rPr>
        <w:t>pdf</w:t>
      </w:r>
      <w:r w:rsidRPr="00BC2377">
        <w:t xml:space="preserve"> (</w:t>
      </w:r>
      <w:r>
        <w:t>при его наличии</w:t>
      </w:r>
      <w:r w:rsidRPr="00BC2377">
        <w:t>)</w:t>
      </w:r>
      <w:r>
        <w:t>, находящегося по заданному пути к основному файлу.</w:t>
      </w:r>
    </w:p>
    <w:p w14:paraId="578FF901" w14:textId="5FEC2086" w:rsidR="007173D3" w:rsidRPr="007173D3" w:rsidRDefault="007173D3" w:rsidP="007173D3">
      <w:pPr>
        <w:pStyle w:val="HSE0"/>
      </w:pPr>
      <w:r w:rsidRPr="007173D3">
        <w:lastRenderedPageBreak/>
        <w:t xml:space="preserve">При реализации утилиты предлагается </w:t>
      </w:r>
      <w:r>
        <w:t>использование следующих инструментальных средств</w:t>
      </w:r>
      <w:r w:rsidR="0025509B">
        <w:t xml:space="preserve"> </w:t>
      </w:r>
      <w:r>
        <w:t>и технологий</w:t>
      </w:r>
      <w:r w:rsidRPr="007173D3">
        <w:t>:</w:t>
      </w:r>
    </w:p>
    <w:p w14:paraId="49508324" w14:textId="5CD2B166" w:rsidR="007173D3" w:rsidRPr="007173D3" w:rsidRDefault="007173D3" w:rsidP="007173D3">
      <w:pPr>
        <w:pStyle w:val="HSE0"/>
        <w:numPr>
          <w:ilvl w:val="0"/>
          <w:numId w:val="34"/>
        </w:numPr>
        <w:ind w:left="1134" w:hanging="283"/>
      </w:pPr>
      <w:r w:rsidRPr="007173D3">
        <w:t>Flexberry Designer для моделирования тестовой предметной области</w:t>
      </w:r>
      <w:r w:rsidR="0025509B">
        <w:t>.</w:t>
      </w:r>
    </w:p>
    <w:p w14:paraId="30C3C582" w14:textId="5018CC1D" w:rsidR="007173D3" w:rsidRPr="007173D3" w:rsidRDefault="007173D3" w:rsidP="007173D3">
      <w:pPr>
        <w:pStyle w:val="HSE0"/>
        <w:numPr>
          <w:ilvl w:val="0"/>
          <w:numId w:val="34"/>
        </w:numPr>
        <w:ind w:left="1134" w:hanging="283"/>
      </w:pPr>
      <w:r w:rsidRPr="007173D3">
        <w:t>MS SQL Server в качестве СУБД</w:t>
      </w:r>
      <w:r w:rsidR="0025509B">
        <w:t>.</w:t>
      </w:r>
    </w:p>
    <w:p w14:paraId="617CE65D" w14:textId="2E2A3A45" w:rsidR="007173D3" w:rsidRPr="007173D3" w:rsidRDefault="007173D3" w:rsidP="007173D3">
      <w:pPr>
        <w:pStyle w:val="HSE0"/>
        <w:numPr>
          <w:ilvl w:val="0"/>
          <w:numId w:val="34"/>
        </w:numPr>
        <w:ind w:left="1134" w:hanging="283"/>
      </w:pPr>
      <w:r w:rsidRPr="007173D3">
        <w:t>MS Visual Studio 2012 и</w:t>
      </w:r>
      <w:r w:rsidR="0025509B">
        <w:t>ли</w:t>
      </w:r>
      <w:r w:rsidRPr="007173D3">
        <w:t xml:space="preserve"> выше в качестве среды разработки</w:t>
      </w:r>
      <w:r w:rsidR="0025509B">
        <w:t>.</w:t>
      </w:r>
    </w:p>
    <w:p w14:paraId="0F9E6B55" w14:textId="2C69454B" w:rsidR="007173D3" w:rsidRDefault="007173D3" w:rsidP="007173D3">
      <w:pPr>
        <w:pStyle w:val="HSE0"/>
        <w:numPr>
          <w:ilvl w:val="0"/>
          <w:numId w:val="34"/>
        </w:numPr>
        <w:ind w:left="1134" w:hanging="283"/>
      </w:pPr>
      <w:r w:rsidRPr="007173D3">
        <w:t>GitHub в качестве системы контроля версий</w:t>
      </w:r>
      <w:r w:rsidR="0025509B">
        <w:t>.</w:t>
      </w:r>
    </w:p>
    <w:p w14:paraId="5D9413C7" w14:textId="5E3EBEE7" w:rsidR="0025509B" w:rsidRDefault="0025509B" w:rsidP="0025509B">
      <w:pPr>
        <w:pStyle w:val="HSE0"/>
      </w:pPr>
      <w:r>
        <w:t>Помимо функциональных т</w:t>
      </w:r>
      <w:r w:rsidR="00874B43">
        <w:t>р</w:t>
      </w:r>
      <w:r>
        <w:t xml:space="preserve">ебований </w:t>
      </w:r>
      <w:r w:rsidR="00874B43">
        <w:t>к программе также предъявляются требования к качеству:</w:t>
      </w:r>
    </w:p>
    <w:p w14:paraId="07CC247C" w14:textId="56DF3D45" w:rsidR="00874B43" w:rsidRPr="00874B43" w:rsidRDefault="00874B43" w:rsidP="00874B43">
      <w:pPr>
        <w:pStyle w:val="HSE0"/>
        <w:numPr>
          <w:ilvl w:val="0"/>
          <w:numId w:val="36"/>
        </w:numPr>
        <w:ind w:left="1134" w:hanging="283"/>
      </w:pPr>
      <w:r w:rsidRPr="00874B43">
        <w:t>Алгоритмы определения отсутствия ссылок на зап</w:t>
      </w:r>
      <w:r>
        <w:t xml:space="preserve">ись о файле должны быть покрыты </w:t>
      </w:r>
      <w:r w:rsidRPr="00874B43">
        <w:t>unit-тестами</w:t>
      </w:r>
      <w:r>
        <w:t>.</w:t>
      </w:r>
    </w:p>
    <w:p w14:paraId="3DA04F43" w14:textId="6FF5D18F" w:rsidR="00874B43" w:rsidRPr="00874B43" w:rsidRDefault="00874B43" w:rsidP="00874B43">
      <w:pPr>
        <w:pStyle w:val="HSE0"/>
        <w:numPr>
          <w:ilvl w:val="0"/>
          <w:numId w:val="36"/>
        </w:numPr>
        <w:ind w:left="1134" w:hanging="283"/>
      </w:pPr>
      <w:r w:rsidRPr="00874B43">
        <w:t>Код должен содержать достаточное для понимания сторонним разработчиком количество комментариев</w:t>
      </w:r>
      <w:r>
        <w:t>.</w:t>
      </w:r>
    </w:p>
    <w:p w14:paraId="4A0D893E" w14:textId="3B3924B2" w:rsidR="00874B43" w:rsidRPr="00874B43" w:rsidRDefault="00874B43" w:rsidP="00874B43">
      <w:pPr>
        <w:pStyle w:val="HSE0"/>
        <w:numPr>
          <w:ilvl w:val="0"/>
          <w:numId w:val="36"/>
        </w:numPr>
        <w:ind w:left="1134" w:hanging="283"/>
      </w:pPr>
      <w:r w:rsidRPr="00874B43">
        <w:t xml:space="preserve">Все классы и методы должны иметь комментарии в формате </w:t>
      </w:r>
      <w:hyperlink r:id="rId8" w:history="1">
        <w:r>
          <w:t>XML </w:t>
        </w:r>
        <w:r w:rsidRPr="00874B43">
          <w:t>Documentation</w:t>
        </w:r>
      </w:hyperlink>
      <w:r>
        <w:t>.</w:t>
      </w:r>
    </w:p>
    <w:p w14:paraId="282E9C8E" w14:textId="6636C24C" w:rsidR="00874B43" w:rsidRPr="007173D3" w:rsidRDefault="00874B43" w:rsidP="00874B43">
      <w:pPr>
        <w:pStyle w:val="HSE0"/>
        <w:numPr>
          <w:ilvl w:val="0"/>
          <w:numId w:val="36"/>
        </w:numPr>
        <w:ind w:left="1134" w:hanging="283"/>
      </w:pPr>
      <w:r w:rsidRPr="00874B43">
        <w:t>Все классы, методы, поля, свойства и переменные должны иметь понятные и осмысленные имена</w:t>
      </w:r>
      <w:r>
        <w:t>.</w:t>
      </w:r>
    </w:p>
    <w:p w14:paraId="565B220E" w14:textId="6F337DFC" w:rsidR="0000757B" w:rsidRDefault="00874B43" w:rsidP="0000757B">
      <w:pPr>
        <w:pStyle w:val="HSE0"/>
      </w:pPr>
      <w:r>
        <w:t>Утилита должна иметь консольный интерфейс и вызываться через командную строку посредством указания названия программы и набора аргументов, представляющих настройки, от которых зависит поведение программы во время работы.</w:t>
      </w:r>
    </w:p>
    <w:p w14:paraId="25750D82" w14:textId="143C97FA" w:rsidR="00FC34FD" w:rsidRPr="0000757B" w:rsidRDefault="00FC34FD" w:rsidP="0000757B">
      <w:pPr>
        <w:pStyle w:val="HSE0"/>
      </w:pPr>
      <w:r>
        <w:t xml:space="preserve">Также предполагается, что утилита будет выполняться по расписанию, т.е. без участия человека. Это означает, что </w:t>
      </w:r>
      <w:r w:rsidR="00AE1177">
        <w:t>в программе должен быть заложен сценарий, при котором она будет</w:t>
      </w:r>
      <w:r>
        <w:t xml:space="preserve"> отрабатывать полностью от начала</w:t>
      </w:r>
      <w:r w:rsidR="00AE1177">
        <w:t xml:space="preserve"> до конца без каких бы то ни было действий со стороны.</w:t>
      </w:r>
    </w:p>
    <w:p w14:paraId="26A9B8D5" w14:textId="661DB314" w:rsidR="005B6EAF" w:rsidRDefault="005B6EAF" w:rsidP="005B6EAF">
      <w:pPr>
        <w:pStyle w:val="2-HSE"/>
      </w:pPr>
      <w:bookmarkStart w:id="10" w:name="_Toc485082875"/>
      <w:r>
        <w:t>Проектирование</w:t>
      </w:r>
      <w:bookmarkEnd w:id="10"/>
    </w:p>
    <w:p w14:paraId="1C6BFBC1" w14:textId="11C7EE19" w:rsidR="00A52404" w:rsidRPr="00A52404" w:rsidRDefault="00A52404" w:rsidP="00A52404">
      <w:pPr>
        <w:pStyle w:val="HSE0"/>
      </w:pPr>
      <w:r>
        <w:t>На этапе проектирования выполняется построение модели тестовой предметной области с учетом требований, выявленных на этапе постановки задачи. Выполняется пост</w:t>
      </w:r>
      <w:r w:rsidR="00711E9E">
        <w:t xml:space="preserve">роение диаграммы классов </w:t>
      </w:r>
      <w:r>
        <w:t>с учетом функциональных требований к программе.</w:t>
      </w:r>
    </w:p>
    <w:p w14:paraId="3E10405E" w14:textId="08429900" w:rsidR="009A5E45" w:rsidRDefault="009A5E45" w:rsidP="009A5E45">
      <w:pPr>
        <w:pStyle w:val="3-HSE"/>
      </w:pPr>
      <w:bookmarkStart w:id="11" w:name="_Toc485082876"/>
      <w:r>
        <w:t>Проектирование модели тестовой предметной области</w:t>
      </w:r>
      <w:r w:rsidR="00A52404">
        <w:t xml:space="preserve"> и базы данных</w:t>
      </w:r>
      <w:bookmarkEnd w:id="11"/>
    </w:p>
    <w:p w14:paraId="0A572401" w14:textId="61868CC8" w:rsidR="00A52404" w:rsidRDefault="00A52404" w:rsidP="00A52404">
      <w:pPr>
        <w:pStyle w:val="HSE0"/>
      </w:pPr>
      <w:r>
        <w:t xml:space="preserve">Для осуществления тестового запуска утилиты необходимо построить модель тестовой предметной области, на основе которой создается схема базы данных. С этой </w:t>
      </w:r>
      <w:r w:rsidR="00D646B2">
        <w:lastRenderedPageBreak/>
        <w:t>базой данных будет взаимодей</w:t>
      </w:r>
      <w:r>
        <w:t>с</w:t>
      </w:r>
      <w:r w:rsidR="00D646B2">
        <w:t>т</w:t>
      </w:r>
      <w:r>
        <w:t>вовать утилита для определения записей</w:t>
      </w:r>
      <w:r w:rsidR="00D646B2">
        <w:t>, которые необходимо удалить.</w:t>
      </w:r>
    </w:p>
    <w:p w14:paraId="01D3BA90" w14:textId="4A751CFD" w:rsidR="00D646B2" w:rsidRDefault="00D646B2" w:rsidP="00A52404">
      <w:pPr>
        <w:pStyle w:val="HSE0"/>
      </w:pPr>
      <w:r>
        <w:t xml:space="preserve">В качестве тестовой предметной области был выбран интернет-магазин мультимедиа контента. Магазин предоставляет на выбор покупателю набор файлов, которые представляют один из видов мультимедиа контента (музыка, звуки, изображения, анимации, модели, шрифты и фильмы). Также сервис позволяет пользователям добавлять свои работы для продажи. Таким образом, </w:t>
      </w:r>
      <w:r w:rsidR="006F4E3C">
        <w:t>модель данной предметной области изображена на</w:t>
      </w:r>
      <w:r w:rsidR="008D56D4">
        <w:t xml:space="preserve"> рис. </w:t>
      </w:r>
      <w:r w:rsidR="008D56D4">
        <w:fldChar w:fldCharType="begin"/>
      </w:r>
      <w:r w:rsidR="008D56D4">
        <w:instrText xml:space="preserve"> REF  _Ref485074380 \* Lower \h  \* MERGEFORMAT </w:instrText>
      </w:r>
      <w:r w:rsidR="008D56D4">
        <w:fldChar w:fldCharType="separate"/>
      </w:r>
      <w:r w:rsidR="000F7B11" w:rsidRPr="000F7B11">
        <w:rPr>
          <w:vanish/>
        </w:rPr>
        <w:t xml:space="preserve">рисунок </w:t>
      </w:r>
      <w:r w:rsidR="000F7B11" w:rsidRPr="000F7B11">
        <w:t>2.1</w:t>
      </w:r>
      <w:r w:rsidR="008D56D4">
        <w:fldChar w:fldCharType="end"/>
      </w:r>
      <w:r w:rsidR="006F4E3C">
        <w:t>.</w:t>
      </w:r>
    </w:p>
    <w:p w14:paraId="161EE7D3" w14:textId="77777777" w:rsidR="006F4E3C" w:rsidRDefault="006F4E3C" w:rsidP="00677622">
      <w:pPr>
        <w:pStyle w:val="HSE0"/>
        <w:keepNext/>
        <w:spacing w:before="120"/>
        <w:jc w:val="center"/>
      </w:pPr>
      <w:r>
        <w:rPr>
          <w:noProof/>
          <w:lang w:eastAsia="ru-RU"/>
        </w:rPr>
        <w:drawing>
          <wp:inline distT="0" distB="0" distL="0" distR="0" wp14:anchorId="18DD8D5E" wp14:editId="0425AF40">
            <wp:extent cx="5737679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imag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" t="6354" r="2759" b="14583"/>
                    <a:stretch/>
                  </pic:blipFill>
                  <pic:spPr bwMode="auto">
                    <a:xfrm>
                      <a:off x="0" y="0"/>
                      <a:ext cx="5776012" cy="337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04F43" w14:textId="779BE116" w:rsidR="006F4E3C" w:rsidRDefault="006F4E3C" w:rsidP="00677622">
      <w:pPr>
        <w:pStyle w:val="HSE0"/>
        <w:spacing w:after="120"/>
        <w:jc w:val="center"/>
        <w:rPr>
          <w:b/>
          <w:sz w:val="22"/>
          <w:szCs w:val="22"/>
        </w:rPr>
      </w:pPr>
      <w:bookmarkStart w:id="12" w:name="_Ref485074380"/>
      <w:r w:rsidRPr="00677622">
        <w:rPr>
          <w:b/>
          <w:sz w:val="22"/>
          <w:szCs w:val="22"/>
        </w:rPr>
        <w:t xml:space="preserve">Рисунок </w:t>
      </w:r>
      <w:r w:rsidRPr="00677622">
        <w:rPr>
          <w:b/>
          <w:sz w:val="22"/>
          <w:szCs w:val="22"/>
        </w:rPr>
        <w:fldChar w:fldCharType="begin"/>
      </w:r>
      <w:r w:rsidRPr="00677622">
        <w:rPr>
          <w:b/>
          <w:sz w:val="22"/>
          <w:szCs w:val="22"/>
        </w:rPr>
        <w:instrText xml:space="preserve"> STYLEREF  \s "Заголовок 1-го уровня (HSE)" </w:instrText>
      </w:r>
      <w:r w:rsidRPr="00677622">
        <w:rPr>
          <w:b/>
          <w:sz w:val="22"/>
          <w:szCs w:val="22"/>
        </w:rPr>
        <w:fldChar w:fldCharType="separate"/>
      </w:r>
      <w:r w:rsidR="000F7B11">
        <w:rPr>
          <w:b/>
          <w:noProof/>
          <w:sz w:val="22"/>
          <w:szCs w:val="22"/>
        </w:rPr>
        <w:t>2</w:t>
      </w:r>
      <w:r w:rsidRPr="00677622">
        <w:rPr>
          <w:b/>
          <w:sz w:val="22"/>
          <w:szCs w:val="22"/>
        </w:rPr>
        <w:fldChar w:fldCharType="end"/>
      </w:r>
      <w:r w:rsidRPr="00677622">
        <w:rPr>
          <w:b/>
          <w:sz w:val="22"/>
          <w:szCs w:val="22"/>
        </w:rPr>
        <w:t>.</w:t>
      </w:r>
      <w:r w:rsidRPr="00677622">
        <w:rPr>
          <w:b/>
          <w:sz w:val="22"/>
          <w:szCs w:val="22"/>
        </w:rPr>
        <w:fldChar w:fldCharType="begin"/>
      </w:r>
      <w:r w:rsidRPr="00677622">
        <w:rPr>
          <w:b/>
          <w:sz w:val="22"/>
          <w:szCs w:val="22"/>
        </w:rPr>
        <w:instrText xml:space="preserve"> SEQ Рисунок \* ARABIC \s 1 </w:instrText>
      </w:r>
      <w:r w:rsidRPr="00677622">
        <w:rPr>
          <w:b/>
          <w:sz w:val="22"/>
          <w:szCs w:val="22"/>
        </w:rPr>
        <w:fldChar w:fldCharType="separate"/>
      </w:r>
      <w:r w:rsidR="000F7B11">
        <w:rPr>
          <w:b/>
          <w:noProof/>
          <w:sz w:val="22"/>
          <w:szCs w:val="22"/>
        </w:rPr>
        <w:t>1</w:t>
      </w:r>
      <w:r w:rsidRPr="00677622">
        <w:rPr>
          <w:b/>
          <w:sz w:val="22"/>
          <w:szCs w:val="22"/>
        </w:rPr>
        <w:fldChar w:fldCharType="end"/>
      </w:r>
      <w:bookmarkEnd w:id="12"/>
      <w:r w:rsidRPr="00677622">
        <w:rPr>
          <w:b/>
          <w:sz w:val="22"/>
          <w:szCs w:val="22"/>
        </w:rPr>
        <w:t xml:space="preserve">. </w:t>
      </w:r>
      <w:r>
        <w:rPr>
          <w:b/>
          <w:sz w:val="22"/>
          <w:szCs w:val="22"/>
        </w:rPr>
        <w:t>Модель предметной области «Интернет-магазин мультимедиа контента»</w:t>
      </w:r>
    </w:p>
    <w:p w14:paraId="0EB4C802" w14:textId="77777777" w:rsidR="00F754F4" w:rsidRDefault="006F4E3C" w:rsidP="00A52404">
      <w:pPr>
        <w:pStyle w:val="HSE0"/>
      </w:pPr>
      <w:r>
        <w:t xml:space="preserve">На диаграмме видно, что таблица, отвечающая за хранение информации о файлах, называется </w:t>
      </w:r>
      <w:r>
        <w:rPr>
          <w:lang w:val="en-US"/>
        </w:rPr>
        <w:t>Files</w:t>
      </w:r>
      <w:r w:rsidRPr="006F4E3C">
        <w:t xml:space="preserve"> </w:t>
      </w:r>
      <w:r>
        <w:t xml:space="preserve">и содержит три поля: </w:t>
      </w:r>
      <w:r>
        <w:rPr>
          <w:lang w:val="en-US"/>
        </w:rPr>
        <w:t>Description</w:t>
      </w:r>
      <w:r>
        <w:t xml:space="preserve"> (описание товара)</w:t>
      </w:r>
      <w:r w:rsidRPr="006F4E3C">
        <w:t xml:space="preserve"> </w:t>
      </w:r>
      <w:r>
        <w:t xml:space="preserve">типа </w:t>
      </w:r>
      <w:r>
        <w:rPr>
          <w:lang w:val="en-US"/>
        </w:rPr>
        <w:t>string</w:t>
      </w:r>
      <w:r>
        <w:t xml:space="preserve">, </w:t>
      </w:r>
      <w:r>
        <w:rPr>
          <w:lang w:val="en-US"/>
        </w:rPr>
        <w:t>Url</w:t>
      </w:r>
      <w:r w:rsidR="00A32F6B">
        <w:t> </w:t>
      </w:r>
      <w:r>
        <w:t>(относительный путь к файлу)</w:t>
      </w:r>
      <w:r w:rsidRPr="006F4E3C">
        <w:t xml:space="preserve"> </w:t>
      </w:r>
      <w:r>
        <w:t xml:space="preserve">типа </w:t>
      </w:r>
      <w:r>
        <w:rPr>
          <w:lang w:val="en-US"/>
        </w:rPr>
        <w:t>string</w:t>
      </w:r>
      <w:r w:rsidRPr="006F4E3C">
        <w:t xml:space="preserve">, </w:t>
      </w:r>
      <w:r>
        <w:rPr>
          <w:lang w:val="en-US"/>
        </w:rPr>
        <w:t>Price</w:t>
      </w:r>
      <w:r>
        <w:t xml:space="preserve"> (цена товара)</w:t>
      </w:r>
      <w:r w:rsidRPr="006F4E3C">
        <w:t xml:space="preserve"> </w:t>
      </w:r>
      <w:r>
        <w:t xml:space="preserve">типа </w:t>
      </w:r>
      <w:r>
        <w:rPr>
          <w:lang w:val="en-US"/>
        </w:rPr>
        <w:t>double</w:t>
      </w:r>
      <w:r>
        <w:t xml:space="preserve">. </w:t>
      </w:r>
      <w:r w:rsidR="00A32F6B">
        <w:t xml:space="preserve">Также имеется таблица пользователей с полями </w:t>
      </w:r>
      <w:r w:rsidR="00A32F6B">
        <w:rPr>
          <w:lang w:val="en-US"/>
        </w:rPr>
        <w:t>Name</w:t>
      </w:r>
      <w:r w:rsidR="00A32F6B" w:rsidRPr="00A32F6B">
        <w:t xml:space="preserve"> (</w:t>
      </w:r>
      <w:r w:rsidR="00A32F6B">
        <w:t>имя пользователя</w:t>
      </w:r>
      <w:r w:rsidR="00A32F6B" w:rsidRPr="00A32F6B">
        <w:t>)</w:t>
      </w:r>
      <w:r w:rsidR="00A32F6B">
        <w:t xml:space="preserve"> типа </w:t>
      </w:r>
      <w:r w:rsidR="00A32F6B">
        <w:rPr>
          <w:lang w:val="en-US"/>
        </w:rPr>
        <w:t>string</w:t>
      </w:r>
      <w:r w:rsidR="00A32F6B">
        <w:t xml:space="preserve"> и </w:t>
      </w:r>
      <w:r w:rsidR="00A32F6B">
        <w:rPr>
          <w:lang w:val="en-US"/>
        </w:rPr>
        <w:t>Email</w:t>
      </w:r>
      <w:r w:rsidR="00A32F6B">
        <w:t> </w:t>
      </w:r>
      <w:r w:rsidR="00A32F6B" w:rsidRPr="00A32F6B">
        <w:t>(</w:t>
      </w:r>
      <w:r w:rsidR="00A32F6B">
        <w:t>электронная почта</w:t>
      </w:r>
      <w:r w:rsidR="00A32F6B" w:rsidRPr="00A32F6B">
        <w:t>)</w:t>
      </w:r>
      <w:r w:rsidR="00A32F6B">
        <w:t xml:space="preserve"> типа </w:t>
      </w:r>
      <w:r w:rsidR="00A32F6B">
        <w:rPr>
          <w:lang w:val="en-US"/>
        </w:rPr>
        <w:t>string</w:t>
      </w:r>
      <w:r w:rsidR="00A32F6B">
        <w:t>.</w:t>
      </w:r>
      <w:r w:rsidR="00D63203">
        <w:t xml:space="preserve"> Т.к. пользователи могут</w:t>
      </w:r>
      <w:r w:rsidR="00162AAC">
        <w:t xml:space="preserve"> добавлять свои файлы в систему необходима связь между таблицами </w:t>
      </w:r>
      <w:r w:rsidR="00162AAC">
        <w:rPr>
          <w:lang w:val="en-US"/>
        </w:rPr>
        <w:t>Files</w:t>
      </w:r>
      <w:r w:rsidR="00162AAC" w:rsidRPr="00162AAC">
        <w:t xml:space="preserve"> </w:t>
      </w:r>
      <w:r w:rsidR="00162AAC">
        <w:t xml:space="preserve">и </w:t>
      </w:r>
      <w:r w:rsidR="00162AAC">
        <w:rPr>
          <w:lang w:val="en-US"/>
        </w:rPr>
        <w:t>Users</w:t>
      </w:r>
      <w:r w:rsidR="00162AAC">
        <w:t xml:space="preserve">. Для этой цели служит таблица </w:t>
      </w:r>
      <w:r w:rsidR="00162AAC">
        <w:rPr>
          <w:lang w:val="en-US"/>
        </w:rPr>
        <w:t>FileUser</w:t>
      </w:r>
      <w:r w:rsidR="00162AAC">
        <w:t>, предназначенная для обеспечения связи «многие-ко-многим».</w:t>
      </w:r>
    </w:p>
    <w:p w14:paraId="5E4E82C9" w14:textId="77777777" w:rsidR="00F754F4" w:rsidRDefault="00162AAC" w:rsidP="00A52404">
      <w:pPr>
        <w:pStyle w:val="HSE0"/>
      </w:pPr>
      <w:r>
        <w:t xml:space="preserve"> Интернет</w:t>
      </w:r>
      <w:r>
        <w:noBreakHyphen/>
        <w:t xml:space="preserve">магазин должен собирать информацию о покупках. Для этого создается таблица </w:t>
      </w:r>
      <w:r>
        <w:rPr>
          <w:lang w:val="en-US"/>
        </w:rPr>
        <w:t>Purchases</w:t>
      </w:r>
      <w:r w:rsidRPr="00162AAC">
        <w:t xml:space="preserve"> </w:t>
      </w:r>
      <w:r>
        <w:t xml:space="preserve">с единственным полем </w:t>
      </w:r>
      <w:r>
        <w:rPr>
          <w:lang w:val="en-US"/>
        </w:rPr>
        <w:t>Date</w:t>
      </w:r>
      <w:r w:rsidRPr="00162AAC">
        <w:t xml:space="preserve"> (</w:t>
      </w:r>
      <w:r>
        <w:t>дата</w:t>
      </w:r>
      <w:r w:rsidR="00E976AF">
        <w:t xml:space="preserve"> покупки</w:t>
      </w:r>
      <w:r w:rsidRPr="00162AAC">
        <w:t>)</w:t>
      </w:r>
      <w:r>
        <w:t xml:space="preserve"> типа </w:t>
      </w:r>
      <w:r>
        <w:rPr>
          <w:lang w:val="en-US"/>
        </w:rPr>
        <w:t>DateTime</w:t>
      </w:r>
      <w:r>
        <w:t>.</w:t>
      </w:r>
      <w:r w:rsidR="00317984">
        <w:t xml:space="preserve"> </w:t>
      </w:r>
      <w:r w:rsidR="00F754F4">
        <w:t xml:space="preserve">Она связана с таблицами </w:t>
      </w:r>
      <w:r w:rsidR="00F754F4">
        <w:rPr>
          <w:lang w:val="en-US"/>
        </w:rPr>
        <w:t>Files</w:t>
      </w:r>
      <w:r w:rsidR="00F754F4" w:rsidRPr="00F754F4">
        <w:t xml:space="preserve"> </w:t>
      </w:r>
      <w:r w:rsidR="00F754F4">
        <w:t xml:space="preserve">и </w:t>
      </w:r>
      <w:r w:rsidR="00F754F4">
        <w:rPr>
          <w:lang w:val="en-US"/>
        </w:rPr>
        <w:t>Users</w:t>
      </w:r>
      <w:r w:rsidR="00F754F4" w:rsidRPr="00F754F4">
        <w:t xml:space="preserve"> </w:t>
      </w:r>
      <w:r w:rsidR="00F754F4">
        <w:t xml:space="preserve">отношением «один-ко-многим», т.к. один и тот же файл может </w:t>
      </w:r>
      <w:r w:rsidR="00F754F4">
        <w:lastRenderedPageBreak/>
        <w:t>быть куплен несколько раз, и один и тот же пользователь может совершить несколько покупок.</w:t>
      </w:r>
      <w:r>
        <w:t xml:space="preserve"> </w:t>
      </w:r>
    </w:p>
    <w:p w14:paraId="6632CF20" w14:textId="48711B12" w:rsidR="006F4E3C" w:rsidRDefault="00162AAC" w:rsidP="00A52404">
      <w:pPr>
        <w:pStyle w:val="HSE0"/>
      </w:pPr>
      <w:r>
        <w:t xml:space="preserve">Таблица </w:t>
      </w:r>
      <w:r>
        <w:rPr>
          <w:lang w:val="en-US"/>
        </w:rPr>
        <w:t>ContentTypes</w:t>
      </w:r>
      <w:r w:rsidRPr="00162AAC">
        <w:t xml:space="preserve"> </w:t>
      </w:r>
      <w:r>
        <w:t xml:space="preserve">играет роль типов контента, которые были описаны выше. Она содержит одно поле </w:t>
      </w:r>
      <w:r>
        <w:rPr>
          <w:lang w:val="en-US"/>
        </w:rPr>
        <w:t>Type</w:t>
      </w:r>
      <w:r w:rsidRPr="00317984">
        <w:t xml:space="preserve"> </w:t>
      </w:r>
      <w:r>
        <w:t xml:space="preserve">(вид контента) типа </w:t>
      </w:r>
      <w:r>
        <w:rPr>
          <w:lang w:val="en-US"/>
        </w:rPr>
        <w:t>string</w:t>
      </w:r>
      <w:r w:rsidR="00F754F4">
        <w:t xml:space="preserve"> и связана с таблицей файлов отношением «один-ко-многим».</w:t>
      </w:r>
    </w:p>
    <w:p w14:paraId="78CC3AD8" w14:textId="77777777" w:rsidR="00F754F4" w:rsidRDefault="00E976AF" w:rsidP="00A52404">
      <w:pPr>
        <w:pStyle w:val="HSE0"/>
      </w:pPr>
      <w:r>
        <w:t xml:space="preserve">Для создания тестовых сценариев в модель были добавлены связь таблицы </w:t>
      </w:r>
      <w:r>
        <w:rPr>
          <w:lang w:val="en-US"/>
        </w:rPr>
        <w:t>Files</w:t>
      </w:r>
      <w:r w:rsidRPr="00E976AF">
        <w:t xml:space="preserve"> </w:t>
      </w:r>
      <w:r>
        <w:t xml:space="preserve">с самой собой и таблица </w:t>
      </w:r>
      <w:r>
        <w:rPr>
          <w:lang w:val="en-US"/>
        </w:rPr>
        <w:t>Operations</w:t>
      </w:r>
      <w:r w:rsidRPr="00E976AF">
        <w:t xml:space="preserve"> </w:t>
      </w:r>
      <w:r>
        <w:t>с двумя связями с таблицей файлов.</w:t>
      </w:r>
      <w:r w:rsidR="00C47DA9">
        <w:t xml:space="preserve"> Отношение таблицы файлов </w:t>
      </w:r>
      <w:r w:rsidR="00125978">
        <w:t xml:space="preserve">с </w:t>
      </w:r>
      <w:r w:rsidR="00C47DA9">
        <w:t xml:space="preserve">самой собой предназначения для </w:t>
      </w:r>
      <w:r w:rsidR="00125978">
        <w:t>связи между медиа-файлом и файлом .</w:t>
      </w:r>
      <w:r w:rsidR="00125978">
        <w:rPr>
          <w:lang w:val="en-US"/>
        </w:rPr>
        <w:t>pdf</w:t>
      </w:r>
      <w:r w:rsidR="00125978">
        <w:t xml:space="preserve"> (который представляет более развернутое описание медиа контента). Т.к.</w:t>
      </w:r>
      <w:r w:rsidR="00F754F4">
        <w:t> </w:t>
      </w:r>
      <w:r w:rsidR="00125978">
        <w:t>файл с расширением .</w:t>
      </w:r>
      <w:r w:rsidR="00125978">
        <w:rPr>
          <w:lang w:val="en-US"/>
        </w:rPr>
        <w:t>pdf</w:t>
      </w:r>
      <w:r w:rsidR="00125978" w:rsidRPr="00125978">
        <w:t xml:space="preserve"> </w:t>
      </w:r>
      <w:r w:rsidR="00125978">
        <w:t>может не существовать в файловой системе (по условию задачи), то данная связь имеет мощность «1-0..1»</w:t>
      </w:r>
      <w:r w:rsidR="00B4739D">
        <w:t xml:space="preserve"> (обязательно один медиа-файл и ноль или один </w:t>
      </w:r>
      <w:r w:rsidR="00B4739D" w:rsidRPr="00B4739D">
        <w:t>.</w:t>
      </w:r>
      <w:r w:rsidR="00B4739D">
        <w:rPr>
          <w:lang w:val="en-US"/>
        </w:rPr>
        <w:t>pdf</w:t>
      </w:r>
      <w:r w:rsidR="00B4739D" w:rsidRPr="00B4739D">
        <w:t xml:space="preserve"> </w:t>
      </w:r>
      <w:r w:rsidR="00B4739D">
        <w:t>файл)</w:t>
      </w:r>
      <w:r w:rsidR="00125978">
        <w:t xml:space="preserve">. </w:t>
      </w:r>
    </w:p>
    <w:p w14:paraId="5C0E8F13" w14:textId="3D105885" w:rsidR="00B4739D" w:rsidRPr="00F754F4" w:rsidRDefault="00125978" w:rsidP="00A52404">
      <w:pPr>
        <w:pStyle w:val="HSE0"/>
      </w:pPr>
      <w:r>
        <w:t xml:space="preserve">Таблица </w:t>
      </w:r>
      <w:r>
        <w:rPr>
          <w:lang w:val="en-US"/>
        </w:rPr>
        <w:t>Operations</w:t>
      </w:r>
      <w:r w:rsidRPr="00125978">
        <w:t xml:space="preserve"> </w:t>
      </w:r>
      <w:r>
        <w:t>добавлена исключительно для создания тестовой ситуации, в которой таблица файлов</w:t>
      </w:r>
      <w:r w:rsidR="00B4739D">
        <w:t xml:space="preserve"> связана</w:t>
      </w:r>
      <w:r>
        <w:t xml:space="preserve"> с другой таблицей сразу двумя отношениями. В таком случае, операция может представлять любое действие (подобное покупке) сразу над двумя файлами, причем в ней всегда участвует минимум один файл.</w:t>
      </w:r>
      <w:r w:rsidR="008A45C0">
        <w:t xml:space="preserve"> </w:t>
      </w:r>
      <w:r w:rsidR="00F754F4">
        <w:t xml:space="preserve">Единственное поле </w:t>
      </w:r>
      <w:r w:rsidR="00F754F4">
        <w:rPr>
          <w:lang w:val="en-US"/>
        </w:rPr>
        <w:t>SomeValue</w:t>
      </w:r>
      <w:r w:rsidR="00F754F4" w:rsidRPr="00F754F4">
        <w:t xml:space="preserve"> </w:t>
      </w:r>
      <w:r w:rsidR="00F754F4">
        <w:t xml:space="preserve">типа </w:t>
      </w:r>
      <w:r w:rsidR="00F754F4">
        <w:rPr>
          <w:lang w:val="en-US"/>
        </w:rPr>
        <w:t>int</w:t>
      </w:r>
      <w:r w:rsidR="00F754F4" w:rsidRPr="00F754F4">
        <w:t xml:space="preserve"> </w:t>
      </w:r>
      <w:r w:rsidR="00F754F4">
        <w:t>представляет некоторое значение, характеризующее данную операцию.</w:t>
      </w:r>
    </w:p>
    <w:p w14:paraId="636CDC8E" w14:textId="64DF0D4F" w:rsidR="00E976AF" w:rsidRPr="00125978" w:rsidRDefault="008A45C0" w:rsidP="00A52404">
      <w:pPr>
        <w:pStyle w:val="HSE0"/>
      </w:pPr>
      <w:r>
        <w:t>Таким образом</w:t>
      </w:r>
      <w:r w:rsidR="00B4739D">
        <w:t>,</w:t>
      </w:r>
      <w:r>
        <w:t xml:space="preserve"> в модели присутствуют три тестовые ситуации: ссылки на таблицу ф</w:t>
      </w:r>
      <w:r w:rsidRPr="008A45C0">
        <w:t>айл</w:t>
      </w:r>
      <w:r>
        <w:t>ов</w:t>
      </w:r>
      <w:r w:rsidRPr="008A45C0">
        <w:t xml:space="preserve"> из нескольких других таблиц, ссылка на саму себя, таблица</w:t>
      </w:r>
      <w:r>
        <w:t xml:space="preserve"> с несколькими ссылками на таблицу файлов.</w:t>
      </w:r>
    </w:p>
    <w:p w14:paraId="19183952" w14:textId="660FAB3C" w:rsidR="009A5E45" w:rsidRDefault="009A5E45" w:rsidP="009A5E45">
      <w:pPr>
        <w:pStyle w:val="3-HSE"/>
      </w:pPr>
      <w:bookmarkStart w:id="13" w:name="_Toc485082877"/>
      <w:r>
        <w:t>Диаграмма классов</w:t>
      </w:r>
      <w:bookmarkEnd w:id="13"/>
    </w:p>
    <w:p w14:paraId="022917C2" w14:textId="4674B127" w:rsidR="00DB00C9" w:rsidRDefault="00DB00C9" w:rsidP="00DB00C9">
      <w:pPr>
        <w:pStyle w:val="HSE0"/>
      </w:pPr>
      <w:r>
        <w:t>Как было сказано на этапе формулировки требований, утилита удаления файлов должна предоставлять возможность настройки работы программы перед запуском. Настройки будут предс</w:t>
      </w:r>
      <w:r w:rsidR="00404B35">
        <w:t xml:space="preserve">тавлять собой набор параметров (в виде строки), которые идут </w:t>
      </w:r>
      <w:r>
        <w:t>после названия утилиты</w:t>
      </w:r>
      <w:r w:rsidR="00711E9E">
        <w:t xml:space="preserve"> в командной строке. Каждая настройка представляет собой команду, при задании которой меняется поведение утилиты во время работы. Также необходим класс, отвечающий за выполнение логирования. Таким образом, диаграмма классов </w:t>
      </w:r>
      <w:r w:rsidR="000F7B11">
        <w:t>имеет вид, представленный</w:t>
      </w:r>
      <w:r w:rsidR="00711E9E">
        <w:t xml:space="preserve"> на рис. </w:t>
      </w:r>
      <w:r w:rsidR="00305E2D">
        <w:fldChar w:fldCharType="begin"/>
      </w:r>
      <w:r w:rsidR="00305E2D">
        <w:instrText xml:space="preserve"> REF  _Ref485076952 \* Lower \h  \* MERGEFORMAT </w:instrText>
      </w:r>
      <w:r w:rsidR="00305E2D">
        <w:fldChar w:fldCharType="separate"/>
      </w:r>
      <w:r w:rsidR="000F7B11" w:rsidRPr="000F7B11">
        <w:rPr>
          <w:vanish/>
        </w:rPr>
        <w:t xml:space="preserve">рисунок </w:t>
      </w:r>
      <w:r w:rsidR="000F7B11" w:rsidRPr="000F7B11">
        <w:t>2.2</w:t>
      </w:r>
      <w:r w:rsidR="00305E2D">
        <w:fldChar w:fldCharType="end"/>
      </w:r>
      <w:r w:rsidR="00305E2D">
        <w:t>.</w:t>
      </w:r>
      <w:bookmarkStart w:id="14" w:name="_GoBack"/>
      <w:bookmarkEnd w:id="14"/>
    </w:p>
    <w:p w14:paraId="4DA3A25C" w14:textId="77777777" w:rsidR="00711E9E" w:rsidRDefault="00711E9E" w:rsidP="00677622">
      <w:pPr>
        <w:pStyle w:val="HSE0"/>
        <w:keepNext/>
        <w:spacing w:before="12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AB3DC6" wp14:editId="411D41A3">
            <wp:extent cx="5795809" cy="3914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im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457" cy="392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8176" w14:textId="57419A86" w:rsidR="00711E9E" w:rsidRDefault="00711E9E" w:rsidP="00677622">
      <w:pPr>
        <w:pStyle w:val="HSE0"/>
        <w:spacing w:after="120"/>
        <w:jc w:val="center"/>
        <w:rPr>
          <w:b/>
          <w:sz w:val="22"/>
          <w:szCs w:val="22"/>
        </w:rPr>
      </w:pPr>
      <w:bookmarkStart w:id="15" w:name="_Ref485076952"/>
      <w:r w:rsidRPr="00677622">
        <w:rPr>
          <w:b/>
          <w:sz w:val="22"/>
          <w:szCs w:val="22"/>
        </w:rPr>
        <w:t xml:space="preserve">Рисунок </w:t>
      </w:r>
      <w:r w:rsidRPr="00677622">
        <w:rPr>
          <w:b/>
          <w:sz w:val="22"/>
          <w:szCs w:val="22"/>
        </w:rPr>
        <w:fldChar w:fldCharType="begin"/>
      </w:r>
      <w:r w:rsidRPr="00677622">
        <w:rPr>
          <w:b/>
          <w:sz w:val="22"/>
          <w:szCs w:val="22"/>
        </w:rPr>
        <w:instrText xml:space="preserve"> STYLEREF  \s "Заголовок 1-го уровня (HSE)" </w:instrText>
      </w:r>
      <w:r w:rsidRPr="00677622">
        <w:rPr>
          <w:b/>
          <w:sz w:val="22"/>
          <w:szCs w:val="22"/>
        </w:rPr>
        <w:fldChar w:fldCharType="separate"/>
      </w:r>
      <w:r w:rsidR="000F7B11">
        <w:rPr>
          <w:b/>
          <w:noProof/>
          <w:sz w:val="22"/>
          <w:szCs w:val="22"/>
        </w:rPr>
        <w:t>2</w:t>
      </w:r>
      <w:r w:rsidRPr="00677622">
        <w:rPr>
          <w:b/>
          <w:sz w:val="22"/>
          <w:szCs w:val="22"/>
        </w:rPr>
        <w:fldChar w:fldCharType="end"/>
      </w:r>
      <w:r w:rsidRPr="00677622">
        <w:rPr>
          <w:b/>
          <w:sz w:val="22"/>
          <w:szCs w:val="22"/>
        </w:rPr>
        <w:t>.</w:t>
      </w:r>
      <w:r w:rsidRPr="00677622">
        <w:rPr>
          <w:b/>
          <w:sz w:val="22"/>
          <w:szCs w:val="22"/>
        </w:rPr>
        <w:fldChar w:fldCharType="begin"/>
      </w:r>
      <w:r w:rsidRPr="00677622">
        <w:rPr>
          <w:b/>
          <w:sz w:val="22"/>
          <w:szCs w:val="22"/>
        </w:rPr>
        <w:instrText xml:space="preserve"> SEQ Рисунок \* ARABIC \s 1 </w:instrText>
      </w:r>
      <w:r w:rsidRPr="00677622">
        <w:rPr>
          <w:b/>
          <w:sz w:val="22"/>
          <w:szCs w:val="22"/>
        </w:rPr>
        <w:fldChar w:fldCharType="separate"/>
      </w:r>
      <w:r w:rsidR="000F7B11">
        <w:rPr>
          <w:b/>
          <w:noProof/>
          <w:sz w:val="22"/>
          <w:szCs w:val="22"/>
        </w:rPr>
        <w:t>2</w:t>
      </w:r>
      <w:r w:rsidRPr="00677622">
        <w:rPr>
          <w:b/>
          <w:sz w:val="22"/>
          <w:szCs w:val="22"/>
        </w:rPr>
        <w:fldChar w:fldCharType="end"/>
      </w:r>
      <w:bookmarkEnd w:id="15"/>
      <w:r w:rsidRPr="00677622">
        <w:rPr>
          <w:b/>
          <w:sz w:val="22"/>
          <w:szCs w:val="22"/>
        </w:rPr>
        <w:t xml:space="preserve">. </w:t>
      </w:r>
      <w:r>
        <w:rPr>
          <w:b/>
          <w:sz w:val="22"/>
          <w:szCs w:val="22"/>
        </w:rPr>
        <w:t>Диаграмма классов</w:t>
      </w:r>
    </w:p>
    <w:p w14:paraId="61167984" w14:textId="2A485317" w:rsidR="008B2B7D" w:rsidRDefault="008B2B7D" w:rsidP="00DB00C9">
      <w:pPr>
        <w:pStyle w:val="HSE0"/>
      </w:pPr>
      <w:r>
        <w:t xml:space="preserve">Класс </w:t>
      </w:r>
      <w:r>
        <w:rPr>
          <w:lang w:val="en-US"/>
        </w:rPr>
        <w:t>Program</w:t>
      </w:r>
      <w:r w:rsidRPr="008B2B7D">
        <w:t xml:space="preserve"> </w:t>
      </w:r>
      <w:r>
        <w:t xml:space="preserve">выполняет единственную функцию </w:t>
      </w:r>
      <w:r>
        <w:rPr>
          <w:lang w:val="en-US"/>
        </w:rPr>
        <w:t>Main</w:t>
      </w:r>
      <w:r w:rsidRPr="008B2B7D">
        <w:t>()</w:t>
      </w:r>
      <w:r>
        <w:t xml:space="preserve"> при запуске программы и передает в нее массив строк, записанный при запуске программы, в качестве ее аргументов.</w:t>
      </w:r>
    </w:p>
    <w:p w14:paraId="33A865DC" w14:textId="382C3ED9" w:rsidR="00221947" w:rsidRPr="00583C5C" w:rsidRDefault="00221947" w:rsidP="00DB00C9">
      <w:pPr>
        <w:pStyle w:val="HSE0"/>
      </w:pPr>
      <w:r>
        <w:t xml:space="preserve">Класс </w:t>
      </w:r>
      <w:r>
        <w:rPr>
          <w:lang w:val="en-US"/>
        </w:rPr>
        <w:t>Settings</w:t>
      </w:r>
      <w:r w:rsidRPr="00221947">
        <w:t xml:space="preserve"> </w:t>
      </w:r>
      <w:r>
        <w:t xml:space="preserve">характеризует настройки программы. Все </w:t>
      </w:r>
      <w:r w:rsidR="00093587">
        <w:t>поля</w:t>
      </w:r>
      <w:r>
        <w:t xml:space="preserve"> предназначены для хранения названий той или иной команды в сокращенной форме. Метод </w:t>
      </w:r>
      <w:r>
        <w:rPr>
          <w:lang w:val="en-US"/>
        </w:rPr>
        <w:t>ParseArgs</w:t>
      </w:r>
      <w:r w:rsidRPr="00221947">
        <w:t>()</w:t>
      </w:r>
      <w:r>
        <w:t xml:space="preserve"> распределяет переданный массив строк (из метода </w:t>
      </w:r>
      <w:r>
        <w:rPr>
          <w:lang w:val="en-US"/>
        </w:rPr>
        <w:t>Main</w:t>
      </w:r>
      <w:r w:rsidRPr="00221947">
        <w:t>()</w:t>
      </w:r>
      <w:r>
        <w:t xml:space="preserve">) на команды </w:t>
      </w:r>
      <w:r>
        <w:rPr>
          <w:lang w:val="en-US"/>
        </w:rPr>
        <w:t>command</w:t>
      </w:r>
      <w:r>
        <w:t xml:space="preserve"> (в</w:t>
      </w:r>
      <w:r w:rsidR="00093587">
        <w:t> </w:t>
      </w:r>
      <w:r>
        <w:t xml:space="preserve">зависимости от конкретного названия в свойствах и переданного сразу после него аргумента). Метод </w:t>
      </w:r>
      <w:r>
        <w:rPr>
          <w:lang w:val="en-US"/>
        </w:rPr>
        <w:t>Execute</w:t>
      </w:r>
      <w:r w:rsidRPr="00221947">
        <w:t xml:space="preserve">() </w:t>
      </w:r>
      <w:r>
        <w:t xml:space="preserve">выполняет команду с учетом настроек. Метод </w:t>
      </w:r>
      <w:r>
        <w:rPr>
          <w:lang w:val="en-US"/>
        </w:rPr>
        <w:t>RequestConfirmation</w:t>
      </w:r>
      <w:r w:rsidRPr="00221947">
        <w:t xml:space="preserve">() </w:t>
      </w:r>
      <w:r>
        <w:t>требует подтверждения выполнения удаления (если данная команда установлена)</w:t>
      </w:r>
      <w:r w:rsidR="00583C5C">
        <w:t xml:space="preserve">. Метод </w:t>
      </w:r>
      <w:r w:rsidR="00583C5C">
        <w:rPr>
          <w:lang w:val="en-US"/>
        </w:rPr>
        <w:t>RemoveRecordAndFile</w:t>
      </w:r>
      <w:r w:rsidR="00583C5C" w:rsidRPr="00583C5C">
        <w:t xml:space="preserve">() </w:t>
      </w:r>
      <w:r w:rsidR="00583C5C">
        <w:t xml:space="preserve">удаляет запись в базе данных (переданной как параметр команды </w:t>
      </w:r>
      <w:r w:rsidR="00583C5C">
        <w:rPr>
          <w:lang w:val="en-US"/>
        </w:rPr>
        <w:t>ConnectionStringCommand</w:t>
      </w:r>
      <w:r w:rsidR="00583C5C">
        <w:t>) и соответствующие файлы. Остальные приватные методы предназначены для поиска записей-кандидатов на удаление.</w:t>
      </w:r>
    </w:p>
    <w:p w14:paraId="7553AC65" w14:textId="44CE81FE" w:rsidR="00711E9E" w:rsidRDefault="008B2B7D" w:rsidP="00004951">
      <w:pPr>
        <w:pStyle w:val="HSE0"/>
      </w:pPr>
      <w:r w:rsidRPr="00004951">
        <w:t xml:space="preserve"> </w:t>
      </w:r>
      <w:r w:rsidR="000D21A5" w:rsidRPr="00004951">
        <w:t xml:space="preserve">Класс Command представляет команды утилиты, которые были описаны на этапе постановки задачи в функциональных требованиях (задание строки подключения, задание названия таблицы файлов и т.д.). Каждая команда имеет в качестве аргумента значение по умолчанию, которые представлены полями класса. Свойства предназначены </w:t>
      </w:r>
      <w:r w:rsidR="000D21A5" w:rsidRPr="00004951">
        <w:lastRenderedPageBreak/>
        <w:t xml:space="preserve">для задания значения аргумента </w:t>
      </w:r>
      <w:r w:rsidR="00004951" w:rsidRPr="00004951">
        <w:t xml:space="preserve">конкретной </w:t>
      </w:r>
      <w:r w:rsidR="000D21A5" w:rsidRPr="00004951">
        <w:t>команды.</w:t>
      </w:r>
      <w:r w:rsidR="00004951" w:rsidRPr="00004951">
        <w:t xml:space="preserve"> Перечисление Commands содержит типы команд, которые может выполнить утилита в соответствии с функциональными требованиями. Оно</w:t>
      </w:r>
      <w:r w:rsidR="00004951" w:rsidRPr="000F7B11">
        <w:rPr>
          <w:lang w:val="en-US"/>
        </w:rPr>
        <w:t xml:space="preserve"> </w:t>
      </w:r>
      <w:r w:rsidR="00004951" w:rsidRPr="00004951">
        <w:t>включает</w:t>
      </w:r>
      <w:r w:rsidR="00004951" w:rsidRPr="000F7B11">
        <w:rPr>
          <w:lang w:val="en-US"/>
        </w:rPr>
        <w:t xml:space="preserve"> Help, ConnectionString, TableName, PrimaryKeyFieldName, UrlFieldName, Path, Log, Confirmation. </w:t>
      </w:r>
      <w:r w:rsidR="00004951" w:rsidRPr="00004951">
        <w:t>Метод Help() вызывает полную справку по программе.</w:t>
      </w:r>
    </w:p>
    <w:p w14:paraId="415DD280" w14:textId="34D4DB9B" w:rsidR="00FF1F5B" w:rsidRPr="00FF1F5B" w:rsidRDefault="00FF1F5B" w:rsidP="00004951">
      <w:pPr>
        <w:pStyle w:val="HSE0"/>
      </w:pPr>
      <w:r>
        <w:t xml:space="preserve">Класс </w:t>
      </w:r>
      <w:r>
        <w:rPr>
          <w:lang w:val="en-US"/>
        </w:rPr>
        <w:t>Logger</w:t>
      </w:r>
      <w:r w:rsidRPr="00FF1F5B">
        <w:t xml:space="preserve"> </w:t>
      </w:r>
      <w:r>
        <w:t xml:space="preserve">предназначен для логирования действий программы. Метод </w:t>
      </w:r>
      <w:r>
        <w:rPr>
          <w:lang w:val="en-US"/>
        </w:rPr>
        <w:t>InitLogger</w:t>
      </w:r>
      <w:r w:rsidRPr="00FF1F5B">
        <w:t>()</w:t>
      </w:r>
      <w:r>
        <w:t xml:space="preserve"> инициализирует логгер. Свойство </w:t>
      </w:r>
      <w:r>
        <w:rPr>
          <w:lang w:val="en-US"/>
        </w:rPr>
        <w:t>Log</w:t>
      </w:r>
      <w:r w:rsidRPr="00FF1F5B">
        <w:t xml:space="preserve"> </w:t>
      </w:r>
      <w:r>
        <w:t xml:space="preserve">предоставляет доступ к интерфейсу </w:t>
      </w:r>
      <w:r>
        <w:rPr>
          <w:lang w:val="en-US"/>
        </w:rPr>
        <w:t>ILog</w:t>
      </w:r>
      <w:r>
        <w:t xml:space="preserve">, с помощью которого выполняются методы, записывающие необходимую информацию в файл </w:t>
      </w:r>
      <w:r w:rsidRPr="00FF1F5B">
        <w:t>.</w:t>
      </w:r>
      <w:r>
        <w:rPr>
          <w:lang w:val="en-US"/>
        </w:rPr>
        <w:t>log</w:t>
      </w:r>
      <w:r>
        <w:t>.</w:t>
      </w:r>
    </w:p>
    <w:p w14:paraId="54AAAF4B" w14:textId="7BDD7437" w:rsidR="005B6EAF" w:rsidRDefault="005B6EAF" w:rsidP="005B6EAF">
      <w:pPr>
        <w:pStyle w:val="2-HSE"/>
      </w:pPr>
      <w:bookmarkStart w:id="16" w:name="_Toc485082878"/>
      <w:r>
        <w:t>Реализация</w:t>
      </w:r>
      <w:bookmarkEnd w:id="16"/>
    </w:p>
    <w:p w14:paraId="79C04A21" w14:textId="7E6FA69D" w:rsidR="005B6EAF" w:rsidRDefault="005B6EAF" w:rsidP="005B6EAF">
      <w:pPr>
        <w:pStyle w:val="3-HSE"/>
      </w:pPr>
      <w:bookmarkStart w:id="17" w:name="_Toc485082879"/>
      <w:r>
        <w:t>Реализация алгоритма определения записей для удаления</w:t>
      </w:r>
      <w:bookmarkEnd w:id="17"/>
    </w:p>
    <w:p w14:paraId="1C57D5D7" w14:textId="72C65174" w:rsidR="005B6EAF" w:rsidRDefault="005B6EAF" w:rsidP="005B6EAF">
      <w:pPr>
        <w:pStyle w:val="3-HSE"/>
      </w:pPr>
      <w:bookmarkStart w:id="18" w:name="_Toc485082880"/>
      <w:r>
        <w:t>Реализация алгоритма удаления файлов</w:t>
      </w:r>
      <w:bookmarkEnd w:id="18"/>
    </w:p>
    <w:p w14:paraId="3D2FD018" w14:textId="3CEE48FF" w:rsidR="00F116E3" w:rsidRPr="00F116E3" w:rsidRDefault="00F116E3" w:rsidP="00F116E3">
      <w:pPr>
        <w:pStyle w:val="3-HSE"/>
      </w:pPr>
      <w:bookmarkStart w:id="19" w:name="_Toc485082881"/>
      <w:r>
        <w:t>Логирование действий программы</w:t>
      </w:r>
      <w:bookmarkEnd w:id="19"/>
    </w:p>
    <w:p w14:paraId="18FFBB76" w14:textId="5E60B8B4" w:rsidR="005B6EAF" w:rsidRDefault="005B6EAF" w:rsidP="005B6EAF">
      <w:pPr>
        <w:pStyle w:val="2-HSE"/>
      </w:pPr>
      <w:bookmarkStart w:id="20" w:name="_Toc485082882"/>
      <w:r>
        <w:t>Тестирование</w:t>
      </w:r>
      <w:bookmarkEnd w:id="20"/>
    </w:p>
    <w:p w14:paraId="3F9AC8DD" w14:textId="794F93DD" w:rsidR="005B6EAF" w:rsidRDefault="005B6EAF" w:rsidP="005B6EAF">
      <w:pPr>
        <w:pStyle w:val="3-HSE"/>
      </w:pPr>
      <w:bookmarkStart w:id="21" w:name="_Toc485082883"/>
      <w:r>
        <w:t>Подготовка модульных тестов</w:t>
      </w:r>
      <w:bookmarkEnd w:id="21"/>
    </w:p>
    <w:p w14:paraId="7CE886C2" w14:textId="0DDE53EE" w:rsidR="005B6EAF" w:rsidRPr="005B6EAF" w:rsidRDefault="005B6EAF" w:rsidP="005B6EAF">
      <w:pPr>
        <w:pStyle w:val="3-HSE"/>
      </w:pPr>
      <w:bookmarkStart w:id="22" w:name="_Toc485082884"/>
      <w:r>
        <w:t>Создание архива с файлами</w:t>
      </w:r>
      <w:bookmarkEnd w:id="22"/>
    </w:p>
    <w:p w14:paraId="16BA92B2" w14:textId="77777777" w:rsidR="00BB01DF" w:rsidRPr="00CF2AE3" w:rsidRDefault="00BB01DF" w:rsidP="00CF2AE3">
      <w:pPr>
        <w:pStyle w:val="HSE0"/>
      </w:pPr>
    </w:p>
    <w:p w14:paraId="39043D57" w14:textId="02FB6146" w:rsidR="003224CA" w:rsidRDefault="003224CA" w:rsidP="003224CA">
      <w:pPr>
        <w:pStyle w:val="1-HSE3"/>
      </w:pPr>
      <w:bookmarkStart w:id="23" w:name="_Toc485082885"/>
      <w:r>
        <w:lastRenderedPageBreak/>
        <w:t>Заключение</w:t>
      </w:r>
      <w:bookmarkEnd w:id="23"/>
    </w:p>
    <w:p w14:paraId="32EE23C4" w14:textId="518A83FA" w:rsidR="00887A58" w:rsidRPr="005B6EAF" w:rsidRDefault="002F779E" w:rsidP="00887A58">
      <w:pPr>
        <w:pStyle w:val="HSE0"/>
        <w:rPr>
          <w:highlight w:val="yellow"/>
        </w:rPr>
      </w:pPr>
      <w:r w:rsidRPr="005B6EAF">
        <w:rPr>
          <w:highlight w:val="yellow"/>
        </w:rPr>
        <w:t>В работе описаны этапы разра</w:t>
      </w:r>
      <w:r w:rsidR="00D03F7C" w:rsidRPr="005B6EAF">
        <w:rPr>
          <w:highlight w:val="yellow"/>
        </w:rPr>
        <w:t xml:space="preserve">ботки </w:t>
      </w:r>
      <w:r w:rsidRPr="005B6EAF">
        <w:rPr>
          <w:highlight w:val="yellow"/>
        </w:rPr>
        <w:t xml:space="preserve">игровых механик на примере игры </w:t>
      </w:r>
      <w:r w:rsidRPr="005B6EAF">
        <w:rPr>
          <w:highlight w:val="yellow"/>
          <w:lang w:val="en-US"/>
        </w:rPr>
        <w:t>Worms</w:t>
      </w:r>
      <w:r w:rsidRPr="005B6EAF">
        <w:rPr>
          <w:highlight w:val="yellow"/>
        </w:rPr>
        <w:t xml:space="preserve"> средствами платформы создания игр </w:t>
      </w:r>
      <w:r w:rsidRPr="005B6EAF">
        <w:rPr>
          <w:highlight w:val="yellow"/>
          <w:lang w:val="en-US"/>
        </w:rPr>
        <w:t>Unity</w:t>
      </w:r>
      <w:r w:rsidRPr="005B6EAF">
        <w:rPr>
          <w:highlight w:val="yellow"/>
        </w:rPr>
        <w:t>.</w:t>
      </w:r>
    </w:p>
    <w:p w14:paraId="49F5E782" w14:textId="73F36CAC" w:rsidR="002F779E" w:rsidRPr="005B6EAF" w:rsidRDefault="002F779E" w:rsidP="00887A58">
      <w:pPr>
        <w:pStyle w:val="HSE0"/>
        <w:rPr>
          <w:highlight w:val="yellow"/>
        </w:rPr>
      </w:pPr>
      <w:r w:rsidRPr="005B6EAF">
        <w:rPr>
          <w:highlight w:val="yellow"/>
        </w:rPr>
        <w:t xml:space="preserve">На первом этапе проведен анализ предметной области и разработаны требования к системе. Проведен обзор и анализ аналога с выявлением достоинств и недостатков. На его основе написан сценарий игры и выявлены основные игровые механики. Также проведен анализ инструментария </w:t>
      </w:r>
      <w:r w:rsidRPr="005B6EAF">
        <w:rPr>
          <w:highlight w:val="yellow"/>
          <w:lang w:val="en-US"/>
        </w:rPr>
        <w:t>Unity</w:t>
      </w:r>
      <w:r w:rsidRPr="005B6EAF">
        <w:rPr>
          <w:highlight w:val="yellow"/>
        </w:rPr>
        <w:t>.</w:t>
      </w:r>
    </w:p>
    <w:p w14:paraId="5C9D0947" w14:textId="7B221327" w:rsidR="002F779E" w:rsidRPr="005B6EAF" w:rsidRDefault="002F779E" w:rsidP="00887A58">
      <w:pPr>
        <w:pStyle w:val="HSE0"/>
        <w:rPr>
          <w:highlight w:val="yellow"/>
        </w:rPr>
      </w:pPr>
      <w:r w:rsidRPr="005B6EAF">
        <w:rPr>
          <w:highlight w:val="yellow"/>
        </w:rPr>
        <w:t>На этапе формализации построена математическая модель игры, описаны алгоритмы работы основных механик, применяемых к системе, с оценкой сложности и ограничениями, указаны, достоинства и недостатки.</w:t>
      </w:r>
    </w:p>
    <w:p w14:paraId="6545B57A" w14:textId="2DC274FE" w:rsidR="002F779E" w:rsidRPr="005B6EAF" w:rsidRDefault="002F779E" w:rsidP="00887A58">
      <w:pPr>
        <w:pStyle w:val="HSE0"/>
        <w:rPr>
          <w:highlight w:val="yellow"/>
        </w:rPr>
      </w:pPr>
      <w:r w:rsidRPr="005B6EAF">
        <w:rPr>
          <w:highlight w:val="yellow"/>
        </w:rPr>
        <w:t>На этапе проектирования была описана архитектура системы, спроектирован пользовательский интерфейс, описано поведение игры при переходе из одного состояния в другое.</w:t>
      </w:r>
    </w:p>
    <w:p w14:paraId="180F06B3" w14:textId="2831DCAE" w:rsidR="002F779E" w:rsidRPr="005B6EAF" w:rsidRDefault="002F779E" w:rsidP="00887A58">
      <w:pPr>
        <w:pStyle w:val="HSE0"/>
        <w:rPr>
          <w:highlight w:val="yellow"/>
        </w:rPr>
      </w:pPr>
      <w:r w:rsidRPr="005B6EAF">
        <w:rPr>
          <w:highlight w:val="yellow"/>
        </w:rPr>
        <w:t>На этапе реализации программной системы был выбран инструмент разработки, описан процесс разработки с указанием принципа действия реализованных функций, построена диаграмма компонентов.</w:t>
      </w:r>
    </w:p>
    <w:p w14:paraId="1BEBD0A9" w14:textId="31D6C0AF" w:rsidR="002F779E" w:rsidRPr="005B6EAF" w:rsidRDefault="000604C1" w:rsidP="00887A58">
      <w:pPr>
        <w:pStyle w:val="HSE0"/>
        <w:rPr>
          <w:highlight w:val="yellow"/>
        </w:rPr>
      </w:pPr>
      <w:r w:rsidRPr="005B6EAF">
        <w:rPr>
          <w:highlight w:val="yellow"/>
        </w:rPr>
        <w:t>На последнем этапе разработан набор тестов, проведено тестирование приложения, подготовлена программная документация.</w:t>
      </w:r>
    </w:p>
    <w:p w14:paraId="16AAD79D" w14:textId="5D913591" w:rsidR="000604C1" w:rsidRDefault="000604C1" w:rsidP="00887A58">
      <w:pPr>
        <w:pStyle w:val="HSE0"/>
      </w:pPr>
      <w:r w:rsidRPr="005B6EAF">
        <w:rPr>
          <w:highlight w:val="yellow"/>
        </w:rPr>
        <w:t xml:space="preserve">Таким образом были выполнены все задачи, обозначенные в начале работы. Выполнение всех задач подразумевает достижение цели, а именно разработка игровых механик на примере игры </w:t>
      </w:r>
      <w:r w:rsidRPr="005B6EAF">
        <w:rPr>
          <w:highlight w:val="yellow"/>
          <w:lang w:val="en-US"/>
        </w:rPr>
        <w:t>Worms</w:t>
      </w:r>
      <w:r w:rsidRPr="005B6EAF">
        <w:rPr>
          <w:highlight w:val="yellow"/>
        </w:rPr>
        <w:t xml:space="preserve"> средствами </w:t>
      </w:r>
      <w:r w:rsidRPr="005B6EAF">
        <w:rPr>
          <w:highlight w:val="yellow"/>
          <w:lang w:val="en-US"/>
        </w:rPr>
        <w:t>Unity</w:t>
      </w:r>
      <w:r w:rsidRPr="005B6EAF">
        <w:rPr>
          <w:highlight w:val="yellow"/>
        </w:rPr>
        <w:t>. Предложен вариант решения проблемы, связанной с реализацией игровой модели с помощью современных инструментальных средств.</w:t>
      </w:r>
    </w:p>
    <w:p w14:paraId="26C0F49D" w14:textId="5496D321" w:rsidR="00DB7B36" w:rsidRDefault="00DB7B36" w:rsidP="00DB7B36">
      <w:pPr>
        <w:pStyle w:val="1-HSE3"/>
      </w:pPr>
      <w:bookmarkStart w:id="24" w:name="_Toc485082886"/>
      <w:r>
        <w:lastRenderedPageBreak/>
        <w:t>Список сокращений и условных обозначений</w:t>
      </w:r>
      <w:bookmarkEnd w:id="24"/>
    </w:p>
    <w:p w14:paraId="4424D5EC" w14:textId="56B37807" w:rsidR="00DB7B36" w:rsidRDefault="00DB7B36" w:rsidP="00A321A2">
      <w:pPr>
        <w:pStyle w:val="HSE0"/>
        <w:keepNext/>
      </w:pPr>
      <w:r>
        <w:t>В работе использованы следующие сокращения:</w:t>
      </w:r>
    </w:p>
    <w:p w14:paraId="0AFB7A3B" w14:textId="6F687C52" w:rsidR="00DF7618" w:rsidRDefault="00E34B66" w:rsidP="007D663A">
      <w:pPr>
        <w:pStyle w:val="HSE0"/>
        <w:numPr>
          <w:ilvl w:val="0"/>
          <w:numId w:val="18"/>
        </w:numPr>
        <w:ind w:left="1134" w:hanging="283"/>
      </w:pPr>
      <w:r>
        <w:t>БД – Б</w:t>
      </w:r>
      <w:r w:rsidR="00DF7618">
        <w:t>аза данных.</w:t>
      </w:r>
    </w:p>
    <w:p w14:paraId="3F660901" w14:textId="327699EA" w:rsidR="00EC78E9" w:rsidRDefault="00EC78E9" w:rsidP="007D663A">
      <w:pPr>
        <w:pStyle w:val="HSE0"/>
        <w:numPr>
          <w:ilvl w:val="0"/>
          <w:numId w:val="18"/>
        </w:numPr>
        <w:ind w:left="1134" w:hanging="283"/>
      </w:pPr>
      <w:r>
        <w:t>ИС – Информационная система.</w:t>
      </w:r>
    </w:p>
    <w:p w14:paraId="358EABC1" w14:textId="64DE60AB" w:rsidR="00EC78E9" w:rsidRDefault="00EC78E9" w:rsidP="007D663A">
      <w:pPr>
        <w:pStyle w:val="HSE0"/>
        <w:numPr>
          <w:ilvl w:val="0"/>
          <w:numId w:val="18"/>
        </w:numPr>
        <w:ind w:left="1134" w:hanging="283"/>
      </w:pPr>
      <w:r w:rsidRPr="006122E1">
        <w:t>ГИС</w:t>
      </w:r>
      <w:r>
        <w:t xml:space="preserve"> – Геоинформационная система.</w:t>
      </w:r>
    </w:p>
    <w:p w14:paraId="422F7AEE" w14:textId="63DC773A" w:rsidR="00EC78E9" w:rsidRDefault="00EC78E9" w:rsidP="007D663A">
      <w:pPr>
        <w:pStyle w:val="HSE0"/>
        <w:numPr>
          <w:ilvl w:val="0"/>
          <w:numId w:val="18"/>
        </w:numPr>
        <w:ind w:left="1134" w:hanging="283"/>
      </w:pPr>
      <w:r>
        <w:rPr>
          <w:lang w:val="en-US"/>
        </w:rPr>
        <w:t xml:space="preserve">OLAP – </w:t>
      </w:r>
      <w:r w:rsidRPr="006122E1">
        <w:t>Online Analytical Processing</w:t>
      </w:r>
      <w:r>
        <w:t>.</w:t>
      </w:r>
    </w:p>
    <w:p w14:paraId="1BD6E9F4" w14:textId="571AA1F1" w:rsidR="00EC78E9" w:rsidRPr="00EC78E9" w:rsidRDefault="00EC78E9" w:rsidP="007D663A">
      <w:pPr>
        <w:pStyle w:val="HSE0"/>
        <w:numPr>
          <w:ilvl w:val="0"/>
          <w:numId w:val="18"/>
        </w:numPr>
        <w:ind w:left="1134" w:hanging="283"/>
      </w:pPr>
      <w:r w:rsidRPr="00EC78E9">
        <w:t>НИОКР – Научно-исследовательские и опытно-конструкторские работы</w:t>
      </w:r>
      <w:r>
        <w:t>.</w:t>
      </w:r>
    </w:p>
    <w:p w14:paraId="542FA845" w14:textId="2EDBC01E" w:rsidR="00DB7B36" w:rsidRDefault="00154402" w:rsidP="007D663A">
      <w:pPr>
        <w:pStyle w:val="HSE0"/>
        <w:numPr>
          <w:ilvl w:val="0"/>
          <w:numId w:val="18"/>
        </w:numPr>
        <w:ind w:left="1134" w:hanging="283"/>
      </w:pPr>
      <w:r>
        <w:t>ДИС – Департамент информационных систем</w:t>
      </w:r>
      <w:r w:rsidR="00DB7B36">
        <w:t>.</w:t>
      </w:r>
    </w:p>
    <w:p w14:paraId="43574605" w14:textId="15591EC7" w:rsidR="00DB7B36" w:rsidRDefault="00154402" w:rsidP="007D663A">
      <w:pPr>
        <w:pStyle w:val="HSE0"/>
        <w:numPr>
          <w:ilvl w:val="0"/>
          <w:numId w:val="18"/>
        </w:numPr>
        <w:ind w:left="1134" w:hanging="283"/>
      </w:pPr>
      <w:r w:rsidRPr="00364D0C">
        <w:t>ОМПР</w:t>
      </w:r>
      <w:r>
        <w:t xml:space="preserve"> – </w:t>
      </w:r>
      <w:r w:rsidRPr="00364D0C">
        <w:t>Отдел маркетинга программных решений</w:t>
      </w:r>
      <w:r w:rsidR="00DB7B36">
        <w:t>.</w:t>
      </w:r>
    </w:p>
    <w:p w14:paraId="392E8E1A" w14:textId="3450638E" w:rsidR="00DB7B36" w:rsidRDefault="00154402" w:rsidP="007D663A">
      <w:pPr>
        <w:pStyle w:val="HSE0"/>
        <w:numPr>
          <w:ilvl w:val="0"/>
          <w:numId w:val="18"/>
        </w:numPr>
        <w:ind w:left="1134" w:hanging="283"/>
      </w:pPr>
      <w:r w:rsidRPr="00364D0C">
        <w:t>РДИС</w:t>
      </w:r>
      <w:r>
        <w:t xml:space="preserve"> – </w:t>
      </w:r>
      <w:r w:rsidRPr="00364D0C">
        <w:t>Руководство департамента информационных систем</w:t>
      </w:r>
      <w:r w:rsidR="00DB7B36">
        <w:t>.</w:t>
      </w:r>
    </w:p>
    <w:p w14:paraId="0B080446" w14:textId="4AAD1342" w:rsidR="00154402" w:rsidRDefault="00154402" w:rsidP="007D663A">
      <w:pPr>
        <w:pStyle w:val="HSE0"/>
        <w:numPr>
          <w:ilvl w:val="0"/>
          <w:numId w:val="18"/>
        </w:numPr>
        <w:ind w:left="1134" w:hanging="283"/>
      </w:pPr>
      <w:r w:rsidRPr="00364D0C">
        <w:t>РТЦ</w:t>
      </w:r>
      <w:r>
        <w:t xml:space="preserve"> – </w:t>
      </w:r>
      <w:r w:rsidRPr="00364D0C">
        <w:t>Ресурсно-технологический центр</w:t>
      </w:r>
      <w:r>
        <w:t>.</w:t>
      </w:r>
    </w:p>
    <w:p w14:paraId="281D466B" w14:textId="16B000FF" w:rsidR="00154402" w:rsidRDefault="00154402" w:rsidP="007D663A">
      <w:pPr>
        <w:pStyle w:val="HSE0"/>
        <w:numPr>
          <w:ilvl w:val="0"/>
          <w:numId w:val="18"/>
        </w:numPr>
        <w:ind w:left="1134" w:hanging="283"/>
      </w:pPr>
      <w:r w:rsidRPr="00364D0C">
        <w:t>ЦПИС</w:t>
      </w:r>
      <w:r>
        <w:t xml:space="preserve"> – </w:t>
      </w:r>
      <w:r w:rsidRPr="00364D0C">
        <w:t>Центр производства информационных систем</w:t>
      </w:r>
      <w:r>
        <w:t>.</w:t>
      </w:r>
    </w:p>
    <w:p w14:paraId="55F957E3" w14:textId="6E5BA69A" w:rsidR="00154402" w:rsidRPr="00DB7B36" w:rsidRDefault="00154402" w:rsidP="007D663A">
      <w:pPr>
        <w:pStyle w:val="HSE0"/>
        <w:numPr>
          <w:ilvl w:val="0"/>
          <w:numId w:val="18"/>
        </w:numPr>
        <w:ind w:left="1134" w:hanging="283"/>
      </w:pPr>
      <w:r w:rsidRPr="00364D0C">
        <w:t>ЦОТ</w:t>
      </w:r>
      <w:r>
        <w:t xml:space="preserve"> – </w:t>
      </w:r>
      <w:r w:rsidRPr="00364D0C">
        <w:t>Центр отраслевых технологий</w:t>
      </w:r>
      <w:r>
        <w:t>.</w:t>
      </w:r>
    </w:p>
    <w:bookmarkStart w:id="25" w:name="_Toc485082887" w:displacedByCustomXml="next"/>
    <w:sdt>
      <w:sdtPr>
        <w:rPr>
          <w:rFonts w:asciiTheme="minorHAnsi" w:hAnsiTheme="minorHAnsi" w:cstheme="minorBidi"/>
          <w:b w:val="0"/>
          <w:sz w:val="22"/>
          <w:szCs w:val="22"/>
        </w:rPr>
        <w:id w:val="-1546904568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6B296D39" w14:textId="636C6EE0" w:rsidR="005C56E9" w:rsidRDefault="005C56E9" w:rsidP="003224CA">
          <w:pPr>
            <w:pStyle w:val="1-HSE3"/>
          </w:pPr>
          <w:r>
            <w:t>Список литературы</w:t>
          </w:r>
          <w:bookmarkEnd w:id="25"/>
        </w:p>
        <w:p w14:paraId="0FBB5C0C" w14:textId="77777777" w:rsidR="000F7B11" w:rsidRDefault="005C56E9" w:rsidP="000F7B11">
          <w:pPr>
            <w:pStyle w:val="af6"/>
            <w:rPr>
              <w:noProof/>
              <w:vanish/>
              <w:sz w:val="24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0F7B11">
            <w:rPr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262"/>
            <w:gridCol w:w="9659"/>
          </w:tblGrid>
          <w:tr w:rsidR="000F7B11" w14:paraId="3FBAE0E4" w14:textId="77777777" w:rsidTr="000F7B11">
            <w:trPr>
              <w:tblCellSpacing w:w="15" w:type="dxa"/>
            </w:trPr>
            <w:tc>
              <w:tcPr>
                <w:tcW w:w="0" w:type="auto"/>
                <w:hideMark/>
              </w:tcPr>
              <w:p w14:paraId="21C6FE58" w14:textId="77777777" w:rsidR="000F7B11" w:rsidRDefault="000F7B11">
                <w:pPr>
                  <w:pStyle w:val="af6"/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t>1.</w:t>
                </w:r>
              </w:p>
            </w:tc>
            <w:tc>
              <w:tcPr>
                <w:tcW w:w="0" w:type="auto"/>
                <w:hideMark/>
              </w:tcPr>
              <w:p w14:paraId="6A184278" w14:textId="77777777" w:rsidR="000F7B11" w:rsidRDefault="000F7B11">
                <w:pPr>
                  <w:pStyle w:val="af6"/>
                  <w:rPr>
                    <w:noProof/>
                  </w:rPr>
                </w:pPr>
                <w:r>
                  <w:rPr>
                    <w:noProof/>
                  </w:rPr>
                  <w:t>ДИС Положение о департаменте, ООО "Новая Платформа", Пермь, Положение 2012.</w:t>
                </w:r>
              </w:p>
            </w:tc>
          </w:tr>
          <w:tr w:rsidR="000F7B11" w14:paraId="33D4002A" w14:textId="77777777" w:rsidTr="000F7B11">
            <w:trPr>
              <w:tblCellSpacing w:w="15" w:type="dxa"/>
            </w:trPr>
            <w:tc>
              <w:tcPr>
                <w:tcW w:w="0" w:type="auto"/>
                <w:hideMark/>
              </w:tcPr>
              <w:p w14:paraId="7F5268DC" w14:textId="77777777" w:rsidR="000F7B11" w:rsidRDefault="000F7B11">
                <w:pPr>
                  <w:pStyle w:val="af6"/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t>2.</w:t>
                </w:r>
              </w:p>
            </w:tc>
            <w:tc>
              <w:tcPr>
                <w:tcW w:w="0" w:type="auto"/>
                <w:hideMark/>
              </w:tcPr>
              <w:p w14:paraId="178DBE8E" w14:textId="77777777" w:rsidR="000F7B11" w:rsidRDefault="000F7B11">
                <w:pPr>
                  <w:pStyle w:val="af6"/>
                  <w:rPr>
                    <w:noProof/>
                  </w:rPr>
                </w:pPr>
                <w:r>
                  <w:rPr>
                    <w:noProof/>
                  </w:rPr>
                  <w:t>ДИС ОМПР Положение о подразделении, ООО "Новая платформа", Пермь, Положение 2013.</w:t>
                </w:r>
              </w:p>
            </w:tc>
          </w:tr>
          <w:tr w:rsidR="000F7B11" w14:paraId="72C1FE7A" w14:textId="77777777" w:rsidTr="000F7B11">
            <w:trPr>
              <w:tblCellSpacing w:w="15" w:type="dxa"/>
            </w:trPr>
            <w:tc>
              <w:tcPr>
                <w:tcW w:w="0" w:type="auto"/>
                <w:hideMark/>
              </w:tcPr>
              <w:p w14:paraId="67171609" w14:textId="77777777" w:rsidR="000F7B11" w:rsidRDefault="000F7B11">
                <w:pPr>
                  <w:pStyle w:val="af6"/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t>3.</w:t>
                </w:r>
              </w:p>
            </w:tc>
            <w:tc>
              <w:tcPr>
                <w:tcW w:w="0" w:type="auto"/>
                <w:hideMark/>
              </w:tcPr>
              <w:p w14:paraId="7BB53BBF" w14:textId="77777777" w:rsidR="000F7B11" w:rsidRDefault="000F7B11">
                <w:pPr>
                  <w:pStyle w:val="af6"/>
                  <w:rPr>
                    <w:noProof/>
                  </w:rPr>
                </w:pPr>
                <w:r>
                  <w:rPr>
                    <w:noProof/>
                  </w:rPr>
                  <w:t>ДИС РТЦ Положение о подразделении, ООО "Новая платформа", Пермь, Положение 2015.</w:t>
                </w:r>
              </w:p>
            </w:tc>
          </w:tr>
          <w:tr w:rsidR="000F7B11" w14:paraId="04BE00D4" w14:textId="77777777" w:rsidTr="000F7B11">
            <w:trPr>
              <w:tblCellSpacing w:w="15" w:type="dxa"/>
            </w:trPr>
            <w:tc>
              <w:tcPr>
                <w:tcW w:w="0" w:type="auto"/>
                <w:hideMark/>
              </w:tcPr>
              <w:p w14:paraId="174C8456" w14:textId="77777777" w:rsidR="000F7B11" w:rsidRDefault="000F7B11">
                <w:pPr>
                  <w:pStyle w:val="af6"/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t>4.</w:t>
                </w:r>
              </w:p>
            </w:tc>
            <w:tc>
              <w:tcPr>
                <w:tcW w:w="0" w:type="auto"/>
                <w:hideMark/>
              </w:tcPr>
              <w:p w14:paraId="6D7D8E03" w14:textId="77777777" w:rsidR="000F7B11" w:rsidRDefault="000F7B11">
                <w:pPr>
                  <w:pStyle w:val="af6"/>
                  <w:rPr>
                    <w:noProof/>
                  </w:rPr>
                </w:pPr>
                <w:r>
                  <w:rPr>
                    <w:noProof/>
                  </w:rPr>
                  <w:t>ДИС ЦПИС Положение о подразделении, ООО "Новая платформа", Пермь, Положение 2010.</w:t>
                </w:r>
              </w:p>
            </w:tc>
          </w:tr>
          <w:tr w:rsidR="000F7B11" w14:paraId="79D46EEE" w14:textId="77777777" w:rsidTr="000F7B11">
            <w:trPr>
              <w:tblCellSpacing w:w="15" w:type="dxa"/>
            </w:trPr>
            <w:tc>
              <w:tcPr>
                <w:tcW w:w="0" w:type="auto"/>
                <w:hideMark/>
              </w:tcPr>
              <w:p w14:paraId="083282AF" w14:textId="77777777" w:rsidR="000F7B11" w:rsidRDefault="000F7B11">
                <w:pPr>
                  <w:pStyle w:val="af6"/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t>5.</w:t>
                </w:r>
              </w:p>
            </w:tc>
            <w:tc>
              <w:tcPr>
                <w:tcW w:w="0" w:type="auto"/>
                <w:hideMark/>
              </w:tcPr>
              <w:p w14:paraId="14CC39DC" w14:textId="77777777" w:rsidR="000F7B11" w:rsidRDefault="000F7B11">
                <w:pPr>
                  <w:pStyle w:val="af6"/>
                  <w:rPr>
                    <w:noProof/>
                  </w:rPr>
                </w:pPr>
                <w:r>
                  <w:rPr>
                    <w:noProof/>
                  </w:rPr>
                  <w:t>ДИС ЦОТ Положение о подразделении, ООО "Новая платформа", Пермь, Положение 2015.</w:t>
                </w:r>
              </w:p>
            </w:tc>
          </w:tr>
          <w:tr w:rsidR="000F7B11" w14:paraId="5E8994ED" w14:textId="77777777" w:rsidTr="000F7B11">
            <w:trPr>
              <w:tblCellSpacing w:w="15" w:type="dxa"/>
            </w:trPr>
            <w:tc>
              <w:tcPr>
                <w:tcW w:w="0" w:type="auto"/>
                <w:hideMark/>
              </w:tcPr>
              <w:p w14:paraId="65B0A1A3" w14:textId="77777777" w:rsidR="000F7B11" w:rsidRDefault="000F7B11">
                <w:pPr>
                  <w:pStyle w:val="af6"/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t>6.</w:t>
                </w:r>
              </w:p>
            </w:tc>
            <w:tc>
              <w:tcPr>
                <w:tcW w:w="0" w:type="auto"/>
                <w:hideMark/>
              </w:tcPr>
              <w:p w14:paraId="4435C9C0" w14:textId="77777777" w:rsidR="000F7B11" w:rsidRDefault="000F7B11">
                <w:pPr>
                  <w:pStyle w:val="af6"/>
                  <w:rPr>
                    <w:noProof/>
                  </w:rPr>
                </w:pPr>
                <w:r>
                  <w:rPr>
                    <w:noProof/>
                  </w:rPr>
                  <w:t>Сферы деятельности РТЦ, ООО "Новая платформа", Пермь, Положение 2014.</w:t>
                </w:r>
              </w:p>
            </w:tc>
          </w:tr>
          <w:tr w:rsidR="000F7B11" w14:paraId="429AF02C" w14:textId="77777777" w:rsidTr="000F7B11">
            <w:trPr>
              <w:tblCellSpacing w:w="15" w:type="dxa"/>
            </w:trPr>
            <w:tc>
              <w:tcPr>
                <w:tcW w:w="0" w:type="auto"/>
                <w:hideMark/>
              </w:tcPr>
              <w:p w14:paraId="5F23418E" w14:textId="77777777" w:rsidR="000F7B11" w:rsidRDefault="000F7B11">
                <w:pPr>
                  <w:pStyle w:val="af6"/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t>7.</w:t>
                </w:r>
              </w:p>
            </w:tc>
            <w:tc>
              <w:tcPr>
                <w:tcW w:w="0" w:type="auto"/>
                <w:hideMark/>
              </w:tcPr>
              <w:p w14:paraId="6696CF48" w14:textId="77777777" w:rsidR="000F7B11" w:rsidRDefault="000F7B11">
                <w:pPr>
                  <w:pStyle w:val="af6"/>
                  <w:rPr>
                    <w:noProof/>
                  </w:rPr>
                </w:pPr>
                <w:r>
                  <w:rPr>
                    <w:noProof/>
                  </w:rPr>
                  <w:t>РДИС Положение о подразделении, ООО "Новая платформа", Пермь, Положение 2012.</w:t>
                </w:r>
              </w:p>
            </w:tc>
          </w:tr>
        </w:tbl>
        <w:p w14:paraId="4CFC9ADB" w14:textId="77777777" w:rsidR="000F7B11" w:rsidRDefault="000F7B11" w:rsidP="000F7B11">
          <w:pPr>
            <w:pStyle w:val="af6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14:paraId="1A9CE2E1" w14:textId="3B9BCF4C" w:rsidR="003224CA" w:rsidRPr="003224CA" w:rsidRDefault="005C56E9" w:rsidP="000F7B11">
          <w:pPr>
            <w:pStyle w:val="af6"/>
          </w:pPr>
          <w:r>
            <w:rPr>
              <w:b/>
              <w:bCs/>
            </w:rPr>
            <w:fldChar w:fldCharType="end"/>
          </w:r>
        </w:p>
      </w:sdtContent>
    </w:sdt>
    <w:p w14:paraId="58D4B271" w14:textId="4FAC0E71" w:rsidR="00677622" w:rsidRDefault="0039327B" w:rsidP="0039327B">
      <w:pPr>
        <w:pStyle w:val="HSE"/>
      </w:pPr>
      <w:bookmarkStart w:id="26" w:name="_Ref477719733"/>
      <w:bookmarkStart w:id="27" w:name="_Ref477719737"/>
      <w:bookmarkStart w:id="28" w:name="_Ref477719742"/>
      <w:bookmarkStart w:id="29" w:name="_Ref477719746"/>
      <w:bookmarkStart w:id="30" w:name="_Toc485082888"/>
      <w:r>
        <w:lastRenderedPageBreak/>
        <w:t>Техническое задание</w:t>
      </w:r>
      <w:bookmarkEnd w:id="26"/>
      <w:bookmarkEnd w:id="27"/>
      <w:bookmarkEnd w:id="28"/>
      <w:bookmarkEnd w:id="29"/>
      <w:bookmarkEnd w:id="30"/>
    </w:p>
    <w:p w14:paraId="0F966532" w14:textId="515F47E8" w:rsidR="00B77661" w:rsidRPr="00616D7F" w:rsidRDefault="00B77661" w:rsidP="00B776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6D7F">
        <w:rPr>
          <w:rFonts w:ascii="Times New Roman" w:hAnsi="Times New Roman" w:cs="Times New Roman"/>
          <w:b/>
          <w:bCs/>
          <w:sz w:val="32"/>
          <w:szCs w:val="32"/>
        </w:rPr>
        <w:t>УТВЕРЖДЕНО</w:t>
      </w:r>
    </w:p>
    <w:p w14:paraId="4F566453" w14:textId="77777777" w:rsidR="00B77661" w:rsidRPr="00616D7F" w:rsidRDefault="00B77661" w:rsidP="00B7766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3E060F" w14:textId="363AF9F3" w:rsidR="00B77661" w:rsidRPr="00616D7F" w:rsidRDefault="00B77661" w:rsidP="00B77661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A9C1D71" w14:textId="229855EA" w:rsidR="00B77661" w:rsidRPr="00616D7F" w:rsidRDefault="00B77661" w:rsidP="00B77661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924A9AE" w14:textId="77777777" w:rsidR="00B77661" w:rsidRPr="00616D7F" w:rsidRDefault="00B77661" w:rsidP="00B77661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197FDD1" w14:textId="06BE8728" w:rsidR="00B77661" w:rsidRPr="00616D7F" w:rsidRDefault="00B77661" w:rsidP="00B77661">
      <w:pPr>
        <w:jc w:val="center"/>
        <w:rPr>
          <w:rFonts w:ascii="Times New Roman" w:hAnsi="Times New Roman" w:cs="Times New Roman"/>
          <w:b/>
          <w:bCs/>
          <w:caps/>
          <w:sz w:val="32"/>
        </w:rPr>
      </w:pPr>
      <w:r w:rsidRPr="00616D7F">
        <w:rPr>
          <w:rFonts w:ascii="Times New Roman" w:hAnsi="Times New Roman" w:cs="Times New Roman"/>
          <w:b/>
          <w:bCs/>
          <w:caps/>
          <w:sz w:val="32"/>
        </w:rPr>
        <w:t xml:space="preserve">разработка </w:t>
      </w:r>
      <w:r w:rsidR="009A7C91">
        <w:rPr>
          <w:rFonts w:ascii="Times New Roman" w:hAnsi="Times New Roman" w:cs="Times New Roman"/>
          <w:b/>
          <w:bCs/>
          <w:caps/>
          <w:sz w:val="32"/>
        </w:rPr>
        <w:t>утилиты удаления файлов</w:t>
      </w:r>
    </w:p>
    <w:p w14:paraId="0175DE64" w14:textId="636F4207" w:rsidR="00B77661" w:rsidRDefault="00B77661" w:rsidP="00B776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4747">
        <w:rPr>
          <w:rFonts w:ascii="Times New Roman" w:hAnsi="Times New Roman" w:cs="Times New Roman"/>
          <w:b/>
          <w:bCs/>
          <w:sz w:val="32"/>
          <w:szCs w:val="32"/>
        </w:rPr>
        <w:t>Техническое задание</w:t>
      </w:r>
    </w:p>
    <w:p w14:paraId="3E44FAD5" w14:textId="4008FCE2" w:rsidR="005B6EAF" w:rsidRDefault="005B6EAF" w:rsidP="00B776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DA3089" w14:textId="3F9B7E2D" w:rsidR="005B6EAF" w:rsidRDefault="005B6EAF" w:rsidP="00B776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46C7F" w14:textId="54E123C1" w:rsidR="005B6EAF" w:rsidRDefault="005B6EAF" w:rsidP="00B776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258F29" w14:textId="029495B1" w:rsidR="005B6EAF" w:rsidRDefault="005B6EAF" w:rsidP="00B776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3F5E87" w14:textId="3E91E679" w:rsidR="005B6EAF" w:rsidRDefault="005B6EAF" w:rsidP="00B776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4383E0" w14:textId="578E306C" w:rsidR="005B6EAF" w:rsidRDefault="005B6EAF" w:rsidP="00B776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E48F1B" w14:textId="5F8E1DD0" w:rsidR="005B6EAF" w:rsidRDefault="005B6EAF" w:rsidP="00B776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1A90CC" w14:textId="24DED8FE" w:rsidR="005B6EAF" w:rsidRDefault="005B6EAF" w:rsidP="00B776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375155" w14:textId="0E3667C3" w:rsidR="005B6EAF" w:rsidRDefault="005B6EAF" w:rsidP="00B776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3766D3" w14:textId="34ABA441" w:rsidR="005B6EAF" w:rsidRDefault="005B6EAF" w:rsidP="00B776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C90EC1" w14:textId="189302BE" w:rsidR="005B6EAF" w:rsidRDefault="005B6EAF" w:rsidP="00B776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DD03CB" w14:textId="01C01964" w:rsidR="005B6EAF" w:rsidRDefault="005B6EAF" w:rsidP="00B776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9AC1E2" w14:textId="4F65D4AB" w:rsidR="005B6EAF" w:rsidRDefault="005B6EAF" w:rsidP="00B776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9C8C20" w14:textId="668D1249" w:rsidR="005B6EAF" w:rsidRDefault="005B6EAF" w:rsidP="00B776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03776D" w14:textId="5D783126" w:rsidR="005B6EAF" w:rsidRDefault="005B6EAF" w:rsidP="00B776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027437" w14:textId="63ECC4BD" w:rsidR="005B6EAF" w:rsidRDefault="005B6EAF" w:rsidP="00B776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44679F" w14:textId="6C1BD56F" w:rsidR="00864784" w:rsidRDefault="00864784" w:rsidP="00B776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987EB8" w14:textId="71D46608" w:rsidR="00A952FD" w:rsidRDefault="00B77661" w:rsidP="00B77661">
      <w:pPr>
        <w:pStyle w:val="HSE0"/>
        <w:ind w:firstLine="0"/>
        <w:jc w:val="center"/>
      </w:pPr>
      <w:r w:rsidRPr="00616D7F">
        <w:t>2017</w:t>
      </w:r>
    </w:p>
    <w:p w14:paraId="7C5B3C16" w14:textId="4DA1DB31" w:rsidR="008C5EE5" w:rsidRPr="00616D7F" w:rsidRDefault="008C5EE5" w:rsidP="008C5EE5">
      <w:pPr>
        <w:pStyle w:val="HSE3"/>
      </w:pPr>
      <w:r>
        <w:lastRenderedPageBreak/>
        <w:t>Содержание</w:t>
      </w:r>
    </w:p>
    <w:p w14:paraId="4AD30F04" w14:textId="11AAF43F" w:rsidR="000F7B11" w:rsidRDefault="008C5EE5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8C5EE5">
        <w:rPr>
          <w:sz w:val="32"/>
          <w:szCs w:val="32"/>
        </w:rPr>
        <w:fldChar w:fldCharType="begin"/>
      </w:r>
      <w:r w:rsidRPr="008C5EE5">
        <w:rPr>
          <w:sz w:val="32"/>
          <w:szCs w:val="32"/>
        </w:rPr>
        <w:instrText xml:space="preserve"> TOC \t "ТЗ 1-го уровня (HSE);1;ТЗ 2-го уровня (HSE);2;ТЗ 3-го уровня (HSE);3" </w:instrText>
      </w:r>
      <w:r w:rsidRPr="008C5EE5">
        <w:rPr>
          <w:sz w:val="32"/>
          <w:szCs w:val="32"/>
        </w:rPr>
        <w:fldChar w:fldCharType="separate"/>
      </w:r>
      <w:r w:rsidR="000F7B11">
        <w:rPr>
          <w:noProof/>
        </w:rPr>
        <w:t>1. Введение</w:t>
      </w:r>
      <w:r w:rsidR="000F7B11">
        <w:rPr>
          <w:noProof/>
        </w:rPr>
        <w:tab/>
      </w:r>
      <w:r w:rsidR="000F7B11">
        <w:rPr>
          <w:noProof/>
        </w:rPr>
        <w:fldChar w:fldCharType="begin"/>
      </w:r>
      <w:r w:rsidR="000F7B11">
        <w:rPr>
          <w:noProof/>
        </w:rPr>
        <w:instrText xml:space="preserve"> PAGEREF _Toc485082890 \h </w:instrText>
      </w:r>
      <w:r w:rsidR="000F7B11">
        <w:rPr>
          <w:noProof/>
        </w:rPr>
      </w:r>
      <w:r w:rsidR="000F7B11">
        <w:rPr>
          <w:noProof/>
        </w:rPr>
        <w:fldChar w:fldCharType="separate"/>
      </w:r>
      <w:r w:rsidR="000F7B11">
        <w:rPr>
          <w:noProof/>
        </w:rPr>
        <w:t>26</w:t>
      </w:r>
      <w:r w:rsidR="000F7B11">
        <w:rPr>
          <w:noProof/>
        </w:rPr>
        <w:fldChar w:fldCharType="end"/>
      </w:r>
    </w:p>
    <w:p w14:paraId="1DF3F26F" w14:textId="2164115A" w:rsidR="000F7B11" w:rsidRDefault="000F7B1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1.1. Наименование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2A847F8" w14:textId="6F47C7A5" w:rsidR="000F7B11" w:rsidRDefault="000F7B1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1.2. Краткая характеристика области применения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CDDBF0B" w14:textId="3B63EEB4" w:rsidR="000F7B11" w:rsidRDefault="000F7B1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82321">
        <w:rPr>
          <w:noProof/>
        </w:rPr>
        <w:t>1.3. Краткая характеристика объекта, в котором используют программу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1F713E9" w14:textId="7A9CB96B" w:rsidR="000F7B11" w:rsidRDefault="000F7B11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 Основание для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EC3C8DB" w14:textId="13F0C295" w:rsidR="000F7B11" w:rsidRDefault="000F7B1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82321">
        <w:rPr>
          <w:noProof/>
        </w:rPr>
        <w:t>2.1. Документы, на основании которых ведется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7FD5307" w14:textId="4AE963CB" w:rsidR="000F7B11" w:rsidRDefault="000F7B1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82321">
        <w:rPr>
          <w:noProof/>
        </w:rPr>
        <w:t>2.2. Организации, утвердившие эти документы и дата их утверждения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C66E25F" w14:textId="1FA0F9C7" w:rsidR="000F7B11" w:rsidRDefault="000F7B1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82321">
        <w:rPr>
          <w:noProof/>
        </w:rPr>
        <w:t>2.3. Наименование и (или) условное обозначение темы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2074482" w14:textId="66EB06A5" w:rsidR="000F7B11" w:rsidRDefault="000F7B11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 Назначение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BDBFB94" w14:textId="487BA1C8" w:rsidR="000F7B11" w:rsidRDefault="000F7B1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3.1. Функциональное назначение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14F3A21" w14:textId="559ADFD6" w:rsidR="000F7B11" w:rsidRDefault="000F7B1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3.2. Эксплуатационное назначение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775C3E7" w14:textId="609E4611" w:rsidR="000F7B11" w:rsidRDefault="000F7B11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 Требования к программе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BE94C70" w14:textId="1A45D501" w:rsidR="000F7B11" w:rsidRDefault="000F7B1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4.1. Требования к функциональным характеристикам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0261E29" w14:textId="16598E7B" w:rsidR="000F7B11" w:rsidRDefault="000F7B11">
      <w:pPr>
        <w:pStyle w:val="3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4.1.1. Требования к составу выполняемых функций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15FCA96" w14:textId="79137801" w:rsidR="000F7B11" w:rsidRDefault="000F7B11">
      <w:pPr>
        <w:pStyle w:val="3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4.1.2. Требования к организации входных и выходных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2EB9F1A" w14:textId="34019A6E" w:rsidR="000F7B11" w:rsidRDefault="000F7B11">
      <w:pPr>
        <w:pStyle w:val="3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4.1.3. Требования к временным характеристикам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44394A4" w14:textId="0D6C13D1" w:rsidR="000F7B11" w:rsidRDefault="000F7B1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4.2. Требования к надежности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FAA3C82" w14:textId="1EFBE59F" w:rsidR="000F7B11" w:rsidRDefault="000F7B11">
      <w:pPr>
        <w:pStyle w:val="3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4.2.1. Требования к обеспечению надежного функционирования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0E01468" w14:textId="66E25D1B" w:rsidR="000F7B11" w:rsidRDefault="000F7B11">
      <w:pPr>
        <w:pStyle w:val="3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4.2.2. Требования к обеспечению устойчивого функционирования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F7B90B4" w14:textId="0A3E2AD3" w:rsidR="000F7B11" w:rsidRDefault="000F7B1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4.3. Условия эксплуатации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26B28B4" w14:textId="2C53A8B3" w:rsidR="000F7B11" w:rsidRDefault="000F7B11">
      <w:pPr>
        <w:pStyle w:val="3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4.3.1. Виды обслуживания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405422A" w14:textId="2C391CBE" w:rsidR="000F7B11" w:rsidRDefault="000F7B11">
      <w:pPr>
        <w:pStyle w:val="3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4.3.2. Необходимое количество и квалификация персонала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8C8335D" w14:textId="37327A28" w:rsidR="000F7B11" w:rsidRDefault="000F7B1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82321">
        <w:rPr>
          <w:noProof/>
        </w:rPr>
        <w:t>4.4. Требования к составу и параметрам технических средств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36760BB" w14:textId="61146B3B" w:rsidR="000F7B11" w:rsidRDefault="000F7B1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82321">
        <w:rPr>
          <w:noProof/>
        </w:rPr>
        <w:t>4.5. Требования к информационной и программной совместимости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FF6DFFF" w14:textId="4E4CD6B5" w:rsidR="000F7B11" w:rsidRDefault="000F7B11">
      <w:pPr>
        <w:pStyle w:val="3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4.5.1. Требования к информационным структурам на входе и выходе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CFBE8FF" w14:textId="7C2C1E9B" w:rsidR="000F7B11" w:rsidRDefault="000F7B11">
      <w:pPr>
        <w:pStyle w:val="3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4.5.2. Требования к методам решения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37262A52" w14:textId="1BAAED57" w:rsidR="000F7B11" w:rsidRDefault="000F7B11">
      <w:pPr>
        <w:pStyle w:val="3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4.5.3. Требования к исходным кодам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E3261A8" w14:textId="3AC0ADA6" w:rsidR="000F7B11" w:rsidRDefault="000F7B11">
      <w:pPr>
        <w:pStyle w:val="3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4.5.4. Требования к языкам программирования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DD94A03" w14:textId="20B82F48" w:rsidR="000F7B11" w:rsidRDefault="000F7B11">
      <w:pPr>
        <w:pStyle w:val="3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4.5.5. Требования к программным средствам, используемым программой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3F94915" w14:textId="39CF17D2" w:rsidR="000F7B11" w:rsidRDefault="000F7B1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4.6. Требования к маркировке и упаковке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D7564FF" w14:textId="7542A47A" w:rsidR="000F7B11" w:rsidRDefault="000F7B11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5. Требования к программной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BB07794" w14:textId="06BBC133" w:rsidR="000F7B11" w:rsidRDefault="000F7B1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lastRenderedPageBreak/>
        <w:t>5.1. Предварительный состав программной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BE86D04" w14:textId="1D9BE8DF" w:rsidR="000F7B11" w:rsidRDefault="000F7B1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82321">
        <w:rPr>
          <w:noProof/>
        </w:rPr>
        <w:t>5.2. Специальные требования к программной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EAAFCDB" w14:textId="0E274F16" w:rsidR="000F7B11" w:rsidRDefault="000F7B11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6. Технико-экономические показатели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60B3458F" w14:textId="1864568C" w:rsidR="000F7B11" w:rsidRDefault="000F7B1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6.1. Ориентировочная экономическая эффективность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8805D48" w14:textId="0D5D9CA2" w:rsidR="000F7B11" w:rsidRDefault="000F7B1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6.2. Предполагаемая годовая потребность в программе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F87874B" w14:textId="2A49BEE2" w:rsidR="000F7B11" w:rsidRDefault="000F7B11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7. Стадии и этапы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D5E36EB" w14:textId="77E4DD47" w:rsidR="000F7B11" w:rsidRDefault="000F7B1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7.1. Стадии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426D93B6" w14:textId="0D84D4FB" w:rsidR="000F7B11" w:rsidRDefault="000F7B1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7.2. Содержание работ по этапам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0C88BC1" w14:textId="0A4BFDC2" w:rsidR="000F7B11" w:rsidRDefault="000F7B1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7.3. Сроки и исполнители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8A62E67" w14:textId="0DD6F159" w:rsidR="000F7B11" w:rsidRDefault="000F7B11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8. Порядок контроля и приемки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0A4EDD3F" w14:textId="423219D0" w:rsidR="000F7B11" w:rsidRDefault="000F7B1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8.1. Виды испытаний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0E8A5EDE" w14:textId="141304BD" w:rsidR="000F7B11" w:rsidRDefault="000F7B1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8.2. Общие требования к приемке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_Toc485082932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080E6608" w14:textId="618BCA0C" w:rsidR="005A0D31" w:rsidRDefault="008C5EE5" w:rsidP="008C5EE5">
      <w:pPr>
        <w:pStyle w:val="HSE0"/>
        <w:ind w:firstLine="0"/>
        <w:rPr>
          <w:sz w:val="32"/>
          <w:szCs w:val="32"/>
        </w:rPr>
      </w:pPr>
      <w:r w:rsidRPr="008C5EE5">
        <w:rPr>
          <w:rFonts w:asciiTheme="minorHAnsi" w:hAnsiTheme="minorHAnsi" w:cstheme="minorBidi"/>
          <w:sz w:val="32"/>
          <w:szCs w:val="32"/>
        </w:rPr>
        <w:fldChar w:fldCharType="end"/>
      </w:r>
    </w:p>
    <w:p w14:paraId="53C412EE" w14:textId="77777777" w:rsidR="005B6EAF" w:rsidRPr="005B6EAF" w:rsidRDefault="005B6EAF" w:rsidP="005B6EAF">
      <w:pPr>
        <w:pStyle w:val="1-HSE0"/>
        <w:pageBreakBefore/>
      </w:pPr>
      <w:bookmarkStart w:id="31" w:name="_Toc485082890"/>
      <w:r w:rsidRPr="005B6EAF">
        <w:lastRenderedPageBreak/>
        <w:t>Введение</w:t>
      </w:r>
      <w:bookmarkEnd w:id="31"/>
    </w:p>
    <w:p w14:paraId="241707DC" w14:textId="77777777" w:rsidR="005B6EAF" w:rsidRPr="005B6EAF" w:rsidRDefault="005B6EAF" w:rsidP="005B6EAF">
      <w:pPr>
        <w:pStyle w:val="2-HSE0"/>
      </w:pPr>
      <w:bookmarkStart w:id="32" w:name="_Toc485082891"/>
      <w:r w:rsidRPr="005B6EAF">
        <w:t>Наименование программы</w:t>
      </w:r>
      <w:bookmarkEnd w:id="32"/>
    </w:p>
    <w:p w14:paraId="22953CC5" w14:textId="77777777" w:rsidR="005B6EAF" w:rsidRPr="005B6EAF" w:rsidRDefault="005B6EAF" w:rsidP="00726416">
      <w:pPr>
        <w:pStyle w:val="HSE0"/>
      </w:pPr>
      <w:r w:rsidRPr="005B6EAF">
        <w:t>Наименование программы – утилита удаления файлов.</w:t>
      </w:r>
    </w:p>
    <w:p w14:paraId="52490DBC" w14:textId="65827876" w:rsidR="005B6EAF" w:rsidRDefault="005B6EAF" w:rsidP="005B6EAF">
      <w:pPr>
        <w:pStyle w:val="2-HSE0"/>
      </w:pPr>
      <w:bookmarkStart w:id="33" w:name="_Toc485082892"/>
      <w:r w:rsidRPr="005B6EAF">
        <w:t>Краткая характеристика области применения программы</w:t>
      </w:r>
      <w:bookmarkEnd w:id="33"/>
    </w:p>
    <w:p w14:paraId="59544160" w14:textId="20B3A2C5" w:rsidR="00D82594" w:rsidRPr="00D82594" w:rsidRDefault="00D82594" w:rsidP="00D82594">
      <w:pPr>
        <w:pStyle w:val="HSE0"/>
      </w:pPr>
      <w:r>
        <w:t>Программа предназначена для удаления записей из базы данных и удаления соответствующих файлов из файловой системы.</w:t>
      </w:r>
    </w:p>
    <w:p w14:paraId="52BF4B4A" w14:textId="2314049D" w:rsidR="00D82594" w:rsidRDefault="00D82594" w:rsidP="00D82594">
      <w:pPr>
        <w:pStyle w:val="2-HSE0"/>
        <w:rPr>
          <w:lang w:val="ru-RU"/>
        </w:rPr>
      </w:pPr>
      <w:bookmarkStart w:id="34" w:name="_Toc485082893"/>
      <w:r>
        <w:rPr>
          <w:lang w:val="ru-RU"/>
        </w:rPr>
        <w:t>Краткая характеристика объекта, в котором используют программу</w:t>
      </w:r>
      <w:bookmarkEnd w:id="34"/>
    </w:p>
    <w:p w14:paraId="5201B45B" w14:textId="71B731E3" w:rsidR="00D82594" w:rsidRPr="00D82594" w:rsidRDefault="00D82594" w:rsidP="00D82594">
      <w:pPr>
        <w:pStyle w:val="HSE0"/>
      </w:pPr>
      <w:r w:rsidRPr="00D82594">
        <w:t>Программа предназначена к применению в профильных подразделениях ООО «Новая платформа» в Перми.</w:t>
      </w:r>
    </w:p>
    <w:p w14:paraId="4BFF9CD4" w14:textId="77777777" w:rsidR="005B6EAF" w:rsidRPr="005B6EAF" w:rsidRDefault="005B6EAF" w:rsidP="005B6EAF">
      <w:pPr>
        <w:pStyle w:val="1-HSE0"/>
      </w:pPr>
      <w:bookmarkStart w:id="35" w:name="_Toc485082894"/>
      <w:r w:rsidRPr="005B6EAF">
        <w:t>Основание для разработки</w:t>
      </w:r>
      <w:bookmarkEnd w:id="35"/>
    </w:p>
    <w:p w14:paraId="28304456" w14:textId="77777777" w:rsidR="005B6EAF" w:rsidRPr="00D62C62" w:rsidRDefault="005B6EAF" w:rsidP="005B6EAF">
      <w:pPr>
        <w:pStyle w:val="2-HSE0"/>
        <w:rPr>
          <w:lang w:val="ru-RU"/>
        </w:rPr>
      </w:pPr>
      <w:bookmarkStart w:id="36" w:name="_Toc485082895"/>
      <w:r w:rsidRPr="00D62C62">
        <w:rPr>
          <w:lang w:val="ru-RU"/>
        </w:rPr>
        <w:t>Документы, на основании которых ведется разработка</w:t>
      </w:r>
      <w:bookmarkEnd w:id="36"/>
    </w:p>
    <w:p w14:paraId="5EBA707B" w14:textId="77777777" w:rsidR="005B6EAF" w:rsidRPr="005B6EAF" w:rsidRDefault="005B6EAF" w:rsidP="00726416">
      <w:pPr>
        <w:pStyle w:val="HSE0"/>
      </w:pPr>
      <w:r w:rsidRPr="005B6EAF">
        <w:t xml:space="preserve">Основанием для проведения разработки является </w:t>
      </w:r>
      <w:r w:rsidRPr="005B6EAF">
        <w:rPr>
          <w:highlight w:val="yellow"/>
        </w:rPr>
        <w:t>Договор №1 от 01.10.2016.</w:t>
      </w:r>
      <w:r w:rsidRPr="005B6EAF">
        <w:t xml:space="preserve"> </w:t>
      </w:r>
    </w:p>
    <w:p w14:paraId="317A0556" w14:textId="5CB15897" w:rsidR="005B6EAF" w:rsidRPr="005B6EAF" w:rsidRDefault="005B6EAF" w:rsidP="00726416">
      <w:pPr>
        <w:pStyle w:val="HSE0"/>
      </w:pPr>
      <w:r w:rsidRPr="005B6EAF">
        <w:t>Договор согласован между старшим преподавателем кафедры информационных технологий в бизнесе Лебедевым В.В. (со стороны НИУ ВШЭ), вед</w:t>
      </w:r>
      <w:r w:rsidR="0051786A">
        <w:t>ущим инженером</w:t>
      </w:r>
      <w:r w:rsidR="0051786A">
        <w:noBreakHyphen/>
      </w:r>
      <w:r w:rsidRPr="005B6EAF">
        <w:t xml:space="preserve">программистом Матвиенко О.А. (со стороны ООО «Новая платформа») и студентом 3-го курса факультета экономики, менеджмента и бизнес-информатики Щелкуновым А.А., </w:t>
      </w:r>
      <w:r w:rsidRPr="005B6EAF">
        <w:rPr>
          <w:highlight w:val="yellow"/>
        </w:rPr>
        <w:t>25.12.2016.</w:t>
      </w:r>
    </w:p>
    <w:p w14:paraId="312B883D" w14:textId="77777777" w:rsidR="005B6EAF" w:rsidRPr="005B6EAF" w:rsidRDefault="005B6EAF" w:rsidP="00726416">
      <w:pPr>
        <w:pStyle w:val="HSE0"/>
      </w:pPr>
      <w:r w:rsidRPr="005B6EAF">
        <w:t xml:space="preserve">Договор утвержден академическим руководителем образовательной программы «Программная инженерия» НИУ ВШЭ </w:t>
      </w:r>
      <w:r w:rsidRPr="005B6EAF">
        <w:rPr>
          <w:highlight w:val="yellow"/>
        </w:rPr>
        <w:t>Суховым А.О., 01.03.2017.</w:t>
      </w:r>
    </w:p>
    <w:p w14:paraId="6E165763" w14:textId="3445F99D" w:rsidR="005B6EAF" w:rsidRPr="00D82594" w:rsidRDefault="00D82594" w:rsidP="005B6EAF">
      <w:pPr>
        <w:pStyle w:val="2-HSE0"/>
        <w:rPr>
          <w:lang w:val="ru-RU"/>
        </w:rPr>
      </w:pPr>
      <w:bookmarkStart w:id="37" w:name="_Toc485082896"/>
      <w:r w:rsidRPr="00D82594">
        <w:rPr>
          <w:rStyle w:val="2-HSE2"/>
          <w:b/>
          <w:lang w:val="ru-RU"/>
        </w:rPr>
        <w:t>Организаци</w:t>
      </w:r>
      <w:r>
        <w:rPr>
          <w:rStyle w:val="2-HSE2"/>
          <w:b/>
          <w:lang w:val="ru-RU"/>
        </w:rPr>
        <w:t>и</w:t>
      </w:r>
      <w:r w:rsidR="005B6EAF" w:rsidRPr="00D82594">
        <w:rPr>
          <w:rStyle w:val="2-HSE2"/>
          <w:b/>
          <w:lang w:val="ru-RU"/>
        </w:rPr>
        <w:t>, утверд</w:t>
      </w:r>
      <w:r w:rsidRPr="00D82594">
        <w:rPr>
          <w:rStyle w:val="2-HSE2"/>
          <w:b/>
          <w:lang w:val="ru-RU"/>
        </w:rPr>
        <w:t>ивш</w:t>
      </w:r>
      <w:r>
        <w:rPr>
          <w:rStyle w:val="2-HSE2"/>
          <w:b/>
          <w:lang w:val="ru-RU"/>
        </w:rPr>
        <w:t>ие</w:t>
      </w:r>
      <w:r w:rsidR="005B6EAF" w:rsidRPr="00D82594">
        <w:rPr>
          <w:rStyle w:val="2-HSE2"/>
          <w:b/>
          <w:lang w:val="ru-RU"/>
        </w:rPr>
        <w:t xml:space="preserve"> эти документы и дата их</w:t>
      </w:r>
      <w:r w:rsidR="005B6EAF" w:rsidRPr="00D82594">
        <w:rPr>
          <w:lang w:val="ru-RU"/>
        </w:rPr>
        <w:t xml:space="preserve"> утверждения</w:t>
      </w:r>
      <w:bookmarkEnd w:id="37"/>
    </w:p>
    <w:p w14:paraId="6A2358E3" w14:textId="77777777" w:rsidR="005B6EAF" w:rsidRPr="005B6EAF" w:rsidRDefault="005B6EAF" w:rsidP="00726416">
      <w:pPr>
        <w:pStyle w:val="HSE0"/>
      </w:pPr>
      <w:r w:rsidRPr="005B6EAF">
        <w:t>НИУ ВШЭ – Пермь, ООО «Новая платформа</w:t>
      </w:r>
      <w:r w:rsidRPr="005B6EAF">
        <w:rPr>
          <w:highlight w:val="yellow"/>
        </w:rPr>
        <w:t>», 01.03.2017.</w:t>
      </w:r>
    </w:p>
    <w:p w14:paraId="6915FA44" w14:textId="77777777" w:rsidR="005B6EAF" w:rsidRPr="00D62C62" w:rsidRDefault="005B6EAF" w:rsidP="005B6EAF">
      <w:pPr>
        <w:pStyle w:val="2-HSE0"/>
        <w:rPr>
          <w:lang w:val="ru-RU"/>
        </w:rPr>
      </w:pPr>
      <w:bookmarkStart w:id="38" w:name="_Toc485082897"/>
      <w:r w:rsidRPr="00D62C62">
        <w:rPr>
          <w:lang w:val="ru-RU"/>
        </w:rPr>
        <w:t>Наименование и (или) условное обозначение темы разработки</w:t>
      </w:r>
      <w:bookmarkEnd w:id="38"/>
    </w:p>
    <w:p w14:paraId="0B2F01EF" w14:textId="2559E4D5" w:rsidR="005B6EAF" w:rsidRPr="005B6EAF" w:rsidRDefault="005B6EAF" w:rsidP="00726416">
      <w:pPr>
        <w:pStyle w:val="HSE0"/>
      </w:pPr>
      <w:r w:rsidRPr="005B6EAF">
        <w:t>Наименование темы разработки – «Разработка утилиты удаления файлов</w:t>
      </w:r>
      <w:r w:rsidR="0051786A">
        <w:t>»</w:t>
      </w:r>
      <w:r w:rsidRPr="005B6EAF">
        <w:t>.</w:t>
      </w:r>
    </w:p>
    <w:p w14:paraId="2569F1A3" w14:textId="77777777" w:rsidR="005B6EAF" w:rsidRPr="005B6EAF" w:rsidRDefault="005B6EAF" w:rsidP="005B6EAF">
      <w:pPr>
        <w:pStyle w:val="1-HSE0"/>
      </w:pPr>
      <w:bookmarkStart w:id="39" w:name="_Toc485082898"/>
      <w:r w:rsidRPr="005B6EAF">
        <w:lastRenderedPageBreak/>
        <w:t>Назначение разработки</w:t>
      </w:r>
      <w:bookmarkEnd w:id="39"/>
    </w:p>
    <w:p w14:paraId="6C67BC73" w14:textId="77777777" w:rsidR="005B6EAF" w:rsidRPr="005B6EAF" w:rsidRDefault="005B6EAF" w:rsidP="00726416">
      <w:pPr>
        <w:pStyle w:val="HSE0"/>
      </w:pPr>
      <w:r w:rsidRPr="00A2462F">
        <w:t xml:space="preserve">Утилита предназначена для удаления файлов и записей о них в БД, на которые нет ссылок из других таблиц БД. В базе данных </w:t>
      </w:r>
      <w:r w:rsidRPr="00A2462F">
        <w:rPr>
          <w:lang w:val="en-US"/>
        </w:rPr>
        <w:t>MS</w:t>
      </w:r>
      <w:r w:rsidRPr="00A2462F">
        <w:t xml:space="preserve"> </w:t>
      </w:r>
      <w:r w:rsidRPr="00A2462F">
        <w:rPr>
          <w:lang w:val="en-US"/>
        </w:rPr>
        <w:t>SQL</w:t>
      </w:r>
      <w:r w:rsidRPr="00A2462F">
        <w:t xml:space="preserve"> </w:t>
      </w:r>
      <w:r w:rsidRPr="00A2462F">
        <w:rPr>
          <w:lang w:val="en-US"/>
        </w:rPr>
        <w:t>Server</w:t>
      </w:r>
      <w:r w:rsidRPr="00A2462F">
        <w:t xml:space="preserve"> есть таблица Файл. На эту таблицу есть внешние ключи из произвольного набора других таблиц этой же БД. В таблице Файл есть поле, содержащее относительный путь к файлу в файловой системе. Утилита должна осуществлять поиск записей о файлах, на которые нет ссылок из других таблиц, и удалять эти записи из БД и соответствующие файлы из файловой системы.</w:t>
      </w:r>
    </w:p>
    <w:p w14:paraId="62B5777E" w14:textId="77777777" w:rsidR="005B6EAF" w:rsidRPr="005B6EAF" w:rsidRDefault="005B6EAF" w:rsidP="005B6EAF">
      <w:pPr>
        <w:pStyle w:val="2-HSE0"/>
      </w:pPr>
      <w:bookmarkStart w:id="40" w:name="_Toc485082899"/>
      <w:r w:rsidRPr="005B6EAF">
        <w:t>Функциональное назначение программы</w:t>
      </w:r>
      <w:bookmarkEnd w:id="40"/>
    </w:p>
    <w:p w14:paraId="66B61661" w14:textId="77777777" w:rsidR="005B6EAF" w:rsidRPr="005B6EAF" w:rsidRDefault="005B6EAF" w:rsidP="00726416">
      <w:pPr>
        <w:pStyle w:val="HSE0"/>
      </w:pPr>
      <w:r w:rsidRPr="005B6EAF">
        <w:t>Функциональным назначением программы является удаление файлов и записей о них из базы данных, на которые нет ссылок.</w:t>
      </w:r>
    </w:p>
    <w:p w14:paraId="72857FDF" w14:textId="77777777" w:rsidR="005B6EAF" w:rsidRPr="005B6EAF" w:rsidRDefault="005B6EAF" w:rsidP="005B6EAF">
      <w:pPr>
        <w:pStyle w:val="2-HSE0"/>
      </w:pPr>
      <w:bookmarkStart w:id="41" w:name="_Toc485082900"/>
      <w:r w:rsidRPr="005B6EAF">
        <w:t>Эксплуатационное назначение разработки</w:t>
      </w:r>
      <w:bookmarkEnd w:id="41"/>
    </w:p>
    <w:p w14:paraId="068778CA" w14:textId="6E104C81" w:rsidR="005B6EAF" w:rsidRPr="005B6EAF" w:rsidRDefault="005B6EAF" w:rsidP="00726416">
      <w:pPr>
        <w:pStyle w:val="HSE0"/>
      </w:pPr>
      <w:r w:rsidRPr="005B6EAF">
        <w:t>Программа должна эксплуатироваться в профильных подразделениях ООО «Новая</w:t>
      </w:r>
      <w:r w:rsidR="00A2462F">
        <w:t> </w:t>
      </w:r>
      <w:r w:rsidRPr="005B6EAF">
        <w:t>платформа». Пользователями программы должны стать сотрудники профильных подразделений ООО «Новая платформа».</w:t>
      </w:r>
    </w:p>
    <w:p w14:paraId="16318AB8" w14:textId="77777777" w:rsidR="005B6EAF" w:rsidRPr="005B6EAF" w:rsidRDefault="005B6EAF" w:rsidP="005B6EAF">
      <w:pPr>
        <w:pStyle w:val="1-HSE0"/>
      </w:pPr>
      <w:bookmarkStart w:id="42" w:name="_Toc485082901"/>
      <w:r w:rsidRPr="005B6EAF">
        <w:t>Требования к программе</w:t>
      </w:r>
      <w:bookmarkEnd w:id="42"/>
    </w:p>
    <w:p w14:paraId="05A36434" w14:textId="77777777" w:rsidR="005B6EAF" w:rsidRPr="005B6EAF" w:rsidRDefault="005B6EAF" w:rsidP="005B6EAF">
      <w:pPr>
        <w:pStyle w:val="2-HSE0"/>
      </w:pPr>
      <w:bookmarkStart w:id="43" w:name="_Toc485082902"/>
      <w:r w:rsidRPr="005B6EAF">
        <w:t>Требования к функциональным характеристикам программы</w:t>
      </w:r>
      <w:bookmarkEnd w:id="43"/>
    </w:p>
    <w:p w14:paraId="6847CA92" w14:textId="77777777" w:rsidR="005B6EAF" w:rsidRPr="005B6EAF" w:rsidRDefault="005B6EAF" w:rsidP="00726416">
      <w:pPr>
        <w:pStyle w:val="HSE0"/>
        <w:keepNext/>
      </w:pPr>
      <w:r w:rsidRPr="005B6EAF">
        <w:t>Система должна обладать следующими характеристиками:</w:t>
      </w:r>
    </w:p>
    <w:p w14:paraId="25333F46" w14:textId="77777777" w:rsidR="005B6EAF" w:rsidRPr="005B6EAF" w:rsidRDefault="005B6EAF" w:rsidP="007D663A">
      <w:pPr>
        <w:pStyle w:val="HSE0"/>
        <w:numPr>
          <w:ilvl w:val="0"/>
          <w:numId w:val="11"/>
        </w:numPr>
        <w:ind w:left="1134" w:hanging="283"/>
      </w:pPr>
      <w:r w:rsidRPr="005B6EAF">
        <w:t>Надежность.</w:t>
      </w:r>
    </w:p>
    <w:p w14:paraId="3A0F1A0D" w14:textId="77777777" w:rsidR="005B6EAF" w:rsidRPr="005B6EAF" w:rsidRDefault="005B6EAF" w:rsidP="007D663A">
      <w:pPr>
        <w:pStyle w:val="HSE0"/>
        <w:numPr>
          <w:ilvl w:val="0"/>
          <w:numId w:val="11"/>
        </w:numPr>
        <w:ind w:left="1134" w:hanging="283"/>
      </w:pPr>
      <w:r w:rsidRPr="005B6EAF">
        <w:t>Сопровождаемость.</w:t>
      </w:r>
    </w:p>
    <w:p w14:paraId="70673259" w14:textId="77777777" w:rsidR="005B6EAF" w:rsidRPr="005B6EAF" w:rsidRDefault="005B6EAF" w:rsidP="007D663A">
      <w:pPr>
        <w:pStyle w:val="HSE0"/>
        <w:numPr>
          <w:ilvl w:val="0"/>
          <w:numId w:val="11"/>
        </w:numPr>
        <w:ind w:left="1134" w:hanging="283"/>
      </w:pPr>
      <w:r w:rsidRPr="005B6EAF">
        <w:t>Удобство применения.</w:t>
      </w:r>
    </w:p>
    <w:p w14:paraId="42036111" w14:textId="77777777" w:rsidR="005B6EAF" w:rsidRPr="005B6EAF" w:rsidRDefault="005B6EAF" w:rsidP="007D663A">
      <w:pPr>
        <w:pStyle w:val="HSE0"/>
        <w:numPr>
          <w:ilvl w:val="0"/>
          <w:numId w:val="11"/>
        </w:numPr>
        <w:ind w:left="1134" w:hanging="283"/>
      </w:pPr>
      <w:r w:rsidRPr="005B6EAF">
        <w:t>Эффективность.</w:t>
      </w:r>
    </w:p>
    <w:p w14:paraId="16AF8FD6" w14:textId="77777777" w:rsidR="005B6EAF" w:rsidRPr="005B6EAF" w:rsidRDefault="005B6EAF" w:rsidP="007D663A">
      <w:pPr>
        <w:pStyle w:val="HSE0"/>
        <w:numPr>
          <w:ilvl w:val="0"/>
          <w:numId w:val="11"/>
        </w:numPr>
        <w:ind w:left="1134" w:hanging="283"/>
      </w:pPr>
      <w:r w:rsidRPr="005B6EAF">
        <w:t>Универсальность.</w:t>
      </w:r>
    </w:p>
    <w:p w14:paraId="682DC33B" w14:textId="77777777" w:rsidR="005B6EAF" w:rsidRPr="005B6EAF" w:rsidRDefault="005B6EAF" w:rsidP="007D663A">
      <w:pPr>
        <w:pStyle w:val="HSE0"/>
        <w:numPr>
          <w:ilvl w:val="0"/>
          <w:numId w:val="11"/>
        </w:numPr>
        <w:ind w:left="1134" w:hanging="283"/>
      </w:pPr>
      <w:r w:rsidRPr="005B6EAF">
        <w:t>Корректность.</w:t>
      </w:r>
    </w:p>
    <w:p w14:paraId="3EF256C5" w14:textId="77777777" w:rsidR="005B6EAF" w:rsidRPr="005B6EAF" w:rsidRDefault="005B6EAF" w:rsidP="005B6EAF">
      <w:pPr>
        <w:pStyle w:val="3-HSE0"/>
      </w:pPr>
      <w:bookmarkStart w:id="44" w:name="_Toc485082903"/>
      <w:r w:rsidRPr="005B6EAF">
        <w:t>Требования к составу выполняемых функций</w:t>
      </w:r>
      <w:bookmarkEnd w:id="44"/>
    </w:p>
    <w:p w14:paraId="71F7A27F" w14:textId="77777777" w:rsidR="005B6EAF" w:rsidRPr="005B6EAF" w:rsidRDefault="005B6EAF" w:rsidP="00726416">
      <w:pPr>
        <w:pStyle w:val="HSE0"/>
        <w:keepNext/>
      </w:pPr>
      <w:r w:rsidRPr="005B6EAF">
        <w:t>Программа должна обладать следующими функциональными характеристиками:</w:t>
      </w:r>
    </w:p>
    <w:p w14:paraId="4421E7A9" w14:textId="77777777" w:rsidR="005B6EAF" w:rsidRPr="005B6EAF" w:rsidRDefault="005B6EAF" w:rsidP="007D663A">
      <w:pPr>
        <w:pStyle w:val="HSE0"/>
        <w:numPr>
          <w:ilvl w:val="0"/>
          <w:numId w:val="7"/>
        </w:numPr>
        <w:ind w:left="1134" w:hanging="283"/>
      </w:pPr>
      <w:r w:rsidRPr="005B6EAF">
        <w:t>Удаление записей таблицы файлов из базы данных.</w:t>
      </w:r>
    </w:p>
    <w:p w14:paraId="63C10C3E" w14:textId="77777777" w:rsidR="005B6EAF" w:rsidRPr="005B6EAF" w:rsidRDefault="005B6EAF" w:rsidP="007D663A">
      <w:pPr>
        <w:pStyle w:val="HSE0"/>
        <w:numPr>
          <w:ilvl w:val="0"/>
          <w:numId w:val="7"/>
        </w:numPr>
        <w:ind w:left="1134" w:hanging="283"/>
      </w:pPr>
      <w:r w:rsidRPr="005B6EAF">
        <w:t>Удаление соответствующих файлов из файловой системы.</w:t>
      </w:r>
    </w:p>
    <w:p w14:paraId="7FFF9C28" w14:textId="77777777" w:rsidR="005B6EAF" w:rsidRPr="005B6EAF" w:rsidRDefault="005B6EAF" w:rsidP="007D663A">
      <w:pPr>
        <w:pStyle w:val="HSE0"/>
        <w:numPr>
          <w:ilvl w:val="0"/>
          <w:numId w:val="7"/>
        </w:numPr>
        <w:ind w:left="1134" w:hanging="283"/>
      </w:pPr>
      <w:r w:rsidRPr="005B6EAF">
        <w:t>Выполнение логирования результатов удаления.</w:t>
      </w:r>
    </w:p>
    <w:p w14:paraId="0C16B17B" w14:textId="77777777" w:rsidR="005B6EAF" w:rsidRPr="005B6EAF" w:rsidRDefault="005B6EAF" w:rsidP="005B6EAF">
      <w:pPr>
        <w:pStyle w:val="3-HSE0"/>
      </w:pPr>
      <w:bookmarkStart w:id="45" w:name="_Toc485082904"/>
      <w:r w:rsidRPr="005B6EAF">
        <w:lastRenderedPageBreak/>
        <w:t>Требования к организации входных и выходных данных</w:t>
      </w:r>
      <w:bookmarkEnd w:id="45"/>
    </w:p>
    <w:p w14:paraId="5DA37467" w14:textId="77777777" w:rsidR="005B6EAF" w:rsidRPr="005B6EAF" w:rsidRDefault="005B6EAF" w:rsidP="00726416">
      <w:pPr>
        <w:pStyle w:val="HSE0"/>
      </w:pPr>
      <w:r w:rsidRPr="005B6EAF">
        <w:t>Источниками входных данных являются пользовательские команды, передаваемые посредством устройств ввода (клавиатуры).</w:t>
      </w:r>
    </w:p>
    <w:p w14:paraId="62B58083" w14:textId="77777777" w:rsidR="005B6EAF" w:rsidRPr="005B6EAF" w:rsidRDefault="005B6EAF" w:rsidP="00726416">
      <w:pPr>
        <w:pStyle w:val="HSE0"/>
      </w:pPr>
      <w:r w:rsidRPr="005B6EAF">
        <w:t>Входными данными является строка с названием программы и набором параметров, которая выполняется через командную строку.</w:t>
      </w:r>
    </w:p>
    <w:p w14:paraId="68100D69" w14:textId="77777777" w:rsidR="005B6EAF" w:rsidRPr="005B6EAF" w:rsidRDefault="005B6EAF" w:rsidP="00726416">
      <w:pPr>
        <w:pStyle w:val="HSE0"/>
      </w:pPr>
      <w:r w:rsidRPr="005B6EAF">
        <w:t>Выходными данными является файл .</w:t>
      </w:r>
      <w:r w:rsidRPr="005B6EAF">
        <w:rPr>
          <w:lang w:val="en-US"/>
        </w:rPr>
        <w:t>log</w:t>
      </w:r>
      <w:r w:rsidRPr="005B6EAF">
        <w:t>, предназначенный для хранения результатов работы программы.</w:t>
      </w:r>
    </w:p>
    <w:p w14:paraId="4ADF5D98" w14:textId="77777777" w:rsidR="005B6EAF" w:rsidRPr="005B6EAF" w:rsidRDefault="005B6EAF" w:rsidP="005B6EAF">
      <w:pPr>
        <w:pStyle w:val="3-HSE0"/>
      </w:pPr>
      <w:bookmarkStart w:id="46" w:name="_Toc485082905"/>
      <w:r w:rsidRPr="005B6EAF">
        <w:t>Требования к временным характеристикам</w:t>
      </w:r>
      <w:bookmarkEnd w:id="46"/>
    </w:p>
    <w:p w14:paraId="761671FF" w14:textId="77777777" w:rsidR="005B6EAF" w:rsidRPr="005B6EAF" w:rsidRDefault="005B6EAF" w:rsidP="00726416">
      <w:pPr>
        <w:pStyle w:val="HSE0"/>
      </w:pPr>
      <w:r w:rsidRPr="005B6EAF">
        <w:t xml:space="preserve">Время работы программы может увеличиваться пропорционально количеству записей в базе данных, но не должно </w:t>
      </w:r>
      <w:r w:rsidRPr="00A2462F">
        <w:t>превышать 5 секунд.</w:t>
      </w:r>
    </w:p>
    <w:p w14:paraId="56204569" w14:textId="77777777" w:rsidR="005B6EAF" w:rsidRPr="005B6EAF" w:rsidRDefault="005B6EAF" w:rsidP="005B6EAF">
      <w:pPr>
        <w:pStyle w:val="2-HSE0"/>
      </w:pPr>
      <w:bookmarkStart w:id="47" w:name="_Toc485082906"/>
      <w:r w:rsidRPr="005B6EAF">
        <w:t>Требования к надежности</w:t>
      </w:r>
      <w:bookmarkEnd w:id="47"/>
    </w:p>
    <w:p w14:paraId="2F13BE10" w14:textId="77777777" w:rsidR="005B6EAF" w:rsidRPr="005B6EAF" w:rsidRDefault="005B6EAF" w:rsidP="005B6EAF">
      <w:pPr>
        <w:pStyle w:val="3-HSE0"/>
      </w:pPr>
      <w:bookmarkStart w:id="48" w:name="_Toc485082907"/>
      <w:r w:rsidRPr="005B6EAF">
        <w:t>Требования к обеспечению надежного функционирования программы</w:t>
      </w:r>
      <w:bookmarkEnd w:id="48"/>
    </w:p>
    <w:p w14:paraId="236F3B63" w14:textId="77777777" w:rsidR="005B6EAF" w:rsidRPr="005B6EAF" w:rsidRDefault="005B6EAF" w:rsidP="00726416">
      <w:pPr>
        <w:pStyle w:val="HSE0"/>
      </w:pPr>
      <w:r w:rsidRPr="005B6EAF">
        <w:t>Алгоритмы определения отсутствия ссылок на запись о файле должны быть покрыты unit-тестами.</w:t>
      </w:r>
    </w:p>
    <w:p w14:paraId="7D461B0E" w14:textId="77777777" w:rsidR="005B6EAF" w:rsidRPr="005B6EAF" w:rsidRDefault="005B6EAF" w:rsidP="005B6EAF">
      <w:pPr>
        <w:pStyle w:val="3-HSE0"/>
      </w:pPr>
      <w:bookmarkStart w:id="49" w:name="_Toc485082908"/>
      <w:r w:rsidRPr="005B6EAF">
        <w:t>Требования к обеспечению устойчивого функционирования</w:t>
      </w:r>
      <w:bookmarkEnd w:id="49"/>
    </w:p>
    <w:p w14:paraId="0588DCFA" w14:textId="77777777" w:rsidR="005B6EAF" w:rsidRPr="005B6EAF" w:rsidRDefault="005B6EAF" w:rsidP="00726416">
      <w:pPr>
        <w:pStyle w:val="HSE0"/>
      </w:pPr>
      <w:r w:rsidRPr="005B6EAF">
        <w:t>В случае возникновения ошибок и исключительных ситуаций программа должна выводить информационное сообщение об ошибке и способ ее исправления.</w:t>
      </w:r>
    </w:p>
    <w:p w14:paraId="6E922415" w14:textId="77777777" w:rsidR="005B6EAF" w:rsidRPr="005B6EAF" w:rsidRDefault="005B6EAF" w:rsidP="005B6EAF">
      <w:pPr>
        <w:pStyle w:val="2-HSE0"/>
      </w:pPr>
      <w:bookmarkStart w:id="50" w:name="_Toc485082909"/>
      <w:r w:rsidRPr="005B6EAF">
        <w:t>Условия эксплуатации программы</w:t>
      </w:r>
      <w:bookmarkEnd w:id="50"/>
    </w:p>
    <w:p w14:paraId="777F1B7B" w14:textId="77777777" w:rsidR="005B6EAF" w:rsidRPr="005B6EAF" w:rsidRDefault="005B6EAF" w:rsidP="00726416">
      <w:pPr>
        <w:pStyle w:val="HSE0"/>
      </w:pPr>
      <w:r w:rsidRPr="00A2462F">
        <w:t xml:space="preserve">Программа должна эксплуатироваться на персональном компьютере под управлением операционной системы </w:t>
      </w:r>
      <w:r w:rsidRPr="00A2462F">
        <w:rPr>
          <w:lang w:val="en-US"/>
        </w:rPr>
        <w:t>Windows</w:t>
      </w:r>
      <w:r w:rsidRPr="00A2462F">
        <w:t xml:space="preserve"> 7.</w:t>
      </w:r>
    </w:p>
    <w:p w14:paraId="624E4693" w14:textId="77777777" w:rsidR="005B6EAF" w:rsidRPr="005B6EAF" w:rsidRDefault="005B6EAF" w:rsidP="005B6EAF">
      <w:pPr>
        <w:pStyle w:val="3-HSE0"/>
      </w:pPr>
      <w:bookmarkStart w:id="51" w:name="_Toc485082910"/>
      <w:r w:rsidRPr="005B6EAF">
        <w:t>Виды обслуживания программы</w:t>
      </w:r>
      <w:bookmarkEnd w:id="51"/>
    </w:p>
    <w:p w14:paraId="6FF67035" w14:textId="77777777" w:rsidR="005B6EAF" w:rsidRPr="005B6EAF" w:rsidRDefault="005B6EAF" w:rsidP="00726416">
      <w:pPr>
        <w:pStyle w:val="HSE0"/>
      </w:pPr>
      <w:r w:rsidRPr="00A2462F">
        <w:t>Программа не нуждается в обслуживании.</w:t>
      </w:r>
    </w:p>
    <w:p w14:paraId="5C3B964A" w14:textId="77777777" w:rsidR="005B6EAF" w:rsidRPr="005B6EAF" w:rsidRDefault="005B6EAF" w:rsidP="005B6EAF">
      <w:pPr>
        <w:pStyle w:val="3-HSE0"/>
      </w:pPr>
      <w:bookmarkStart w:id="52" w:name="_Toc485082911"/>
      <w:r w:rsidRPr="005B6EAF">
        <w:t>Необходимое количество и квалификация персонала</w:t>
      </w:r>
      <w:bookmarkEnd w:id="52"/>
    </w:p>
    <w:p w14:paraId="75018A98" w14:textId="77777777" w:rsidR="005B6EAF" w:rsidRPr="005B6EAF" w:rsidRDefault="005B6EAF" w:rsidP="00726416">
      <w:pPr>
        <w:pStyle w:val="HSE0"/>
      </w:pPr>
      <w:r w:rsidRPr="005B6EAF">
        <w:t>Необходимое количество персонала, требуемого для работы с программой, должно составлять 1 штатную единицу – пользователь программы (оператор).</w:t>
      </w:r>
    </w:p>
    <w:p w14:paraId="572ED0C5" w14:textId="77777777" w:rsidR="005B6EAF" w:rsidRPr="005B6EAF" w:rsidRDefault="005B6EAF" w:rsidP="00726416">
      <w:pPr>
        <w:pStyle w:val="HSE0"/>
      </w:pPr>
      <w:r w:rsidRPr="005B6EAF">
        <w:t>Пользователь программы (оператор) должен обладать практическими навыками работы с командной строкой.</w:t>
      </w:r>
    </w:p>
    <w:p w14:paraId="3A0BF09B" w14:textId="77777777" w:rsidR="005B6EAF" w:rsidRPr="00D62C62" w:rsidRDefault="005B6EAF" w:rsidP="005B6EAF">
      <w:pPr>
        <w:pStyle w:val="2-HSE0"/>
        <w:rPr>
          <w:lang w:val="ru-RU"/>
        </w:rPr>
      </w:pPr>
      <w:bookmarkStart w:id="53" w:name="_Toc485082912"/>
      <w:r w:rsidRPr="00D62C62">
        <w:rPr>
          <w:lang w:val="ru-RU"/>
        </w:rPr>
        <w:lastRenderedPageBreak/>
        <w:t>Требования к составу и параметрам технических средств</w:t>
      </w:r>
      <w:bookmarkEnd w:id="53"/>
    </w:p>
    <w:p w14:paraId="771A3861" w14:textId="77777777" w:rsidR="005B6EAF" w:rsidRPr="005B6EAF" w:rsidRDefault="005B6EAF" w:rsidP="00726416">
      <w:pPr>
        <w:pStyle w:val="HSE0"/>
        <w:keepNext/>
      </w:pPr>
      <w:r w:rsidRPr="005B6EAF">
        <w:t>В состав технических средств должны входить:</w:t>
      </w:r>
    </w:p>
    <w:p w14:paraId="43F1EBC8" w14:textId="77777777" w:rsidR="005B6EAF" w:rsidRPr="005B6EAF" w:rsidRDefault="005B6EAF" w:rsidP="007D663A">
      <w:pPr>
        <w:pStyle w:val="HSE0"/>
        <w:numPr>
          <w:ilvl w:val="0"/>
          <w:numId w:val="8"/>
        </w:numPr>
        <w:ind w:left="1134" w:hanging="283"/>
      </w:pPr>
      <w:r w:rsidRPr="005B6EAF">
        <w:t>IBM-совместимый компьютер.</w:t>
      </w:r>
    </w:p>
    <w:p w14:paraId="32EF2BF4" w14:textId="77777777" w:rsidR="005B6EAF" w:rsidRPr="005B6EAF" w:rsidRDefault="005B6EAF" w:rsidP="007D663A">
      <w:pPr>
        <w:pStyle w:val="HSE0"/>
        <w:numPr>
          <w:ilvl w:val="0"/>
          <w:numId w:val="8"/>
        </w:numPr>
        <w:ind w:left="1134" w:hanging="283"/>
      </w:pPr>
      <w:r w:rsidRPr="005B6EAF">
        <w:t>Процессор Pentium 4 или выше с тактовой частотой не ниже 1.5 ГГц.</w:t>
      </w:r>
    </w:p>
    <w:p w14:paraId="1C75F062" w14:textId="77777777" w:rsidR="005B6EAF" w:rsidRPr="005B6EAF" w:rsidRDefault="005B6EAF" w:rsidP="007D663A">
      <w:pPr>
        <w:pStyle w:val="HSE0"/>
        <w:numPr>
          <w:ilvl w:val="0"/>
          <w:numId w:val="8"/>
        </w:numPr>
        <w:ind w:left="1134" w:hanging="283"/>
      </w:pPr>
      <w:r w:rsidRPr="005B6EAF">
        <w:t>Оперативная память объемом не менее 1 Гб.</w:t>
      </w:r>
    </w:p>
    <w:p w14:paraId="739390AD" w14:textId="77777777" w:rsidR="005B6EAF" w:rsidRPr="005B6EAF" w:rsidRDefault="005B6EAF" w:rsidP="007D663A">
      <w:pPr>
        <w:pStyle w:val="HSE0"/>
        <w:numPr>
          <w:ilvl w:val="0"/>
          <w:numId w:val="8"/>
        </w:numPr>
        <w:ind w:left="1134" w:hanging="283"/>
      </w:pPr>
      <w:r w:rsidRPr="005B6EAF">
        <w:t>Свободное место на жестком диске в объеме 50 Мб.</w:t>
      </w:r>
    </w:p>
    <w:p w14:paraId="7F223C13" w14:textId="77777777" w:rsidR="005B6EAF" w:rsidRPr="005B6EAF" w:rsidRDefault="005B6EAF" w:rsidP="007D663A">
      <w:pPr>
        <w:pStyle w:val="HSE0"/>
        <w:numPr>
          <w:ilvl w:val="0"/>
          <w:numId w:val="8"/>
        </w:numPr>
        <w:ind w:left="1134" w:hanging="283"/>
      </w:pPr>
      <w:r w:rsidRPr="005B6EAF">
        <w:t>Клавиатура.</w:t>
      </w:r>
    </w:p>
    <w:p w14:paraId="5F678F39" w14:textId="77777777" w:rsidR="005B6EAF" w:rsidRPr="00D62C62" w:rsidRDefault="005B6EAF" w:rsidP="005B6EAF">
      <w:pPr>
        <w:pStyle w:val="2-HSE0"/>
        <w:rPr>
          <w:lang w:val="ru-RU"/>
        </w:rPr>
      </w:pPr>
      <w:bookmarkStart w:id="54" w:name="_Toc485082913"/>
      <w:r w:rsidRPr="00D62C62">
        <w:rPr>
          <w:lang w:val="ru-RU"/>
        </w:rPr>
        <w:t>Требования к информационной и программной совместимости</w:t>
      </w:r>
      <w:bookmarkEnd w:id="54"/>
    </w:p>
    <w:p w14:paraId="22EE7452" w14:textId="77777777" w:rsidR="005B6EAF" w:rsidRPr="005B6EAF" w:rsidRDefault="005B6EAF" w:rsidP="00726416">
      <w:pPr>
        <w:pStyle w:val="HSE0"/>
      </w:pPr>
      <w:r w:rsidRPr="005B6EAF">
        <w:t xml:space="preserve">Программа должна быть совместима с аппаратурой ООО «Новая платформа». </w:t>
      </w:r>
    </w:p>
    <w:p w14:paraId="30F135DF" w14:textId="77777777" w:rsidR="005B6EAF" w:rsidRPr="005B6EAF" w:rsidRDefault="005B6EAF" w:rsidP="005B6EAF">
      <w:pPr>
        <w:pStyle w:val="3-HSE0"/>
      </w:pPr>
      <w:bookmarkStart w:id="55" w:name="_Toc485082914"/>
      <w:r w:rsidRPr="005B6EAF">
        <w:t>Требования к информационным структурам на входе и выходе</w:t>
      </w:r>
      <w:bookmarkEnd w:id="55"/>
    </w:p>
    <w:p w14:paraId="30AC7BD0" w14:textId="77777777" w:rsidR="005B6EAF" w:rsidRPr="005B6EAF" w:rsidRDefault="005B6EAF" w:rsidP="00726416">
      <w:pPr>
        <w:pStyle w:val="HSE0"/>
      </w:pPr>
      <w:r w:rsidRPr="00A2462F">
        <w:t>Требования к информационным структурам не предъявляются.</w:t>
      </w:r>
    </w:p>
    <w:p w14:paraId="64169F32" w14:textId="77777777" w:rsidR="005B6EAF" w:rsidRPr="005B6EAF" w:rsidRDefault="005B6EAF" w:rsidP="005B6EAF">
      <w:pPr>
        <w:pStyle w:val="3-HSE0"/>
      </w:pPr>
      <w:bookmarkStart w:id="56" w:name="_Toc485082915"/>
      <w:r w:rsidRPr="005B6EAF">
        <w:t>Требования к методам решения</w:t>
      </w:r>
      <w:bookmarkEnd w:id="56"/>
    </w:p>
    <w:p w14:paraId="52E629B0" w14:textId="44AD9665" w:rsidR="005B6EAF" w:rsidRPr="00C15372" w:rsidRDefault="00C15372" w:rsidP="00726416">
      <w:pPr>
        <w:pStyle w:val="HSE0"/>
      </w:pPr>
      <w:r>
        <w:t xml:space="preserve">Модель тестовой предметной области должна быть построена средствами </w:t>
      </w:r>
      <w:r>
        <w:rPr>
          <w:lang w:val="en-US"/>
        </w:rPr>
        <w:t>Flexberry</w:t>
      </w:r>
      <w:r>
        <w:t> </w:t>
      </w:r>
      <w:r>
        <w:rPr>
          <w:lang w:val="en-US"/>
        </w:rPr>
        <w:t>Designer</w:t>
      </w:r>
      <w:r>
        <w:t>.</w:t>
      </w:r>
    </w:p>
    <w:p w14:paraId="62DA2DAF" w14:textId="77777777" w:rsidR="005B6EAF" w:rsidRPr="005B6EAF" w:rsidRDefault="005B6EAF" w:rsidP="005B6EAF">
      <w:pPr>
        <w:pStyle w:val="3-HSE0"/>
      </w:pPr>
      <w:bookmarkStart w:id="57" w:name="_Toc485082916"/>
      <w:r w:rsidRPr="005B6EAF">
        <w:t>Требования к исходным кодам</w:t>
      </w:r>
      <w:bookmarkEnd w:id="57"/>
    </w:p>
    <w:p w14:paraId="6ED2A5D6" w14:textId="38A98CB8" w:rsidR="005B6EAF" w:rsidRPr="005B6EAF" w:rsidRDefault="005B6EAF" w:rsidP="00726416">
      <w:pPr>
        <w:pStyle w:val="HSE0"/>
      </w:pPr>
      <w:r w:rsidRPr="005B6EAF">
        <w:t>Код должен содержать достаточное для понимания сторонним разработчиком количество комментариев.</w:t>
      </w:r>
      <w:r w:rsidR="00726416">
        <w:t xml:space="preserve"> </w:t>
      </w:r>
      <w:r w:rsidRPr="005B6EAF">
        <w:t xml:space="preserve">Все классы и методы должны иметь комментарии в формате </w:t>
      </w:r>
      <w:hyperlink r:id="rId11" w:history="1">
        <w:r w:rsidRPr="005B6EAF">
          <w:t>XML Documentation</w:t>
        </w:r>
      </w:hyperlink>
      <w:r w:rsidRPr="005B6EAF">
        <w:t>.</w:t>
      </w:r>
      <w:r w:rsidR="00726416">
        <w:t xml:space="preserve"> </w:t>
      </w:r>
      <w:r w:rsidRPr="005B6EAF">
        <w:t>Все классы, методы, поля, свойства и переменные должны иметь понятные и осмысленные имена.</w:t>
      </w:r>
    </w:p>
    <w:p w14:paraId="2230EA98" w14:textId="77777777" w:rsidR="005B6EAF" w:rsidRPr="005B6EAF" w:rsidRDefault="005B6EAF" w:rsidP="005B6EAF">
      <w:pPr>
        <w:pStyle w:val="3-HSE0"/>
      </w:pPr>
      <w:bookmarkStart w:id="58" w:name="_Toc485082917"/>
      <w:r w:rsidRPr="005B6EAF">
        <w:t>Требования к языкам программирования</w:t>
      </w:r>
      <w:bookmarkEnd w:id="58"/>
    </w:p>
    <w:p w14:paraId="49A499C4" w14:textId="77777777" w:rsidR="005B6EAF" w:rsidRPr="005B6EAF" w:rsidRDefault="005B6EAF" w:rsidP="00726416">
      <w:pPr>
        <w:pStyle w:val="HSE0"/>
      </w:pPr>
      <w:r w:rsidRPr="005B6EAF">
        <w:t xml:space="preserve">В качестве среды разработки должна быть использована </w:t>
      </w:r>
      <w:r w:rsidRPr="005B6EAF">
        <w:rPr>
          <w:lang w:val="en-US"/>
        </w:rPr>
        <w:t>MS</w:t>
      </w:r>
      <w:r w:rsidRPr="005B6EAF">
        <w:t xml:space="preserve"> </w:t>
      </w:r>
      <w:r w:rsidRPr="005B6EAF">
        <w:rPr>
          <w:lang w:val="en-US"/>
        </w:rPr>
        <w:t>Visual</w:t>
      </w:r>
      <w:r w:rsidRPr="005B6EAF">
        <w:t xml:space="preserve"> </w:t>
      </w:r>
      <w:r w:rsidRPr="005B6EAF">
        <w:rPr>
          <w:lang w:val="en-US"/>
        </w:rPr>
        <w:t>Studio</w:t>
      </w:r>
      <w:r w:rsidRPr="005B6EAF">
        <w:t xml:space="preserve"> 2012 или выше. Целевым языком программирования должен быть </w:t>
      </w:r>
      <w:r w:rsidRPr="005B6EAF">
        <w:rPr>
          <w:lang w:val="en-US"/>
        </w:rPr>
        <w:t>C</w:t>
      </w:r>
      <w:r w:rsidRPr="005B6EAF">
        <w:t>#.</w:t>
      </w:r>
    </w:p>
    <w:p w14:paraId="4AABD828" w14:textId="3C066618" w:rsidR="005B6EAF" w:rsidRPr="005B6EAF" w:rsidRDefault="005B6EAF" w:rsidP="00726416">
      <w:pPr>
        <w:pStyle w:val="HSE0"/>
      </w:pPr>
      <w:r w:rsidRPr="005B6EAF">
        <w:t xml:space="preserve">В качестве системы управления базами данных должен быть использован </w:t>
      </w:r>
      <w:r w:rsidRPr="005B6EAF">
        <w:rPr>
          <w:lang w:val="en-US"/>
        </w:rPr>
        <w:t>MS</w:t>
      </w:r>
      <w:r w:rsidR="00071737">
        <w:t> </w:t>
      </w:r>
      <w:r w:rsidRPr="005B6EAF">
        <w:rPr>
          <w:lang w:val="en-US"/>
        </w:rPr>
        <w:t>SQL</w:t>
      </w:r>
      <w:r w:rsidR="00071737">
        <w:t> </w:t>
      </w:r>
      <w:r w:rsidRPr="005B6EAF">
        <w:rPr>
          <w:lang w:val="en-US"/>
        </w:rPr>
        <w:t>Server</w:t>
      </w:r>
      <w:r w:rsidRPr="005B6EAF">
        <w:t xml:space="preserve">. Целевым языком запросов должен быть </w:t>
      </w:r>
      <w:r w:rsidRPr="005B6EAF">
        <w:rPr>
          <w:lang w:val="en-US"/>
        </w:rPr>
        <w:t>SQL</w:t>
      </w:r>
      <w:r w:rsidRPr="005B6EAF">
        <w:t xml:space="preserve">. </w:t>
      </w:r>
    </w:p>
    <w:p w14:paraId="3D905C36" w14:textId="77777777" w:rsidR="005B6EAF" w:rsidRPr="005B6EAF" w:rsidRDefault="005B6EAF" w:rsidP="005B6EAF">
      <w:pPr>
        <w:pStyle w:val="3-HSE0"/>
      </w:pPr>
      <w:bookmarkStart w:id="59" w:name="_Toc485082918"/>
      <w:r w:rsidRPr="005B6EAF">
        <w:t>Требования к программным средствам, используемым программой</w:t>
      </w:r>
      <w:bookmarkEnd w:id="59"/>
    </w:p>
    <w:p w14:paraId="662E49C0" w14:textId="77777777" w:rsidR="005B6EAF" w:rsidRPr="005B6EAF" w:rsidRDefault="005B6EAF" w:rsidP="00726416">
      <w:pPr>
        <w:pStyle w:val="HSE0"/>
      </w:pPr>
      <w:r w:rsidRPr="005B6EAF">
        <w:t>Для реализации логирования должна быть использована библиотека «</w:t>
      </w:r>
      <w:r w:rsidRPr="005B6EAF">
        <w:rPr>
          <w:lang w:val="en-US"/>
        </w:rPr>
        <w:t>log</w:t>
      </w:r>
      <w:r w:rsidRPr="005B6EAF">
        <w:t>4</w:t>
      </w:r>
      <w:r w:rsidRPr="005B6EAF">
        <w:rPr>
          <w:lang w:val="en-US"/>
        </w:rPr>
        <w:t>net</w:t>
      </w:r>
      <w:r w:rsidRPr="005B6EAF">
        <w:t>».</w:t>
      </w:r>
    </w:p>
    <w:p w14:paraId="18D02531" w14:textId="77777777" w:rsidR="005B6EAF" w:rsidRPr="005B6EAF" w:rsidRDefault="005B6EAF" w:rsidP="005B6EAF">
      <w:pPr>
        <w:pStyle w:val="2-HSE0"/>
      </w:pPr>
      <w:bookmarkStart w:id="60" w:name="_Toc485082919"/>
      <w:r w:rsidRPr="005B6EAF">
        <w:lastRenderedPageBreak/>
        <w:t>Требования к маркировке и упаковке</w:t>
      </w:r>
      <w:bookmarkEnd w:id="60"/>
    </w:p>
    <w:p w14:paraId="042F857F" w14:textId="77777777" w:rsidR="005B6EAF" w:rsidRPr="005B6EAF" w:rsidRDefault="005B6EAF" w:rsidP="00726416">
      <w:pPr>
        <w:pStyle w:val="HSE0"/>
        <w:keepNext/>
      </w:pPr>
      <w:r w:rsidRPr="005B6EAF">
        <w:t>В качестве результатов производственной практики должны быть представлены:</w:t>
      </w:r>
    </w:p>
    <w:p w14:paraId="2E21118F" w14:textId="77777777" w:rsidR="005B6EAF" w:rsidRPr="005B6EAF" w:rsidRDefault="005B6EAF" w:rsidP="007D663A">
      <w:pPr>
        <w:pStyle w:val="HSE0"/>
        <w:numPr>
          <w:ilvl w:val="0"/>
          <w:numId w:val="9"/>
        </w:numPr>
        <w:ind w:left="1134" w:hanging="283"/>
      </w:pPr>
      <w:r w:rsidRPr="005B6EAF">
        <w:t>Модель тестовой предметной области в Flexberry Designer.</w:t>
      </w:r>
    </w:p>
    <w:p w14:paraId="45AB6C2C" w14:textId="77777777" w:rsidR="005B6EAF" w:rsidRPr="005B6EAF" w:rsidRDefault="005B6EAF" w:rsidP="007D663A">
      <w:pPr>
        <w:pStyle w:val="HSE0"/>
        <w:numPr>
          <w:ilvl w:val="0"/>
          <w:numId w:val="9"/>
        </w:numPr>
        <w:ind w:left="1134" w:hanging="283"/>
      </w:pPr>
      <w:r w:rsidRPr="005B6EAF">
        <w:t>Скрипт создания и заполнения БД для тестовой предметной области.</w:t>
      </w:r>
    </w:p>
    <w:p w14:paraId="5C61A9ED" w14:textId="77777777" w:rsidR="005B6EAF" w:rsidRPr="005B6EAF" w:rsidRDefault="005B6EAF" w:rsidP="007D663A">
      <w:pPr>
        <w:pStyle w:val="HSE0"/>
        <w:numPr>
          <w:ilvl w:val="0"/>
          <w:numId w:val="9"/>
        </w:numPr>
        <w:ind w:left="1134" w:hanging="283"/>
      </w:pPr>
      <w:r w:rsidRPr="005B6EAF">
        <w:t>Архив с файлами для тестового запуска утилиты.</w:t>
      </w:r>
    </w:p>
    <w:p w14:paraId="29C0D00D" w14:textId="77777777" w:rsidR="005B6EAF" w:rsidRPr="005B6EAF" w:rsidRDefault="005B6EAF" w:rsidP="007D663A">
      <w:pPr>
        <w:pStyle w:val="HSE0"/>
        <w:numPr>
          <w:ilvl w:val="0"/>
          <w:numId w:val="9"/>
        </w:numPr>
        <w:ind w:left="1134" w:hanging="283"/>
      </w:pPr>
      <w:r w:rsidRPr="005B6EAF">
        <w:t>Скомпилированное приложение – утилита удаления файлов, соответствующее функциональным требованиям.</w:t>
      </w:r>
    </w:p>
    <w:p w14:paraId="64FA4C3A" w14:textId="77777777" w:rsidR="005B6EAF" w:rsidRPr="005B6EAF" w:rsidRDefault="005B6EAF" w:rsidP="007D663A">
      <w:pPr>
        <w:pStyle w:val="HSE0"/>
        <w:numPr>
          <w:ilvl w:val="0"/>
          <w:numId w:val="9"/>
        </w:numPr>
        <w:ind w:left="1134" w:hanging="283"/>
      </w:pPr>
      <w:r w:rsidRPr="005B6EAF">
        <w:t>Исходный код утилиты в репозитории на GitHub или любом другом сервисе, предоставляющем систему контроля версий.</w:t>
      </w:r>
    </w:p>
    <w:p w14:paraId="23153E49" w14:textId="77777777" w:rsidR="005B6EAF" w:rsidRPr="005B6EAF" w:rsidRDefault="005B6EAF" w:rsidP="005B6EAF">
      <w:pPr>
        <w:pStyle w:val="1-HSE0"/>
      </w:pPr>
      <w:bookmarkStart w:id="61" w:name="_Toc485082920"/>
      <w:r w:rsidRPr="005B6EAF">
        <w:t>Требования к программной документации</w:t>
      </w:r>
      <w:bookmarkEnd w:id="61"/>
    </w:p>
    <w:p w14:paraId="010349C5" w14:textId="4B8A36A2" w:rsidR="005B6EAF" w:rsidRPr="00726416" w:rsidRDefault="005B6EAF" w:rsidP="00726416">
      <w:pPr>
        <w:pStyle w:val="2-HSE0"/>
      </w:pPr>
      <w:bookmarkStart w:id="62" w:name="_Toc485082921"/>
      <w:r w:rsidRPr="00726416">
        <w:t>Предварительный состав программной документации</w:t>
      </w:r>
      <w:bookmarkEnd w:id="62"/>
    </w:p>
    <w:p w14:paraId="7631B679" w14:textId="77777777" w:rsidR="005B6EAF" w:rsidRPr="005B6EAF" w:rsidRDefault="005B6EAF" w:rsidP="00726416">
      <w:pPr>
        <w:pStyle w:val="HSE0"/>
        <w:keepNext/>
      </w:pPr>
      <w:r w:rsidRPr="005B6EAF">
        <w:t>Состав программной документации должен включать:</w:t>
      </w:r>
    </w:p>
    <w:p w14:paraId="6C322ABB" w14:textId="77777777" w:rsidR="005B6EAF" w:rsidRPr="005B6EAF" w:rsidRDefault="005B6EAF" w:rsidP="007D663A">
      <w:pPr>
        <w:pStyle w:val="HSE0"/>
        <w:numPr>
          <w:ilvl w:val="0"/>
          <w:numId w:val="10"/>
        </w:numPr>
        <w:ind w:left="1134" w:hanging="283"/>
      </w:pPr>
      <w:r w:rsidRPr="005B6EAF">
        <w:t>Техническое задание.</w:t>
      </w:r>
    </w:p>
    <w:p w14:paraId="5B9E272B" w14:textId="77777777" w:rsidR="005B6EAF" w:rsidRPr="005B6EAF" w:rsidRDefault="005B6EAF" w:rsidP="007D663A">
      <w:pPr>
        <w:pStyle w:val="HSE0"/>
        <w:numPr>
          <w:ilvl w:val="0"/>
          <w:numId w:val="10"/>
        </w:numPr>
        <w:ind w:left="1134" w:hanging="283"/>
      </w:pPr>
      <w:r w:rsidRPr="005B6EAF">
        <w:t>Руководство пользователя.</w:t>
      </w:r>
    </w:p>
    <w:p w14:paraId="5D51715D" w14:textId="77777777" w:rsidR="005B6EAF" w:rsidRPr="005B6EAF" w:rsidRDefault="005B6EAF" w:rsidP="007D663A">
      <w:pPr>
        <w:pStyle w:val="HSE0"/>
        <w:numPr>
          <w:ilvl w:val="0"/>
          <w:numId w:val="10"/>
        </w:numPr>
        <w:ind w:left="1134" w:hanging="283"/>
      </w:pPr>
      <w:r w:rsidRPr="005B6EAF">
        <w:t>Руководство программиста.</w:t>
      </w:r>
    </w:p>
    <w:p w14:paraId="1876E756" w14:textId="77777777" w:rsidR="005B6EAF" w:rsidRPr="005B6EAF" w:rsidRDefault="005B6EAF" w:rsidP="007D663A">
      <w:pPr>
        <w:pStyle w:val="HSE0"/>
        <w:numPr>
          <w:ilvl w:val="0"/>
          <w:numId w:val="10"/>
        </w:numPr>
        <w:ind w:left="1134" w:hanging="283"/>
      </w:pPr>
      <w:r w:rsidRPr="005B6EAF">
        <w:t>Набор тестов.</w:t>
      </w:r>
    </w:p>
    <w:p w14:paraId="24958CF6" w14:textId="3D9EA546" w:rsidR="005B6EAF" w:rsidRDefault="005B6EAF" w:rsidP="007D663A">
      <w:pPr>
        <w:pStyle w:val="HSE0"/>
        <w:numPr>
          <w:ilvl w:val="0"/>
          <w:numId w:val="10"/>
        </w:numPr>
        <w:ind w:left="1134" w:hanging="283"/>
      </w:pPr>
      <w:r w:rsidRPr="005B6EAF">
        <w:t>Отчет.</w:t>
      </w:r>
    </w:p>
    <w:p w14:paraId="0A373611" w14:textId="44366045" w:rsidR="00A2462F" w:rsidRDefault="00A2462F" w:rsidP="00A2462F">
      <w:pPr>
        <w:pStyle w:val="2-HSE0"/>
        <w:rPr>
          <w:lang w:val="ru-RU"/>
        </w:rPr>
      </w:pPr>
      <w:bookmarkStart w:id="63" w:name="_Toc485082922"/>
      <w:r>
        <w:rPr>
          <w:lang w:val="ru-RU"/>
        </w:rPr>
        <w:t>Специальные требования к программной документации</w:t>
      </w:r>
      <w:bookmarkEnd w:id="63"/>
    </w:p>
    <w:p w14:paraId="7B3A34B9" w14:textId="75529C01" w:rsidR="00A2462F" w:rsidRPr="00A2462F" w:rsidRDefault="00546417" w:rsidP="00A2462F">
      <w:pPr>
        <w:pStyle w:val="HSE0"/>
      </w:pPr>
      <w:r>
        <w:t>К отчету по производственной практики должны прилагаться план прохождения практики с подписью руководителя от предприятия и печатью организации и отзыв с подписями руководителя от предприятия и руководителя от НИУ ВШЭ.</w:t>
      </w:r>
    </w:p>
    <w:p w14:paraId="184D6E1F" w14:textId="77777777" w:rsidR="005B6EAF" w:rsidRPr="005B6EAF" w:rsidRDefault="005B6EAF" w:rsidP="005B6EAF">
      <w:pPr>
        <w:pStyle w:val="1-HSE0"/>
      </w:pPr>
      <w:bookmarkStart w:id="64" w:name="_Toc485082923"/>
      <w:r w:rsidRPr="005B6EAF">
        <w:t>Технико-экономические показатели</w:t>
      </w:r>
      <w:bookmarkEnd w:id="64"/>
    </w:p>
    <w:p w14:paraId="6D8649F1" w14:textId="77777777" w:rsidR="005B6EAF" w:rsidRPr="005B6EAF" w:rsidRDefault="005B6EAF" w:rsidP="005B6EAF">
      <w:pPr>
        <w:pStyle w:val="2-HSE0"/>
      </w:pPr>
      <w:bookmarkStart w:id="65" w:name="_Toc485082924"/>
      <w:r w:rsidRPr="005B6EAF">
        <w:t>Ориентировочная экономическая эффективность программы</w:t>
      </w:r>
      <w:bookmarkEnd w:id="65"/>
    </w:p>
    <w:p w14:paraId="53CF829C" w14:textId="77777777" w:rsidR="005B6EAF" w:rsidRPr="005B6EAF" w:rsidRDefault="005B6EAF" w:rsidP="00726416">
      <w:pPr>
        <w:pStyle w:val="HSE0"/>
      </w:pPr>
      <w:r w:rsidRPr="005B6EAF">
        <w:t>Ориентировочная экономическая эффективность не вычисляется.</w:t>
      </w:r>
    </w:p>
    <w:p w14:paraId="5AD26F6A" w14:textId="77777777" w:rsidR="005B6EAF" w:rsidRPr="005B6EAF" w:rsidRDefault="005B6EAF" w:rsidP="005B6EAF">
      <w:pPr>
        <w:pStyle w:val="2-HSE0"/>
      </w:pPr>
      <w:bookmarkStart w:id="66" w:name="_Toc485082925"/>
      <w:r w:rsidRPr="005B6EAF">
        <w:t>Предполагаемая годовая потребность в программе</w:t>
      </w:r>
      <w:bookmarkEnd w:id="66"/>
    </w:p>
    <w:p w14:paraId="5609200E" w14:textId="77777777" w:rsidR="005B6EAF" w:rsidRPr="005B6EAF" w:rsidRDefault="005B6EAF" w:rsidP="00726416">
      <w:pPr>
        <w:pStyle w:val="HSE0"/>
      </w:pPr>
      <w:r w:rsidRPr="009A7C91">
        <w:t>Предполагаемая годовая потребность в программе – один раз в неделю для 3</w:t>
      </w:r>
      <w:r w:rsidRPr="009A7C91">
        <w:noBreakHyphen/>
        <w:t>5</w:t>
      </w:r>
      <w:r w:rsidRPr="005B6EAF">
        <w:t xml:space="preserve"> информационных систем.</w:t>
      </w:r>
    </w:p>
    <w:p w14:paraId="371F9E2A" w14:textId="77777777" w:rsidR="005B6EAF" w:rsidRPr="005B6EAF" w:rsidRDefault="005B6EAF" w:rsidP="00FD71B3">
      <w:pPr>
        <w:pStyle w:val="1-HSE0"/>
      </w:pPr>
      <w:bookmarkStart w:id="67" w:name="_Toc485082926"/>
      <w:r w:rsidRPr="005B6EAF">
        <w:lastRenderedPageBreak/>
        <w:t>Стадии и этапы разработки</w:t>
      </w:r>
      <w:bookmarkEnd w:id="67"/>
    </w:p>
    <w:p w14:paraId="53038C5F" w14:textId="77777777" w:rsidR="005B6EAF" w:rsidRPr="005B6EAF" w:rsidRDefault="005B6EAF" w:rsidP="00FD71B3">
      <w:pPr>
        <w:pStyle w:val="2-HSE0"/>
      </w:pPr>
      <w:bookmarkStart w:id="68" w:name="_Toc485082927"/>
      <w:r w:rsidRPr="005B6EAF">
        <w:t>Стадии разработки</w:t>
      </w:r>
      <w:bookmarkEnd w:id="68"/>
    </w:p>
    <w:p w14:paraId="2A9F018B" w14:textId="4188DCF6" w:rsidR="00726416" w:rsidRPr="005B6EAF" w:rsidRDefault="005B6EAF" w:rsidP="00726416">
      <w:pPr>
        <w:pStyle w:val="HSE0"/>
        <w:keepNext/>
      </w:pPr>
      <w:r w:rsidRPr="005B6EAF">
        <w:t>Этапы разработки должны включать:</w:t>
      </w:r>
    </w:p>
    <w:p w14:paraId="38A240A5" w14:textId="77777777" w:rsidR="005B6EAF" w:rsidRPr="005B6EAF" w:rsidRDefault="005B6EAF" w:rsidP="007D663A">
      <w:pPr>
        <w:pStyle w:val="HSE0"/>
        <w:numPr>
          <w:ilvl w:val="0"/>
          <w:numId w:val="6"/>
        </w:numPr>
        <w:ind w:left="1134" w:hanging="283"/>
      </w:pPr>
      <w:r w:rsidRPr="005B6EAF">
        <w:t>Ознакомление с организационной структурой компании ООО "Новая платформа", ее сферами деятельности, материально-технической базой.</w:t>
      </w:r>
    </w:p>
    <w:p w14:paraId="4396CE89" w14:textId="77777777" w:rsidR="005B6EAF" w:rsidRPr="005B6EAF" w:rsidRDefault="005B6EAF" w:rsidP="007D663A">
      <w:pPr>
        <w:pStyle w:val="HSE0"/>
        <w:numPr>
          <w:ilvl w:val="0"/>
          <w:numId w:val="6"/>
        </w:numPr>
        <w:ind w:left="1134" w:hanging="283"/>
      </w:pPr>
      <w:r w:rsidRPr="005B6EAF">
        <w:t>Анализ используемых на предприятии методов, технологий, инструментальных средств индустриальной разработки программных систем.</w:t>
      </w:r>
    </w:p>
    <w:p w14:paraId="0B7E3A62" w14:textId="77777777" w:rsidR="005B6EAF" w:rsidRPr="005B6EAF" w:rsidRDefault="005B6EAF" w:rsidP="007D663A">
      <w:pPr>
        <w:pStyle w:val="HSE0"/>
        <w:numPr>
          <w:ilvl w:val="0"/>
          <w:numId w:val="6"/>
        </w:numPr>
        <w:ind w:left="1134" w:hanging="283"/>
      </w:pPr>
      <w:r w:rsidRPr="005B6EAF">
        <w:t>Создание модели тестовой предметной области в Flexberry Designer.</w:t>
      </w:r>
    </w:p>
    <w:p w14:paraId="04928890" w14:textId="77777777" w:rsidR="005B6EAF" w:rsidRPr="005B6EAF" w:rsidRDefault="005B6EAF" w:rsidP="007D663A">
      <w:pPr>
        <w:pStyle w:val="HSE0"/>
        <w:numPr>
          <w:ilvl w:val="0"/>
          <w:numId w:val="6"/>
        </w:numPr>
        <w:ind w:left="1134" w:hanging="283"/>
      </w:pPr>
      <w:r w:rsidRPr="005B6EAF">
        <w:t>Создание скрипта заполнения базы данных тестовыми данными из предметной области.</w:t>
      </w:r>
    </w:p>
    <w:p w14:paraId="048DB051" w14:textId="77777777" w:rsidR="005B6EAF" w:rsidRPr="005B6EAF" w:rsidRDefault="005B6EAF" w:rsidP="007D663A">
      <w:pPr>
        <w:pStyle w:val="HSE0"/>
        <w:numPr>
          <w:ilvl w:val="0"/>
          <w:numId w:val="6"/>
        </w:numPr>
        <w:ind w:left="1134" w:hanging="283"/>
      </w:pPr>
      <w:r w:rsidRPr="005B6EAF">
        <w:t>Реализация алгоритма определения записей для удаления.</w:t>
      </w:r>
    </w:p>
    <w:p w14:paraId="4AB1C926" w14:textId="77777777" w:rsidR="005B6EAF" w:rsidRPr="005B6EAF" w:rsidRDefault="005B6EAF" w:rsidP="007D663A">
      <w:pPr>
        <w:pStyle w:val="HSE0"/>
        <w:numPr>
          <w:ilvl w:val="0"/>
          <w:numId w:val="6"/>
        </w:numPr>
        <w:ind w:left="1134" w:hanging="283"/>
      </w:pPr>
      <w:r w:rsidRPr="005B6EAF">
        <w:t>Реализация алгоритма удаления записей из базы данных и соответствующих файлов из файловой системы.</w:t>
      </w:r>
    </w:p>
    <w:p w14:paraId="217E99B6" w14:textId="77777777" w:rsidR="005B6EAF" w:rsidRPr="005B6EAF" w:rsidRDefault="005B6EAF" w:rsidP="007D663A">
      <w:pPr>
        <w:pStyle w:val="HSE0"/>
        <w:numPr>
          <w:ilvl w:val="0"/>
          <w:numId w:val="6"/>
        </w:numPr>
        <w:ind w:left="1134" w:hanging="283"/>
      </w:pPr>
      <w:r w:rsidRPr="005B6EAF">
        <w:t>Реализация логирования действий по удалению файлов.</w:t>
      </w:r>
    </w:p>
    <w:p w14:paraId="10DBABF8" w14:textId="77777777" w:rsidR="005B6EAF" w:rsidRPr="005B6EAF" w:rsidRDefault="005B6EAF" w:rsidP="007D663A">
      <w:pPr>
        <w:pStyle w:val="HSE0"/>
        <w:numPr>
          <w:ilvl w:val="0"/>
          <w:numId w:val="6"/>
        </w:numPr>
        <w:ind w:left="1134" w:hanging="283"/>
      </w:pPr>
      <w:r w:rsidRPr="005B6EAF">
        <w:t>Подготовка модульных тестов.</w:t>
      </w:r>
    </w:p>
    <w:p w14:paraId="5660FC32" w14:textId="77777777" w:rsidR="005B6EAF" w:rsidRPr="005B6EAF" w:rsidRDefault="005B6EAF" w:rsidP="007D663A">
      <w:pPr>
        <w:pStyle w:val="HSE0"/>
        <w:numPr>
          <w:ilvl w:val="0"/>
          <w:numId w:val="6"/>
        </w:numPr>
        <w:ind w:left="1134" w:hanging="283"/>
      </w:pPr>
      <w:r w:rsidRPr="005B6EAF">
        <w:t>Создание архива с файлами для тестового запуска утилиты.</w:t>
      </w:r>
    </w:p>
    <w:p w14:paraId="61B7DF5B" w14:textId="10CA07AB" w:rsidR="005B6EAF" w:rsidRPr="005B6EAF" w:rsidRDefault="005B6EAF" w:rsidP="007D663A">
      <w:pPr>
        <w:pStyle w:val="HSE0"/>
        <w:numPr>
          <w:ilvl w:val="0"/>
          <w:numId w:val="6"/>
        </w:numPr>
        <w:ind w:left="1134" w:hanging="283"/>
      </w:pPr>
      <w:r w:rsidRPr="005B6EAF">
        <w:t>Оформление и представление отчета о прохождении практики руководителям.</w:t>
      </w:r>
    </w:p>
    <w:p w14:paraId="6600940D" w14:textId="77777777" w:rsidR="005B6EAF" w:rsidRPr="00726416" w:rsidRDefault="005B6EAF" w:rsidP="00726416">
      <w:pPr>
        <w:pStyle w:val="2-HSE0"/>
      </w:pPr>
      <w:bookmarkStart w:id="69" w:name="_Toc485082928"/>
      <w:r w:rsidRPr="00726416">
        <w:t>Содержание работ по этапам</w:t>
      </w:r>
      <w:bookmarkEnd w:id="69"/>
    </w:p>
    <w:p w14:paraId="3F3CA970" w14:textId="77777777" w:rsidR="005B6EAF" w:rsidRPr="00864784" w:rsidRDefault="005B6EAF" w:rsidP="00726416">
      <w:pPr>
        <w:pStyle w:val="HSE0"/>
        <w:rPr>
          <w:highlight w:val="yellow"/>
        </w:rPr>
      </w:pPr>
      <w:r w:rsidRPr="00864784">
        <w:rPr>
          <w:highlight w:val="yellow"/>
        </w:rPr>
        <w:t>На этапе анализа изучается информация о предметной области, формулируется набор требований, описываются бизнес</w:t>
      </w:r>
      <w:r w:rsidRPr="00864784">
        <w:rPr>
          <w:highlight w:val="yellow"/>
        </w:rPr>
        <w:noBreakHyphen/>
        <w:t>процессы, анализируются современные технологии разработки компьютерных игр, рассматриваются аналоги с выявлением достоинств и недостатков, описывается сценарий игры и выявляется набор механик, которые составляют геймплей игры.</w:t>
      </w:r>
    </w:p>
    <w:p w14:paraId="153D0B0D" w14:textId="77777777" w:rsidR="005B6EAF" w:rsidRPr="00864784" w:rsidRDefault="005B6EAF" w:rsidP="00726416">
      <w:pPr>
        <w:pStyle w:val="HSE0"/>
        <w:rPr>
          <w:highlight w:val="yellow"/>
        </w:rPr>
      </w:pPr>
      <w:r w:rsidRPr="00864784">
        <w:rPr>
          <w:highlight w:val="yellow"/>
        </w:rPr>
        <w:t>На втором этапе работы на основе сценария строится математическая модель с выделением геометрической модели мира, сцен, игровых объектов и способами их взаимодействия. Также осуществляется выбор и приводится описание алгоритмов реализации, в данном случае игровых механик, которые управляют поведением игры.</w:t>
      </w:r>
    </w:p>
    <w:p w14:paraId="61DDB1A2" w14:textId="77777777" w:rsidR="005B6EAF" w:rsidRPr="00864784" w:rsidRDefault="005B6EAF" w:rsidP="00726416">
      <w:pPr>
        <w:pStyle w:val="HSE0"/>
        <w:rPr>
          <w:highlight w:val="yellow"/>
        </w:rPr>
      </w:pPr>
      <w:r w:rsidRPr="00864784">
        <w:rPr>
          <w:highlight w:val="yellow"/>
        </w:rPr>
        <w:t xml:space="preserve">На стадии проектирования описывается архитектура системы с рассмотрением отдельных компонентов, классов и их поведения, строится диаграмма классов UML. </w:t>
      </w:r>
      <w:r w:rsidRPr="00864784">
        <w:rPr>
          <w:highlight w:val="yellow"/>
        </w:rPr>
        <w:lastRenderedPageBreak/>
        <w:t>Проектируются рассмотренные на этапе анализа механики. Затем выполняется проектирование графического интерфейса с учетом решаемых системой задач.</w:t>
      </w:r>
    </w:p>
    <w:p w14:paraId="10F491BC" w14:textId="77777777" w:rsidR="005B6EAF" w:rsidRPr="00864784" w:rsidRDefault="005B6EAF" w:rsidP="00726416">
      <w:pPr>
        <w:pStyle w:val="HSE0"/>
        <w:rPr>
          <w:highlight w:val="yellow"/>
        </w:rPr>
      </w:pPr>
      <w:r w:rsidRPr="00864784">
        <w:rPr>
          <w:highlight w:val="yellow"/>
        </w:rPr>
        <w:t>На этапе реализации описывается процесс перевода формальной модели в программную с точки зрения игровых объектов. С учетом описанных требований в систему интегрируются существующие алгоритмы реализации необходимых механик. Разрабатываются сцены и создается набор ресурсов (изображения, анимации, звуки, карты, шрифты, скрипты и т.д.), используемых при реализации прототипа.</w:t>
      </w:r>
    </w:p>
    <w:p w14:paraId="118792C5" w14:textId="77777777" w:rsidR="005B6EAF" w:rsidRPr="005B6EAF" w:rsidRDefault="005B6EAF" w:rsidP="00726416">
      <w:pPr>
        <w:pStyle w:val="HSE0"/>
      </w:pPr>
      <w:r w:rsidRPr="00864784">
        <w:rPr>
          <w:highlight w:val="yellow"/>
        </w:rPr>
        <w:t>Этап тестирования и отладки предназначен для проверки надежности разрабатываемой системы. Составляется набор тестов, проверяющих качество программы и разрабатывается программная документация.</w:t>
      </w:r>
    </w:p>
    <w:p w14:paraId="19164F42" w14:textId="77777777" w:rsidR="005B6EAF" w:rsidRPr="005B6EAF" w:rsidRDefault="005B6EAF" w:rsidP="00FD71B3">
      <w:pPr>
        <w:pStyle w:val="2-HSE0"/>
      </w:pPr>
      <w:bookmarkStart w:id="70" w:name="_Toc485082929"/>
      <w:r w:rsidRPr="005B6EAF">
        <w:t>Сроки и исполнители разработки</w:t>
      </w:r>
      <w:bookmarkEnd w:id="70"/>
    </w:p>
    <w:p w14:paraId="07EB5997" w14:textId="609EAA81" w:rsidR="005B6EAF" w:rsidRPr="005B6EAF" w:rsidRDefault="005B6EAF" w:rsidP="00726416">
      <w:pPr>
        <w:pStyle w:val="HSE0"/>
      </w:pPr>
      <w:r w:rsidRPr="005B6EAF">
        <w:t>Началом срока разработки считается дата начала производственной практики (22.05.2017). Окончанием срока разработки считается дата окончания производственной практики (04.06.2017). Работа защищается во время публичного выступления и демонстрации возможностей программы (</w:t>
      </w:r>
      <w:r w:rsidR="00071737">
        <w:t>21.06.2017</w:t>
      </w:r>
      <w:r w:rsidRPr="005B6EAF">
        <w:t>). Исполнителем разработки является студент 3-го курса направления «Программная инженерия» НИУ ВШЭ – Пермь, Щелкунов А.А.</w:t>
      </w:r>
    </w:p>
    <w:p w14:paraId="6AD8BBB0" w14:textId="77777777" w:rsidR="005B6EAF" w:rsidRPr="005B6EAF" w:rsidRDefault="005B6EAF" w:rsidP="00FD71B3">
      <w:pPr>
        <w:pStyle w:val="1-HSE0"/>
      </w:pPr>
      <w:bookmarkStart w:id="71" w:name="_Toc485082930"/>
      <w:r w:rsidRPr="005B6EAF">
        <w:t>Порядок контроля и приемки</w:t>
      </w:r>
      <w:bookmarkEnd w:id="71"/>
    </w:p>
    <w:p w14:paraId="17A533DE" w14:textId="77777777" w:rsidR="005B6EAF" w:rsidRPr="005B6EAF" w:rsidRDefault="005B6EAF" w:rsidP="00FD71B3">
      <w:pPr>
        <w:pStyle w:val="2-HSE0"/>
      </w:pPr>
      <w:bookmarkStart w:id="72" w:name="_Toc485082931"/>
      <w:r w:rsidRPr="005B6EAF">
        <w:t>Виды испытаний программы</w:t>
      </w:r>
      <w:bookmarkEnd w:id="72"/>
    </w:p>
    <w:p w14:paraId="37C398E6" w14:textId="77777777" w:rsidR="005B6EAF" w:rsidRPr="005B6EAF" w:rsidRDefault="005B6EAF" w:rsidP="00726416">
      <w:pPr>
        <w:pStyle w:val="HSE0"/>
      </w:pPr>
      <w:r w:rsidRPr="005B6EAF">
        <w:t>Испытания проводятся согласно разработанным методике оценки качества и плану испытаний. Тестирование проводится на основе разработанного набора тестов.</w:t>
      </w:r>
    </w:p>
    <w:p w14:paraId="65CD93CF" w14:textId="77777777" w:rsidR="005B6EAF" w:rsidRPr="005B6EAF" w:rsidRDefault="005B6EAF" w:rsidP="00FD71B3">
      <w:pPr>
        <w:pStyle w:val="2-HSE0"/>
      </w:pPr>
      <w:bookmarkStart w:id="73" w:name="_Toc485082932"/>
      <w:r w:rsidRPr="005B6EAF">
        <w:t>Общие требования к приемке работы</w:t>
      </w:r>
      <w:bookmarkEnd w:id="73"/>
    </w:p>
    <w:p w14:paraId="1AAC4764" w14:textId="77777777" w:rsidR="005B6EAF" w:rsidRPr="005B6EAF" w:rsidRDefault="005B6EAF" w:rsidP="00726416">
      <w:pPr>
        <w:pStyle w:val="HSE0"/>
      </w:pPr>
      <w:r w:rsidRPr="005B6EAF">
        <w:t>По завершении практики, не позднее пяти календарных дней после окончания</w:t>
      </w:r>
      <w:r w:rsidRPr="005B6EAF">
        <w:br/>
        <w:t xml:space="preserve">практики (включая выходные и праздничные дни), руководителю от предприятия предоставляется отчет производственной практики для проверки. </w:t>
      </w:r>
    </w:p>
    <w:p w14:paraId="5E3B7CFA" w14:textId="77777777" w:rsidR="005B6EAF" w:rsidRPr="005B6EAF" w:rsidRDefault="005B6EAF" w:rsidP="00726416">
      <w:pPr>
        <w:pStyle w:val="HSE0"/>
      </w:pPr>
      <w:r w:rsidRPr="005B6EAF">
        <w:t xml:space="preserve">К отчету о прохождении производственной практики прилагается отзыв руководителя практики от предприятия и календарно-тематический план прохождения производственной практики с подписью руководителя практики и печатью организации. </w:t>
      </w:r>
    </w:p>
    <w:p w14:paraId="2B365EC2" w14:textId="77777777" w:rsidR="005B6EAF" w:rsidRPr="005B6EAF" w:rsidRDefault="005B6EAF" w:rsidP="00726416">
      <w:pPr>
        <w:pStyle w:val="HSE0"/>
      </w:pPr>
      <w:r w:rsidRPr="005B6EAF">
        <w:lastRenderedPageBreak/>
        <w:t>Отзыв руководителя практики от предприятия, на котором проходила практика (с печатью предприятия/организации), должен содержать полное наименование предприятия/организации и подразделения, в котором студент проходил практику, сроки проведения практики, выполненные студентом профессиональные задачи, оценку полноты и качества выполнения программы практики, оценку отношения студента к выполнению заданий, полученных в период практики, оценку сформированности планируемых компетенций (дескрипторов их сформированности), выводы о профессиональной пригодности студента; при необходимости – комментарии о проявленных им личных и профессиональных качествах.</w:t>
      </w:r>
    </w:p>
    <w:p w14:paraId="5FDE0D72" w14:textId="67BEC425" w:rsidR="005B6EAF" w:rsidRDefault="005B6EAF" w:rsidP="00726416">
      <w:pPr>
        <w:pStyle w:val="HSE0"/>
      </w:pPr>
      <w:r w:rsidRPr="005B6EAF">
        <w:t>Отчет по итогам практики оформляется в соответствии с Правилами подготовки курсовых работ и ВКР образовательной программы «Программная инженерия» НИУ</w:t>
      </w:r>
      <w:r w:rsidR="00864784">
        <w:t> </w:t>
      </w:r>
      <w:r w:rsidRPr="005B6EAF">
        <w:t>ВШЭ – Пермь.</w:t>
      </w:r>
    </w:p>
    <w:p w14:paraId="1C77A2F3" w14:textId="46A26BF6" w:rsidR="00D46344" w:rsidRDefault="00D46344" w:rsidP="00D46344">
      <w:pPr>
        <w:pStyle w:val="HSE"/>
      </w:pPr>
      <w:bookmarkStart w:id="74" w:name="_Toc485082889"/>
      <w:r>
        <w:lastRenderedPageBreak/>
        <w:t>Организационная структура</w:t>
      </w:r>
      <w:bookmarkEnd w:id="74"/>
    </w:p>
    <w:p w14:paraId="788B69B1" w14:textId="77777777" w:rsidR="00D46344" w:rsidRDefault="00D46344" w:rsidP="00677622">
      <w:pPr>
        <w:pStyle w:val="HSE0"/>
        <w:keepNext/>
        <w:spacing w:before="120"/>
        <w:jc w:val="center"/>
      </w:pPr>
      <w:r>
        <w:rPr>
          <w:noProof/>
          <w:lang w:eastAsia="ru-RU"/>
        </w:rPr>
        <w:drawing>
          <wp:inline distT="0" distB="0" distL="0" distR="0" wp14:anchorId="3B667322" wp14:editId="722AC7D1">
            <wp:extent cx="3441600" cy="32796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im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600" cy="32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9122" w14:textId="0162AA19" w:rsidR="00D46344" w:rsidRDefault="00D46344" w:rsidP="00677622">
      <w:pPr>
        <w:pStyle w:val="HSE0"/>
        <w:spacing w:after="120"/>
        <w:jc w:val="center"/>
        <w:rPr>
          <w:b/>
          <w:sz w:val="22"/>
          <w:szCs w:val="22"/>
        </w:rPr>
      </w:pPr>
      <w:r w:rsidRPr="00677622">
        <w:rPr>
          <w:b/>
          <w:sz w:val="22"/>
          <w:szCs w:val="22"/>
        </w:rPr>
        <w:t xml:space="preserve">Рисунок </w:t>
      </w:r>
      <w:r>
        <w:rPr>
          <w:b/>
          <w:sz w:val="22"/>
          <w:szCs w:val="22"/>
        </w:rPr>
        <w:fldChar w:fldCharType="begin"/>
      </w:r>
      <w:r>
        <w:rPr>
          <w:b/>
          <w:sz w:val="22"/>
          <w:szCs w:val="22"/>
        </w:rPr>
        <w:instrText xml:space="preserve"> STYLEREF  \s "Приложение (HSE)" </w:instrText>
      </w:r>
      <w:r>
        <w:rPr>
          <w:b/>
          <w:sz w:val="22"/>
          <w:szCs w:val="22"/>
        </w:rPr>
        <w:fldChar w:fldCharType="separate"/>
      </w:r>
      <w:r w:rsidR="000F7B11">
        <w:rPr>
          <w:b/>
          <w:noProof/>
          <w:sz w:val="22"/>
          <w:szCs w:val="22"/>
        </w:rPr>
        <w:t>B</w:t>
      </w:r>
      <w:r>
        <w:rPr>
          <w:b/>
          <w:sz w:val="22"/>
          <w:szCs w:val="22"/>
        </w:rPr>
        <w:fldChar w:fldCharType="end"/>
      </w:r>
      <w:r w:rsidRPr="00677622">
        <w:rPr>
          <w:b/>
          <w:sz w:val="22"/>
          <w:szCs w:val="22"/>
        </w:rPr>
        <w:t>.</w:t>
      </w:r>
      <w:r w:rsidRPr="00677622">
        <w:rPr>
          <w:b/>
          <w:sz w:val="22"/>
          <w:szCs w:val="22"/>
        </w:rPr>
        <w:fldChar w:fldCharType="begin"/>
      </w:r>
      <w:r w:rsidRPr="00677622">
        <w:rPr>
          <w:b/>
          <w:sz w:val="22"/>
          <w:szCs w:val="22"/>
        </w:rPr>
        <w:instrText xml:space="preserve"> SEQ Рисунок \* ARABIC \s 1 </w:instrText>
      </w:r>
      <w:r w:rsidRPr="00677622">
        <w:rPr>
          <w:b/>
          <w:sz w:val="22"/>
          <w:szCs w:val="22"/>
        </w:rPr>
        <w:fldChar w:fldCharType="separate"/>
      </w:r>
      <w:r w:rsidR="000F7B11">
        <w:rPr>
          <w:b/>
          <w:noProof/>
          <w:sz w:val="22"/>
          <w:szCs w:val="22"/>
        </w:rPr>
        <w:t>3</w:t>
      </w:r>
      <w:r w:rsidRPr="00677622">
        <w:rPr>
          <w:b/>
          <w:sz w:val="22"/>
          <w:szCs w:val="22"/>
        </w:rPr>
        <w:fldChar w:fldCharType="end"/>
      </w:r>
      <w:r w:rsidRPr="00677622">
        <w:rPr>
          <w:b/>
          <w:sz w:val="22"/>
          <w:szCs w:val="22"/>
        </w:rPr>
        <w:t xml:space="preserve">. </w:t>
      </w:r>
      <w:r>
        <w:rPr>
          <w:b/>
          <w:sz w:val="22"/>
          <w:szCs w:val="22"/>
        </w:rPr>
        <w:t>Организационная структура РТЦ</w:t>
      </w:r>
    </w:p>
    <w:p w14:paraId="57AE0C14" w14:textId="77777777" w:rsidR="00D46344" w:rsidRDefault="00D46344" w:rsidP="00D46344">
      <w:pPr>
        <w:pStyle w:val="HSE0"/>
        <w:keepNext/>
        <w:spacing w:before="12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380CA83" wp14:editId="7DD3D72D">
            <wp:extent cx="3862800" cy="47340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imag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800" cy="47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2E23" w14:textId="7E9DB3FD" w:rsidR="00D46344" w:rsidRDefault="00D46344" w:rsidP="00D46344">
      <w:pPr>
        <w:pStyle w:val="HSE0"/>
        <w:spacing w:after="120"/>
        <w:jc w:val="center"/>
        <w:rPr>
          <w:b/>
          <w:sz w:val="22"/>
          <w:szCs w:val="22"/>
        </w:rPr>
      </w:pPr>
      <w:r w:rsidRPr="00677622">
        <w:rPr>
          <w:b/>
          <w:sz w:val="22"/>
          <w:szCs w:val="22"/>
        </w:rPr>
        <w:t xml:space="preserve">Рисунок </w:t>
      </w:r>
      <w:r>
        <w:rPr>
          <w:b/>
          <w:sz w:val="22"/>
          <w:szCs w:val="22"/>
        </w:rPr>
        <w:fldChar w:fldCharType="begin"/>
      </w:r>
      <w:r>
        <w:rPr>
          <w:b/>
          <w:sz w:val="22"/>
          <w:szCs w:val="22"/>
        </w:rPr>
        <w:instrText xml:space="preserve"> STYLEREF  \s "Приложение (HSE)" </w:instrText>
      </w:r>
      <w:r>
        <w:rPr>
          <w:b/>
          <w:sz w:val="22"/>
          <w:szCs w:val="22"/>
        </w:rPr>
        <w:fldChar w:fldCharType="separate"/>
      </w:r>
      <w:r w:rsidR="000F7B11">
        <w:rPr>
          <w:b/>
          <w:noProof/>
          <w:sz w:val="22"/>
          <w:szCs w:val="22"/>
        </w:rPr>
        <w:t>B</w:t>
      </w:r>
      <w:r>
        <w:rPr>
          <w:b/>
          <w:sz w:val="22"/>
          <w:szCs w:val="22"/>
        </w:rPr>
        <w:fldChar w:fldCharType="end"/>
      </w:r>
      <w:r w:rsidRPr="00677622">
        <w:rPr>
          <w:b/>
          <w:sz w:val="22"/>
          <w:szCs w:val="22"/>
        </w:rPr>
        <w:t>.</w:t>
      </w:r>
      <w:r w:rsidRPr="00677622">
        <w:rPr>
          <w:b/>
          <w:sz w:val="22"/>
          <w:szCs w:val="22"/>
        </w:rPr>
        <w:fldChar w:fldCharType="begin"/>
      </w:r>
      <w:r w:rsidRPr="00677622">
        <w:rPr>
          <w:b/>
          <w:sz w:val="22"/>
          <w:szCs w:val="22"/>
        </w:rPr>
        <w:instrText xml:space="preserve"> SEQ Рисунок \* ARABIC \s 1 </w:instrText>
      </w:r>
      <w:r w:rsidRPr="00677622">
        <w:rPr>
          <w:b/>
          <w:sz w:val="22"/>
          <w:szCs w:val="22"/>
        </w:rPr>
        <w:fldChar w:fldCharType="separate"/>
      </w:r>
      <w:r w:rsidR="000F7B11">
        <w:rPr>
          <w:b/>
          <w:noProof/>
          <w:sz w:val="22"/>
          <w:szCs w:val="22"/>
        </w:rPr>
        <w:t>4</w:t>
      </w:r>
      <w:r w:rsidRPr="00677622">
        <w:rPr>
          <w:b/>
          <w:sz w:val="22"/>
          <w:szCs w:val="22"/>
        </w:rPr>
        <w:fldChar w:fldCharType="end"/>
      </w:r>
      <w:r w:rsidRPr="00677622">
        <w:rPr>
          <w:b/>
          <w:sz w:val="22"/>
          <w:szCs w:val="22"/>
        </w:rPr>
        <w:t xml:space="preserve">. </w:t>
      </w:r>
      <w:r>
        <w:rPr>
          <w:b/>
          <w:sz w:val="22"/>
          <w:szCs w:val="22"/>
        </w:rPr>
        <w:t>Организационная структура ЦОТ</w:t>
      </w:r>
    </w:p>
    <w:p w14:paraId="01064C7A" w14:textId="77777777" w:rsidR="00D46344" w:rsidRDefault="00D46344" w:rsidP="00677622">
      <w:pPr>
        <w:pStyle w:val="HSE0"/>
        <w:spacing w:after="120"/>
        <w:jc w:val="center"/>
        <w:rPr>
          <w:b/>
          <w:sz w:val="22"/>
          <w:szCs w:val="22"/>
        </w:rPr>
      </w:pPr>
    </w:p>
    <w:p w14:paraId="42C92866" w14:textId="77777777" w:rsidR="00D46344" w:rsidRDefault="00D46344" w:rsidP="00677622">
      <w:pPr>
        <w:pStyle w:val="HSE0"/>
        <w:keepNext/>
        <w:spacing w:before="120"/>
        <w:jc w:val="center"/>
      </w:pPr>
      <w:r>
        <w:rPr>
          <w:noProof/>
          <w:lang w:eastAsia="ru-RU"/>
        </w:rPr>
        <w:drawing>
          <wp:inline distT="0" distB="0" distL="0" distR="0" wp14:anchorId="6B286DA8" wp14:editId="3B8B1148">
            <wp:extent cx="4046400" cy="48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imag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400" cy="48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A5CD" w14:textId="063EC5C9" w:rsidR="00D46344" w:rsidRDefault="00D46344" w:rsidP="00677622">
      <w:pPr>
        <w:pStyle w:val="HSE0"/>
        <w:spacing w:after="120"/>
        <w:jc w:val="center"/>
        <w:rPr>
          <w:b/>
          <w:sz w:val="22"/>
          <w:szCs w:val="22"/>
        </w:rPr>
      </w:pPr>
      <w:r w:rsidRPr="00677622">
        <w:rPr>
          <w:b/>
          <w:sz w:val="22"/>
          <w:szCs w:val="22"/>
        </w:rPr>
        <w:t xml:space="preserve">Рисунок </w:t>
      </w:r>
      <w:r>
        <w:rPr>
          <w:b/>
          <w:sz w:val="22"/>
          <w:szCs w:val="22"/>
        </w:rPr>
        <w:fldChar w:fldCharType="begin"/>
      </w:r>
      <w:r>
        <w:rPr>
          <w:b/>
          <w:sz w:val="22"/>
          <w:szCs w:val="22"/>
        </w:rPr>
        <w:instrText xml:space="preserve"> STYLEREF  \s "Приложение (HSE)" </w:instrText>
      </w:r>
      <w:r>
        <w:rPr>
          <w:b/>
          <w:sz w:val="22"/>
          <w:szCs w:val="22"/>
        </w:rPr>
        <w:fldChar w:fldCharType="separate"/>
      </w:r>
      <w:r w:rsidR="000F7B11">
        <w:rPr>
          <w:b/>
          <w:noProof/>
          <w:sz w:val="22"/>
          <w:szCs w:val="22"/>
        </w:rPr>
        <w:t>B</w:t>
      </w:r>
      <w:r>
        <w:rPr>
          <w:b/>
          <w:sz w:val="22"/>
          <w:szCs w:val="22"/>
        </w:rPr>
        <w:fldChar w:fldCharType="end"/>
      </w:r>
      <w:r w:rsidRPr="00677622">
        <w:rPr>
          <w:b/>
          <w:sz w:val="22"/>
          <w:szCs w:val="22"/>
        </w:rPr>
        <w:t>.</w:t>
      </w:r>
      <w:r w:rsidRPr="00677622">
        <w:rPr>
          <w:b/>
          <w:sz w:val="22"/>
          <w:szCs w:val="22"/>
        </w:rPr>
        <w:fldChar w:fldCharType="begin"/>
      </w:r>
      <w:r w:rsidRPr="00677622">
        <w:rPr>
          <w:b/>
          <w:sz w:val="22"/>
          <w:szCs w:val="22"/>
        </w:rPr>
        <w:instrText xml:space="preserve"> SEQ Рисунок \* ARABIC \s 1 </w:instrText>
      </w:r>
      <w:r w:rsidRPr="00677622">
        <w:rPr>
          <w:b/>
          <w:sz w:val="22"/>
          <w:szCs w:val="22"/>
        </w:rPr>
        <w:fldChar w:fldCharType="separate"/>
      </w:r>
      <w:r w:rsidR="000F7B11">
        <w:rPr>
          <w:b/>
          <w:noProof/>
          <w:sz w:val="22"/>
          <w:szCs w:val="22"/>
        </w:rPr>
        <w:t>5</w:t>
      </w:r>
      <w:r w:rsidRPr="00677622">
        <w:rPr>
          <w:b/>
          <w:sz w:val="22"/>
          <w:szCs w:val="22"/>
        </w:rPr>
        <w:fldChar w:fldCharType="end"/>
      </w:r>
      <w:r w:rsidRPr="00677622">
        <w:rPr>
          <w:b/>
          <w:sz w:val="22"/>
          <w:szCs w:val="22"/>
        </w:rPr>
        <w:t xml:space="preserve">. </w:t>
      </w:r>
      <w:r>
        <w:rPr>
          <w:b/>
          <w:sz w:val="22"/>
          <w:szCs w:val="22"/>
        </w:rPr>
        <w:t>Организационная структура ЦПИС</w:t>
      </w:r>
    </w:p>
    <w:p w14:paraId="18A5E30D" w14:textId="77777777" w:rsidR="00D46344" w:rsidRDefault="00D46344" w:rsidP="00D46344">
      <w:pPr>
        <w:pStyle w:val="HSE0"/>
        <w:keepNext/>
        <w:spacing w:before="120"/>
        <w:jc w:val="center"/>
      </w:pPr>
      <w:r>
        <w:rPr>
          <w:noProof/>
          <w:lang w:eastAsia="ru-RU"/>
        </w:rPr>
        <w:drawing>
          <wp:inline distT="0" distB="0" distL="0" distR="0" wp14:anchorId="5002CF9B" wp14:editId="30516FF8">
            <wp:extent cx="2509200" cy="1404000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ima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2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38C6" w14:textId="759B5332" w:rsidR="00D46344" w:rsidRDefault="00D46344" w:rsidP="00D46344">
      <w:pPr>
        <w:pStyle w:val="HSE0"/>
        <w:spacing w:after="120"/>
        <w:jc w:val="center"/>
        <w:rPr>
          <w:b/>
          <w:sz w:val="22"/>
          <w:szCs w:val="22"/>
        </w:rPr>
      </w:pPr>
      <w:r w:rsidRPr="00677622">
        <w:rPr>
          <w:b/>
          <w:sz w:val="22"/>
          <w:szCs w:val="22"/>
        </w:rPr>
        <w:t xml:space="preserve">Рисунок </w:t>
      </w:r>
      <w:r>
        <w:rPr>
          <w:b/>
          <w:sz w:val="22"/>
          <w:szCs w:val="22"/>
        </w:rPr>
        <w:fldChar w:fldCharType="begin"/>
      </w:r>
      <w:r>
        <w:rPr>
          <w:b/>
          <w:sz w:val="22"/>
          <w:szCs w:val="22"/>
        </w:rPr>
        <w:instrText xml:space="preserve"> STYLEREF  \s "Приложение (HSE)" </w:instrText>
      </w:r>
      <w:r>
        <w:rPr>
          <w:b/>
          <w:sz w:val="22"/>
          <w:szCs w:val="22"/>
        </w:rPr>
        <w:fldChar w:fldCharType="separate"/>
      </w:r>
      <w:r w:rsidR="000F7B11">
        <w:rPr>
          <w:b/>
          <w:noProof/>
          <w:sz w:val="22"/>
          <w:szCs w:val="22"/>
        </w:rPr>
        <w:t>B</w:t>
      </w:r>
      <w:r>
        <w:rPr>
          <w:b/>
          <w:sz w:val="22"/>
          <w:szCs w:val="22"/>
        </w:rPr>
        <w:fldChar w:fldCharType="end"/>
      </w:r>
      <w:r w:rsidRPr="00677622">
        <w:rPr>
          <w:b/>
          <w:sz w:val="22"/>
          <w:szCs w:val="22"/>
        </w:rPr>
        <w:t>.</w:t>
      </w:r>
      <w:r w:rsidRPr="00677622">
        <w:rPr>
          <w:b/>
          <w:sz w:val="22"/>
          <w:szCs w:val="22"/>
        </w:rPr>
        <w:fldChar w:fldCharType="begin"/>
      </w:r>
      <w:r w:rsidRPr="00677622">
        <w:rPr>
          <w:b/>
          <w:sz w:val="22"/>
          <w:szCs w:val="22"/>
        </w:rPr>
        <w:instrText xml:space="preserve"> SEQ Рисунок \* ARABIC \s 1 </w:instrText>
      </w:r>
      <w:r w:rsidRPr="00677622">
        <w:rPr>
          <w:b/>
          <w:sz w:val="22"/>
          <w:szCs w:val="22"/>
        </w:rPr>
        <w:fldChar w:fldCharType="separate"/>
      </w:r>
      <w:r w:rsidR="000F7B11">
        <w:rPr>
          <w:b/>
          <w:noProof/>
          <w:sz w:val="22"/>
          <w:szCs w:val="22"/>
        </w:rPr>
        <w:t>6</w:t>
      </w:r>
      <w:r w:rsidRPr="00677622">
        <w:rPr>
          <w:b/>
          <w:sz w:val="22"/>
          <w:szCs w:val="22"/>
        </w:rPr>
        <w:fldChar w:fldCharType="end"/>
      </w:r>
      <w:r w:rsidRPr="00677622">
        <w:rPr>
          <w:b/>
          <w:sz w:val="22"/>
          <w:szCs w:val="22"/>
        </w:rPr>
        <w:t xml:space="preserve">. </w:t>
      </w:r>
      <w:r>
        <w:rPr>
          <w:b/>
          <w:sz w:val="22"/>
          <w:szCs w:val="22"/>
        </w:rPr>
        <w:t>Организационная структура ОМПР</w:t>
      </w:r>
    </w:p>
    <w:p w14:paraId="5F80D925" w14:textId="77777777" w:rsidR="00D46344" w:rsidRDefault="00D46344" w:rsidP="00677622">
      <w:pPr>
        <w:pStyle w:val="HSE0"/>
        <w:spacing w:after="120"/>
        <w:jc w:val="center"/>
        <w:rPr>
          <w:b/>
          <w:sz w:val="22"/>
          <w:szCs w:val="22"/>
        </w:rPr>
      </w:pPr>
    </w:p>
    <w:p w14:paraId="6014A650" w14:textId="77777777" w:rsidR="00D46344" w:rsidRPr="00D46344" w:rsidRDefault="00D46344" w:rsidP="00D46344">
      <w:pPr>
        <w:pStyle w:val="HSE0"/>
      </w:pPr>
    </w:p>
    <w:sectPr w:rsidR="00D46344" w:rsidRPr="00D46344" w:rsidSect="009A008D">
      <w:footerReference w:type="default" r:id="rId16"/>
      <w:pgSz w:w="11906" w:h="16838"/>
      <w:pgMar w:top="1134" w:right="567" w:bottom="1134" w:left="1418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941DB" w14:textId="77777777" w:rsidR="00383EB0" w:rsidRDefault="00383EB0" w:rsidP="00B7598D">
      <w:pPr>
        <w:spacing w:after="0" w:line="240" w:lineRule="auto"/>
      </w:pPr>
      <w:r>
        <w:separator/>
      </w:r>
    </w:p>
  </w:endnote>
  <w:endnote w:type="continuationSeparator" w:id="0">
    <w:p w14:paraId="30F463F7" w14:textId="77777777" w:rsidR="00383EB0" w:rsidRDefault="00383EB0" w:rsidP="00B75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5002EFF" w:usb1="C000E47F" w:usb2="0000002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6"/>
        <w:szCs w:val="26"/>
      </w:rPr>
      <w:id w:val="1306210618"/>
      <w:docPartObj>
        <w:docPartGallery w:val="Page Numbers (Bottom of Page)"/>
        <w:docPartUnique/>
      </w:docPartObj>
    </w:sdtPr>
    <w:sdtContent>
      <w:p w14:paraId="50FF7D73" w14:textId="1C8519ED" w:rsidR="00221947" w:rsidRPr="002610BF" w:rsidRDefault="00221947" w:rsidP="009A008D">
        <w:pPr>
          <w:pStyle w:val="a5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524747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524747">
          <w:rPr>
            <w:rFonts w:ascii="Times New Roman" w:hAnsi="Times New Roman" w:cs="Times New Roman"/>
            <w:sz w:val="26"/>
            <w:szCs w:val="26"/>
            <w:lang w:val="en-US"/>
          </w:rPr>
          <w:instrText xml:space="preserve">IF </w:instrText>
        </w:r>
        <w:r w:rsidRPr="00524747">
          <w:rPr>
            <w:rFonts w:ascii="Times New Roman" w:hAnsi="Times New Roman" w:cs="Times New Roman"/>
            <w:sz w:val="26"/>
            <w:szCs w:val="26"/>
            <w:lang w:val="en-US"/>
          </w:rPr>
          <w:fldChar w:fldCharType="begin"/>
        </w:r>
        <w:r w:rsidRPr="00524747">
          <w:rPr>
            <w:rFonts w:ascii="Times New Roman" w:hAnsi="Times New Roman" w:cs="Times New Roman"/>
            <w:sz w:val="26"/>
            <w:szCs w:val="26"/>
            <w:lang w:val="en-US"/>
          </w:rPr>
          <w:instrText xml:space="preserve"> </w:instrText>
        </w:r>
        <w:r w:rsidRPr="00524747">
          <w:rPr>
            <w:rFonts w:ascii="Times New Roman" w:hAnsi="Times New Roman" w:cs="Times New Roman"/>
            <w:sz w:val="26"/>
            <w:szCs w:val="26"/>
          </w:rPr>
          <w:instrText xml:space="preserve">PAGE </w:instrText>
        </w:r>
        <w:r w:rsidRPr="00524747">
          <w:rPr>
            <w:rFonts w:ascii="Times New Roman" w:hAnsi="Times New Roman" w:cs="Times New Roman"/>
            <w:sz w:val="26"/>
            <w:szCs w:val="26"/>
            <w:lang w:val="en-US"/>
          </w:rPr>
          <w:fldChar w:fldCharType="separate"/>
        </w:r>
        <w:r w:rsidR="000F7B11">
          <w:rPr>
            <w:rFonts w:ascii="Times New Roman" w:hAnsi="Times New Roman" w:cs="Times New Roman"/>
            <w:noProof/>
            <w:sz w:val="26"/>
            <w:szCs w:val="26"/>
          </w:rPr>
          <w:instrText>27</w:instrText>
        </w:r>
        <w:r w:rsidRPr="00524747">
          <w:rPr>
            <w:rFonts w:ascii="Times New Roman" w:hAnsi="Times New Roman" w:cs="Times New Roman"/>
            <w:sz w:val="26"/>
            <w:szCs w:val="26"/>
            <w:lang w:val="en-US"/>
          </w:rPr>
          <w:fldChar w:fldCharType="end"/>
        </w:r>
        <w:r w:rsidRPr="00524747">
          <w:rPr>
            <w:rFonts w:ascii="Times New Roman" w:hAnsi="Times New Roman" w:cs="Times New Roman"/>
            <w:sz w:val="26"/>
            <w:szCs w:val="26"/>
            <w:lang w:val="en-US"/>
          </w:rPr>
          <w:instrText xml:space="preserve"> &lt; 3 "" </w:instrText>
        </w:r>
        <w:r w:rsidRPr="00524747">
          <w:rPr>
            <w:rFonts w:ascii="Times New Roman" w:hAnsi="Times New Roman" w:cs="Times New Roman"/>
            <w:sz w:val="26"/>
            <w:szCs w:val="26"/>
            <w:lang w:val="en-US"/>
          </w:rPr>
          <w:fldChar w:fldCharType="begin"/>
        </w:r>
        <w:r w:rsidRPr="00524747">
          <w:rPr>
            <w:rFonts w:ascii="Times New Roman" w:hAnsi="Times New Roman" w:cs="Times New Roman"/>
            <w:sz w:val="26"/>
            <w:szCs w:val="26"/>
            <w:lang w:val="en-US"/>
          </w:rPr>
          <w:instrText xml:space="preserve"> PAGE </w:instrText>
        </w:r>
        <w:r w:rsidRPr="00524747">
          <w:rPr>
            <w:rFonts w:ascii="Times New Roman" w:hAnsi="Times New Roman" w:cs="Times New Roman"/>
            <w:sz w:val="26"/>
            <w:szCs w:val="26"/>
          </w:rPr>
          <w:instrText>\* MERGEFORMAT</w:instrText>
        </w:r>
        <w:r w:rsidRPr="00524747">
          <w:rPr>
            <w:rFonts w:ascii="Times New Roman" w:hAnsi="Times New Roman" w:cs="Times New Roman"/>
            <w:sz w:val="26"/>
            <w:szCs w:val="26"/>
            <w:lang w:val="en-US"/>
          </w:rPr>
          <w:instrText xml:space="preserve"> </w:instrText>
        </w:r>
        <w:r w:rsidRPr="00524747">
          <w:rPr>
            <w:rFonts w:ascii="Times New Roman" w:hAnsi="Times New Roman" w:cs="Times New Roman"/>
            <w:sz w:val="26"/>
            <w:szCs w:val="26"/>
            <w:lang w:val="en-US"/>
          </w:rPr>
          <w:fldChar w:fldCharType="separate"/>
        </w:r>
        <w:r w:rsidR="000F7B11">
          <w:rPr>
            <w:rFonts w:ascii="Times New Roman" w:hAnsi="Times New Roman" w:cs="Times New Roman"/>
            <w:noProof/>
            <w:sz w:val="26"/>
            <w:szCs w:val="26"/>
            <w:lang w:val="en-US"/>
          </w:rPr>
          <w:instrText>27</w:instrText>
        </w:r>
        <w:r w:rsidRPr="00524747">
          <w:rPr>
            <w:rFonts w:ascii="Times New Roman" w:hAnsi="Times New Roman" w:cs="Times New Roman"/>
            <w:sz w:val="26"/>
            <w:szCs w:val="26"/>
            <w:lang w:val="en-US"/>
          </w:rPr>
          <w:fldChar w:fldCharType="end"/>
        </w:r>
        <w:r w:rsidRPr="00524747">
          <w:rPr>
            <w:rFonts w:ascii="Times New Roman" w:hAnsi="Times New Roman" w:cs="Times New Roman"/>
            <w:sz w:val="26"/>
            <w:szCs w:val="26"/>
          </w:rPr>
          <w:instrText xml:space="preserve"> </w:instrText>
        </w:r>
        <w:r w:rsidR="000F7B11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0F7B11">
          <w:rPr>
            <w:rFonts w:ascii="Times New Roman" w:hAnsi="Times New Roman" w:cs="Times New Roman"/>
            <w:noProof/>
            <w:sz w:val="26"/>
            <w:szCs w:val="26"/>
            <w:lang w:val="en-US"/>
          </w:rPr>
          <w:t>27</w:t>
        </w:r>
        <w:r w:rsidRPr="00524747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52D79" w14:textId="77777777" w:rsidR="00383EB0" w:rsidRDefault="00383EB0" w:rsidP="00B7598D">
      <w:pPr>
        <w:spacing w:after="0" w:line="240" w:lineRule="auto"/>
      </w:pPr>
      <w:r>
        <w:separator/>
      </w:r>
    </w:p>
  </w:footnote>
  <w:footnote w:type="continuationSeparator" w:id="0">
    <w:p w14:paraId="2A5E661E" w14:textId="77777777" w:rsidR="00383EB0" w:rsidRDefault="00383EB0" w:rsidP="00B75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C6F"/>
    <w:multiLevelType w:val="hybridMultilevel"/>
    <w:tmpl w:val="002E4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73A9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480255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D0546B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EE7DA2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5F2009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2A0612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C55C22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A24143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FB2312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FB0ACF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8410C66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D5B4431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8B4A41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E9A162C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3174D8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AC306DA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192446F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2C9562A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8466F54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87E4C22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8CB4CD8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B2E7536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C716001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541B66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972241D"/>
    <w:multiLevelType w:val="multilevel"/>
    <w:tmpl w:val="5A8884CE"/>
    <w:lvl w:ilvl="0">
      <w:start w:val="1"/>
      <w:numFmt w:val="decimal"/>
      <w:pStyle w:val="1-HSE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-HSE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-HSE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-HSE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-HSE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5FA206BC"/>
    <w:multiLevelType w:val="multilevel"/>
    <w:tmpl w:val="1FE2A184"/>
    <w:lvl w:ilvl="0">
      <w:start w:val="1"/>
      <w:numFmt w:val="upperLetter"/>
      <w:pStyle w:val="HSE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27E38F7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73519E2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A440493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A842348"/>
    <w:multiLevelType w:val="hybridMultilevel"/>
    <w:tmpl w:val="14A8B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0C6419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570B55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D9802C7"/>
    <w:multiLevelType w:val="multilevel"/>
    <w:tmpl w:val="6700F632"/>
    <w:lvl w:ilvl="0">
      <w:start w:val="1"/>
      <w:numFmt w:val="decimal"/>
      <w:pStyle w:val="1-HSE0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-HSE0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-HSE0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FCC0718"/>
    <w:multiLevelType w:val="hybridMultilevel"/>
    <w:tmpl w:val="A0A2DF26"/>
    <w:lvl w:ilvl="0" w:tplc="D564FE78">
      <w:start w:val="1"/>
      <w:numFmt w:val="decimal"/>
      <w:suff w:val="space"/>
      <w:lvlText w:val="%1."/>
      <w:lvlJc w:val="left"/>
      <w:pPr>
        <w:ind w:left="851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5"/>
  </w:num>
  <w:num w:numId="2">
    <w:abstractNumId w:val="21"/>
  </w:num>
  <w:num w:numId="3">
    <w:abstractNumId w:val="26"/>
  </w:num>
  <w:num w:numId="4">
    <w:abstractNumId w:val="33"/>
  </w:num>
  <w:num w:numId="5">
    <w:abstractNumId w:val="27"/>
  </w:num>
  <w:num w:numId="6">
    <w:abstractNumId w:val="29"/>
  </w:num>
  <w:num w:numId="7">
    <w:abstractNumId w:val="24"/>
  </w:num>
  <w:num w:numId="8">
    <w:abstractNumId w:val="10"/>
  </w:num>
  <w:num w:numId="9">
    <w:abstractNumId w:val="34"/>
  </w:num>
  <w:num w:numId="10">
    <w:abstractNumId w:val="28"/>
  </w:num>
  <w:num w:numId="11">
    <w:abstractNumId w:val="19"/>
  </w:num>
  <w:num w:numId="12">
    <w:abstractNumId w:val="14"/>
  </w:num>
  <w:num w:numId="13">
    <w:abstractNumId w:val="31"/>
  </w:num>
  <w:num w:numId="14">
    <w:abstractNumId w:val="7"/>
  </w:num>
  <w:num w:numId="15">
    <w:abstractNumId w:val="20"/>
  </w:num>
  <w:num w:numId="16">
    <w:abstractNumId w:val="23"/>
  </w:num>
  <w:num w:numId="17">
    <w:abstractNumId w:val="22"/>
  </w:num>
  <w:num w:numId="18">
    <w:abstractNumId w:val="17"/>
  </w:num>
  <w:num w:numId="19">
    <w:abstractNumId w:val="12"/>
  </w:num>
  <w:num w:numId="20">
    <w:abstractNumId w:val="18"/>
  </w:num>
  <w:num w:numId="21">
    <w:abstractNumId w:val="3"/>
  </w:num>
  <w:num w:numId="22">
    <w:abstractNumId w:val="2"/>
  </w:num>
  <w:num w:numId="23">
    <w:abstractNumId w:val="32"/>
  </w:num>
  <w:num w:numId="24">
    <w:abstractNumId w:val="8"/>
  </w:num>
  <w:num w:numId="25">
    <w:abstractNumId w:val="13"/>
  </w:num>
  <w:num w:numId="26">
    <w:abstractNumId w:val="4"/>
  </w:num>
  <w:num w:numId="27">
    <w:abstractNumId w:val="1"/>
  </w:num>
  <w:num w:numId="28">
    <w:abstractNumId w:val="15"/>
  </w:num>
  <w:num w:numId="29">
    <w:abstractNumId w:val="16"/>
  </w:num>
  <w:num w:numId="30">
    <w:abstractNumId w:val="11"/>
  </w:num>
  <w:num w:numId="31">
    <w:abstractNumId w:val="9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6"/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66"/>
    <w:rsid w:val="00004679"/>
    <w:rsid w:val="00004951"/>
    <w:rsid w:val="0000757B"/>
    <w:rsid w:val="00012AE8"/>
    <w:rsid w:val="00020505"/>
    <w:rsid w:val="00021411"/>
    <w:rsid w:val="00036BE4"/>
    <w:rsid w:val="00037497"/>
    <w:rsid w:val="00044B7F"/>
    <w:rsid w:val="00046E52"/>
    <w:rsid w:val="0005612B"/>
    <w:rsid w:val="000604C1"/>
    <w:rsid w:val="00066589"/>
    <w:rsid w:val="00071737"/>
    <w:rsid w:val="00072482"/>
    <w:rsid w:val="00072E41"/>
    <w:rsid w:val="00075511"/>
    <w:rsid w:val="000813DF"/>
    <w:rsid w:val="000853D5"/>
    <w:rsid w:val="000878ED"/>
    <w:rsid w:val="00093587"/>
    <w:rsid w:val="000A3FF9"/>
    <w:rsid w:val="000A472E"/>
    <w:rsid w:val="000A7971"/>
    <w:rsid w:val="000B0DF7"/>
    <w:rsid w:val="000B2EFB"/>
    <w:rsid w:val="000B339C"/>
    <w:rsid w:val="000B4E6D"/>
    <w:rsid w:val="000B5BB6"/>
    <w:rsid w:val="000B6ED1"/>
    <w:rsid w:val="000B7B70"/>
    <w:rsid w:val="000C5822"/>
    <w:rsid w:val="000D0CBD"/>
    <w:rsid w:val="000D21A5"/>
    <w:rsid w:val="000D4164"/>
    <w:rsid w:val="000D6C27"/>
    <w:rsid w:val="000E08B5"/>
    <w:rsid w:val="000F5E23"/>
    <w:rsid w:val="000F7B11"/>
    <w:rsid w:val="000F7C2F"/>
    <w:rsid w:val="001014B9"/>
    <w:rsid w:val="00103917"/>
    <w:rsid w:val="00104E0E"/>
    <w:rsid w:val="00106CD4"/>
    <w:rsid w:val="0010765B"/>
    <w:rsid w:val="00121ED7"/>
    <w:rsid w:val="001228B8"/>
    <w:rsid w:val="00123CBF"/>
    <w:rsid w:val="00125978"/>
    <w:rsid w:val="001301C3"/>
    <w:rsid w:val="001306E7"/>
    <w:rsid w:val="001318B9"/>
    <w:rsid w:val="0013317C"/>
    <w:rsid w:val="00133A43"/>
    <w:rsid w:val="00141B47"/>
    <w:rsid w:val="00145BA0"/>
    <w:rsid w:val="001473EF"/>
    <w:rsid w:val="001519C6"/>
    <w:rsid w:val="00152ED5"/>
    <w:rsid w:val="00154402"/>
    <w:rsid w:val="00162AAC"/>
    <w:rsid w:val="00166563"/>
    <w:rsid w:val="00166F1B"/>
    <w:rsid w:val="00170DFE"/>
    <w:rsid w:val="00185F30"/>
    <w:rsid w:val="001866A9"/>
    <w:rsid w:val="001904F8"/>
    <w:rsid w:val="00197651"/>
    <w:rsid w:val="001A07F5"/>
    <w:rsid w:val="001A4569"/>
    <w:rsid w:val="001A7FDF"/>
    <w:rsid w:val="001C1AD4"/>
    <w:rsid w:val="001C3C8F"/>
    <w:rsid w:val="001C451F"/>
    <w:rsid w:val="001D0458"/>
    <w:rsid w:val="001D20F3"/>
    <w:rsid w:val="001D6CF7"/>
    <w:rsid w:val="001F1382"/>
    <w:rsid w:val="001F58D3"/>
    <w:rsid w:val="00200C30"/>
    <w:rsid w:val="002116FC"/>
    <w:rsid w:val="00221947"/>
    <w:rsid w:val="00224F0F"/>
    <w:rsid w:val="00226FE8"/>
    <w:rsid w:val="00234C96"/>
    <w:rsid w:val="00241C8A"/>
    <w:rsid w:val="00242620"/>
    <w:rsid w:val="00246395"/>
    <w:rsid w:val="00247923"/>
    <w:rsid w:val="0025509B"/>
    <w:rsid w:val="00256286"/>
    <w:rsid w:val="00256CBA"/>
    <w:rsid w:val="002610BF"/>
    <w:rsid w:val="00262C27"/>
    <w:rsid w:val="00264752"/>
    <w:rsid w:val="00275132"/>
    <w:rsid w:val="00275792"/>
    <w:rsid w:val="00277C55"/>
    <w:rsid w:val="00286E95"/>
    <w:rsid w:val="002915A7"/>
    <w:rsid w:val="002A0E24"/>
    <w:rsid w:val="002A74C7"/>
    <w:rsid w:val="002B6F87"/>
    <w:rsid w:val="002C3E8B"/>
    <w:rsid w:val="002C5BAC"/>
    <w:rsid w:val="002C64FD"/>
    <w:rsid w:val="002D1666"/>
    <w:rsid w:val="002D6307"/>
    <w:rsid w:val="002D6853"/>
    <w:rsid w:val="002D7FD4"/>
    <w:rsid w:val="002E0B99"/>
    <w:rsid w:val="002E184A"/>
    <w:rsid w:val="002E596C"/>
    <w:rsid w:val="002F3780"/>
    <w:rsid w:val="002F4FD3"/>
    <w:rsid w:val="002F779E"/>
    <w:rsid w:val="00305E2D"/>
    <w:rsid w:val="00314058"/>
    <w:rsid w:val="003141F8"/>
    <w:rsid w:val="003144A3"/>
    <w:rsid w:val="00317984"/>
    <w:rsid w:val="003220FD"/>
    <w:rsid w:val="003224CA"/>
    <w:rsid w:val="0032539D"/>
    <w:rsid w:val="003278D9"/>
    <w:rsid w:val="00335AB0"/>
    <w:rsid w:val="00335C9A"/>
    <w:rsid w:val="00362F48"/>
    <w:rsid w:val="00364D0C"/>
    <w:rsid w:val="00381708"/>
    <w:rsid w:val="0038231B"/>
    <w:rsid w:val="00383EB0"/>
    <w:rsid w:val="0039327B"/>
    <w:rsid w:val="00395139"/>
    <w:rsid w:val="003A1364"/>
    <w:rsid w:val="003B11C3"/>
    <w:rsid w:val="003B15B6"/>
    <w:rsid w:val="003B1A44"/>
    <w:rsid w:val="003B27E9"/>
    <w:rsid w:val="003B4B0B"/>
    <w:rsid w:val="003B5C69"/>
    <w:rsid w:val="003B6A90"/>
    <w:rsid w:val="003D0801"/>
    <w:rsid w:val="003D2CF8"/>
    <w:rsid w:val="003D5995"/>
    <w:rsid w:val="003E13F7"/>
    <w:rsid w:val="003E2B2C"/>
    <w:rsid w:val="003E4130"/>
    <w:rsid w:val="003F09DE"/>
    <w:rsid w:val="003F71CE"/>
    <w:rsid w:val="00400884"/>
    <w:rsid w:val="00404B35"/>
    <w:rsid w:val="0040591C"/>
    <w:rsid w:val="00411A2D"/>
    <w:rsid w:val="0041430F"/>
    <w:rsid w:val="00415BF7"/>
    <w:rsid w:val="00420EE9"/>
    <w:rsid w:val="00423B84"/>
    <w:rsid w:val="004316A3"/>
    <w:rsid w:val="00435DD7"/>
    <w:rsid w:val="00440DFA"/>
    <w:rsid w:val="00444496"/>
    <w:rsid w:val="0044544B"/>
    <w:rsid w:val="00447ABC"/>
    <w:rsid w:val="00456F05"/>
    <w:rsid w:val="004704FA"/>
    <w:rsid w:val="004717D2"/>
    <w:rsid w:val="0048573B"/>
    <w:rsid w:val="0049033D"/>
    <w:rsid w:val="004A3A81"/>
    <w:rsid w:val="004A6AF7"/>
    <w:rsid w:val="004A6E26"/>
    <w:rsid w:val="004B09DE"/>
    <w:rsid w:val="004B769E"/>
    <w:rsid w:val="004C3A83"/>
    <w:rsid w:val="004E2F49"/>
    <w:rsid w:val="004E4EB1"/>
    <w:rsid w:val="004E647A"/>
    <w:rsid w:val="004F73B2"/>
    <w:rsid w:val="004F7830"/>
    <w:rsid w:val="00500687"/>
    <w:rsid w:val="005050BA"/>
    <w:rsid w:val="00512845"/>
    <w:rsid w:val="00515242"/>
    <w:rsid w:val="00515545"/>
    <w:rsid w:val="0051786A"/>
    <w:rsid w:val="0052225B"/>
    <w:rsid w:val="00524747"/>
    <w:rsid w:val="00527067"/>
    <w:rsid w:val="005458FE"/>
    <w:rsid w:val="00546417"/>
    <w:rsid w:val="00550D52"/>
    <w:rsid w:val="005547C0"/>
    <w:rsid w:val="00561F1E"/>
    <w:rsid w:val="00564EA2"/>
    <w:rsid w:val="00574E5F"/>
    <w:rsid w:val="005814DD"/>
    <w:rsid w:val="00583C5C"/>
    <w:rsid w:val="00585AC3"/>
    <w:rsid w:val="00587462"/>
    <w:rsid w:val="00591B18"/>
    <w:rsid w:val="00592DF2"/>
    <w:rsid w:val="005A0D31"/>
    <w:rsid w:val="005A27E9"/>
    <w:rsid w:val="005A7438"/>
    <w:rsid w:val="005B644D"/>
    <w:rsid w:val="005B6CDC"/>
    <w:rsid w:val="005B6EAF"/>
    <w:rsid w:val="005B7EB8"/>
    <w:rsid w:val="005B7F91"/>
    <w:rsid w:val="005C3366"/>
    <w:rsid w:val="005C56E9"/>
    <w:rsid w:val="005D1578"/>
    <w:rsid w:val="005D4742"/>
    <w:rsid w:val="005D6811"/>
    <w:rsid w:val="005F0D87"/>
    <w:rsid w:val="005F2F48"/>
    <w:rsid w:val="005F7F55"/>
    <w:rsid w:val="006008A0"/>
    <w:rsid w:val="00602AEB"/>
    <w:rsid w:val="00604312"/>
    <w:rsid w:val="00611BCE"/>
    <w:rsid w:val="006122E1"/>
    <w:rsid w:val="00614A30"/>
    <w:rsid w:val="00616D7F"/>
    <w:rsid w:val="0063108D"/>
    <w:rsid w:val="006338AA"/>
    <w:rsid w:val="00634510"/>
    <w:rsid w:val="006347BA"/>
    <w:rsid w:val="00664BB2"/>
    <w:rsid w:val="00673A41"/>
    <w:rsid w:val="00675C49"/>
    <w:rsid w:val="00675CAF"/>
    <w:rsid w:val="00676CEA"/>
    <w:rsid w:val="00677622"/>
    <w:rsid w:val="00677F7C"/>
    <w:rsid w:val="00686899"/>
    <w:rsid w:val="00687888"/>
    <w:rsid w:val="006914D5"/>
    <w:rsid w:val="006B1664"/>
    <w:rsid w:val="006B1C00"/>
    <w:rsid w:val="006B7308"/>
    <w:rsid w:val="006C0730"/>
    <w:rsid w:val="006D44FF"/>
    <w:rsid w:val="006E7A26"/>
    <w:rsid w:val="006F493A"/>
    <w:rsid w:val="006F4E3C"/>
    <w:rsid w:val="006F608B"/>
    <w:rsid w:val="007039BC"/>
    <w:rsid w:val="007100CD"/>
    <w:rsid w:val="00710759"/>
    <w:rsid w:val="00711E9E"/>
    <w:rsid w:val="00716DDA"/>
    <w:rsid w:val="007173D3"/>
    <w:rsid w:val="00726416"/>
    <w:rsid w:val="007312C6"/>
    <w:rsid w:val="00735A76"/>
    <w:rsid w:val="00742754"/>
    <w:rsid w:val="0074483B"/>
    <w:rsid w:val="00745E34"/>
    <w:rsid w:val="00751F64"/>
    <w:rsid w:val="007566B5"/>
    <w:rsid w:val="00763A1D"/>
    <w:rsid w:val="00765387"/>
    <w:rsid w:val="0076575F"/>
    <w:rsid w:val="00771240"/>
    <w:rsid w:val="00774A4B"/>
    <w:rsid w:val="00776784"/>
    <w:rsid w:val="00785BC2"/>
    <w:rsid w:val="00786A94"/>
    <w:rsid w:val="007908DF"/>
    <w:rsid w:val="00793BC5"/>
    <w:rsid w:val="00794183"/>
    <w:rsid w:val="00795074"/>
    <w:rsid w:val="007A1CD3"/>
    <w:rsid w:val="007A6661"/>
    <w:rsid w:val="007B1F25"/>
    <w:rsid w:val="007B41D0"/>
    <w:rsid w:val="007C3E70"/>
    <w:rsid w:val="007C54B9"/>
    <w:rsid w:val="007D3214"/>
    <w:rsid w:val="007D663A"/>
    <w:rsid w:val="007E08EA"/>
    <w:rsid w:val="007E565E"/>
    <w:rsid w:val="007E7FEA"/>
    <w:rsid w:val="007F0F6A"/>
    <w:rsid w:val="007F2C8B"/>
    <w:rsid w:val="007F668B"/>
    <w:rsid w:val="008106B4"/>
    <w:rsid w:val="008224B9"/>
    <w:rsid w:val="00825B1E"/>
    <w:rsid w:val="00826991"/>
    <w:rsid w:val="00831F2E"/>
    <w:rsid w:val="00832E87"/>
    <w:rsid w:val="008366BD"/>
    <w:rsid w:val="00864784"/>
    <w:rsid w:val="00865C6D"/>
    <w:rsid w:val="0087142D"/>
    <w:rsid w:val="00874B43"/>
    <w:rsid w:val="008767F1"/>
    <w:rsid w:val="00887A58"/>
    <w:rsid w:val="00893439"/>
    <w:rsid w:val="008A45C0"/>
    <w:rsid w:val="008A483D"/>
    <w:rsid w:val="008B2B7D"/>
    <w:rsid w:val="008C1F08"/>
    <w:rsid w:val="008C5EE5"/>
    <w:rsid w:val="008C6FA2"/>
    <w:rsid w:val="008C6FED"/>
    <w:rsid w:val="008D238C"/>
    <w:rsid w:val="008D56D4"/>
    <w:rsid w:val="008F16A3"/>
    <w:rsid w:val="008F424A"/>
    <w:rsid w:val="00906C9C"/>
    <w:rsid w:val="0090711C"/>
    <w:rsid w:val="00911CAF"/>
    <w:rsid w:val="00922BD6"/>
    <w:rsid w:val="0092311E"/>
    <w:rsid w:val="0092315A"/>
    <w:rsid w:val="009243D1"/>
    <w:rsid w:val="00924B50"/>
    <w:rsid w:val="00932021"/>
    <w:rsid w:val="0095120E"/>
    <w:rsid w:val="0095490B"/>
    <w:rsid w:val="00963EA7"/>
    <w:rsid w:val="00971E49"/>
    <w:rsid w:val="00976F49"/>
    <w:rsid w:val="00993F6D"/>
    <w:rsid w:val="009953D9"/>
    <w:rsid w:val="00995FCF"/>
    <w:rsid w:val="009A008D"/>
    <w:rsid w:val="009A19C8"/>
    <w:rsid w:val="009A5988"/>
    <w:rsid w:val="009A5E45"/>
    <w:rsid w:val="009A7C91"/>
    <w:rsid w:val="009B128C"/>
    <w:rsid w:val="009B7945"/>
    <w:rsid w:val="009C3ABF"/>
    <w:rsid w:val="009C585F"/>
    <w:rsid w:val="009C6E87"/>
    <w:rsid w:val="009D22FF"/>
    <w:rsid w:val="009D40E1"/>
    <w:rsid w:val="009F4EAF"/>
    <w:rsid w:val="009F7896"/>
    <w:rsid w:val="00A04A5A"/>
    <w:rsid w:val="00A07DA2"/>
    <w:rsid w:val="00A10C11"/>
    <w:rsid w:val="00A149A2"/>
    <w:rsid w:val="00A157AA"/>
    <w:rsid w:val="00A21F46"/>
    <w:rsid w:val="00A23E1A"/>
    <w:rsid w:val="00A2462F"/>
    <w:rsid w:val="00A2536E"/>
    <w:rsid w:val="00A321A2"/>
    <w:rsid w:val="00A32F6B"/>
    <w:rsid w:val="00A52404"/>
    <w:rsid w:val="00A75C66"/>
    <w:rsid w:val="00A95205"/>
    <w:rsid w:val="00A952FD"/>
    <w:rsid w:val="00AA2618"/>
    <w:rsid w:val="00AA4454"/>
    <w:rsid w:val="00AA594C"/>
    <w:rsid w:val="00AB38E2"/>
    <w:rsid w:val="00AC0941"/>
    <w:rsid w:val="00AC2D42"/>
    <w:rsid w:val="00AC6AAC"/>
    <w:rsid w:val="00AD0EB1"/>
    <w:rsid w:val="00AD18CC"/>
    <w:rsid w:val="00AD1A42"/>
    <w:rsid w:val="00AD1DE6"/>
    <w:rsid w:val="00AD6338"/>
    <w:rsid w:val="00AE1177"/>
    <w:rsid w:val="00AE5D93"/>
    <w:rsid w:val="00AF31BF"/>
    <w:rsid w:val="00B06B7F"/>
    <w:rsid w:val="00B12BD2"/>
    <w:rsid w:val="00B1385C"/>
    <w:rsid w:val="00B23ACB"/>
    <w:rsid w:val="00B30155"/>
    <w:rsid w:val="00B3738C"/>
    <w:rsid w:val="00B37BFC"/>
    <w:rsid w:val="00B4102D"/>
    <w:rsid w:val="00B41759"/>
    <w:rsid w:val="00B418D7"/>
    <w:rsid w:val="00B42B1A"/>
    <w:rsid w:val="00B4353C"/>
    <w:rsid w:val="00B4739D"/>
    <w:rsid w:val="00B478ED"/>
    <w:rsid w:val="00B50983"/>
    <w:rsid w:val="00B52DC6"/>
    <w:rsid w:val="00B555E6"/>
    <w:rsid w:val="00B5777C"/>
    <w:rsid w:val="00B668B9"/>
    <w:rsid w:val="00B74A4B"/>
    <w:rsid w:val="00B755ED"/>
    <w:rsid w:val="00B7598D"/>
    <w:rsid w:val="00B77661"/>
    <w:rsid w:val="00B81511"/>
    <w:rsid w:val="00B82F29"/>
    <w:rsid w:val="00B837BD"/>
    <w:rsid w:val="00B93B6A"/>
    <w:rsid w:val="00BA154A"/>
    <w:rsid w:val="00BA5872"/>
    <w:rsid w:val="00BB01DF"/>
    <w:rsid w:val="00BC074F"/>
    <w:rsid w:val="00BC2377"/>
    <w:rsid w:val="00BC44E1"/>
    <w:rsid w:val="00BD100A"/>
    <w:rsid w:val="00BD2BEA"/>
    <w:rsid w:val="00BD2D64"/>
    <w:rsid w:val="00BD4D6D"/>
    <w:rsid w:val="00BD537C"/>
    <w:rsid w:val="00BD61D5"/>
    <w:rsid w:val="00BD6B2D"/>
    <w:rsid w:val="00BE1ECE"/>
    <w:rsid w:val="00BF0BE3"/>
    <w:rsid w:val="00BF330F"/>
    <w:rsid w:val="00BF4EB5"/>
    <w:rsid w:val="00C054FB"/>
    <w:rsid w:val="00C10E95"/>
    <w:rsid w:val="00C13354"/>
    <w:rsid w:val="00C15372"/>
    <w:rsid w:val="00C2787A"/>
    <w:rsid w:val="00C3106D"/>
    <w:rsid w:val="00C35F7E"/>
    <w:rsid w:val="00C45CA0"/>
    <w:rsid w:val="00C47DA9"/>
    <w:rsid w:val="00C51148"/>
    <w:rsid w:val="00C51E35"/>
    <w:rsid w:val="00C61FD2"/>
    <w:rsid w:val="00C66E9F"/>
    <w:rsid w:val="00C66F5C"/>
    <w:rsid w:val="00C710AB"/>
    <w:rsid w:val="00C7358D"/>
    <w:rsid w:val="00C91F71"/>
    <w:rsid w:val="00C924F7"/>
    <w:rsid w:val="00CB29C8"/>
    <w:rsid w:val="00CB4AF8"/>
    <w:rsid w:val="00CB64BA"/>
    <w:rsid w:val="00CB65F3"/>
    <w:rsid w:val="00CC2C79"/>
    <w:rsid w:val="00CC2FED"/>
    <w:rsid w:val="00CC396D"/>
    <w:rsid w:val="00CD0E87"/>
    <w:rsid w:val="00CD1DF6"/>
    <w:rsid w:val="00CD3224"/>
    <w:rsid w:val="00CD4087"/>
    <w:rsid w:val="00CF2AE3"/>
    <w:rsid w:val="00CF6016"/>
    <w:rsid w:val="00D01557"/>
    <w:rsid w:val="00D01E0E"/>
    <w:rsid w:val="00D03F7C"/>
    <w:rsid w:val="00D04728"/>
    <w:rsid w:val="00D14348"/>
    <w:rsid w:val="00D175FB"/>
    <w:rsid w:val="00D17D48"/>
    <w:rsid w:val="00D35179"/>
    <w:rsid w:val="00D436EA"/>
    <w:rsid w:val="00D46344"/>
    <w:rsid w:val="00D46410"/>
    <w:rsid w:val="00D46AAE"/>
    <w:rsid w:val="00D505A9"/>
    <w:rsid w:val="00D52A06"/>
    <w:rsid w:val="00D54489"/>
    <w:rsid w:val="00D544C5"/>
    <w:rsid w:val="00D55399"/>
    <w:rsid w:val="00D61735"/>
    <w:rsid w:val="00D62C62"/>
    <w:rsid w:val="00D63203"/>
    <w:rsid w:val="00D646B2"/>
    <w:rsid w:val="00D73C4F"/>
    <w:rsid w:val="00D81335"/>
    <w:rsid w:val="00D82594"/>
    <w:rsid w:val="00D87B10"/>
    <w:rsid w:val="00D94EC9"/>
    <w:rsid w:val="00DA4FDE"/>
    <w:rsid w:val="00DB00C9"/>
    <w:rsid w:val="00DB120C"/>
    <w:rsid w:val="00DB7B36"/>
    <w:rsid w:val="00DD0D6D"/>
    <w:rsid w:val="00DD1174"/>
    <w:rsid w:val="00DD24F9"/>
    <w:rsid w:val="00DD6CF3"/>
    <w:rsid w:val="00DD6FF0"/>
    <w:rsid w:val="00DE1463"/>
    <w:rsid w:val="00DE2916"/>
    <w:rsid w:val="00DE42BF"/>
    <w:rsid w:val="00DE4618"/>
    <w:rsid w:val="00DE77A0"/>
    <w:rsid w:val="00DF6E4E"/>
    <w:rsid w:val="00DF7618"/>
    <w:rsid w:val="00E022CE"/>
    <w:rsid w:val="00E06BD6"/>
    <w:rsid w:val="00E1535F"/>
    <w:rsid w:val="00E15D1D"/>
    <w:rsid w:val="00E24CFB"/>
    <w:rsid w:val="00E32D9A"/>
    <w:rsid w:val="00E345AE"/>
    <w:rsid w:val="00E34B66"/>
    <w:rsid w:val="00E40CA4"/>
    <w:rsid w:val="00E43552"/>
    <w:rsid w:val="00E44A7F"/>
    <w:rsid w:val="00E5646C"/>
    <w:rsid w:val="00E56609"/>
    <w:rsid w:val="00E627E9"/>
    <w:rsid w:val="00E7022C"/>
    <w:rsid w:val="00E703D4"/>
    <w:rsid w:val="00E81165"/>
    <w:rsid w:val="00E8208A"/>
    <w:rsid w:val="00E90F12"/>
    <w:rsid w:val="00E94085"/>
    <w:rsid w:val="00E948CF"/>
    <w:rsid w:val="00E976AF"/>
    <w:rsid w:val="00EA0A50"/>
    <w:rsid w:val="00EA2985"/>
    <w:rsid w:val="00EA3C8B"/>
    <w:rsid w:val="00EA3E4B"/>
    <w:rsid w:val="00EA69D9"/>
    <w:rsid w:val="00EB3635"/>
    <w:rsid w:val="00EB566D"/>
    <w:rsid w:val="00EC78E9"/>
    <w:rsid w:val="00EE1701"/>
    <w:rsid w:val="00EE584D"/>
    <w:rsid w:val="00EE784A"/>
    <w:rsid w:val="00EE7AC3"/>
    <w:rsid w:val="00EF322B"/>
    <w:rsid w:val="00EF37FC"/>
    <w:rsid w:val="00EF6BCA"/>
    <w:rsid w:val="00F04CE2"/>
    <w:rsid w:val="00F116E3"/>
    <w:rsid w:val="00F117CD"/>
    <w:rsid w:val="00F2203D"/>
    <w:rsid w:val="00F2489C"/>
    <w:rsid w:val="00F3586E"/>
    <w:rsid w:val="00F374C0"/>
    <w:rsid w:val="00F409E1"/>
    <w:rsid w:val="00F42FA0"/>
    <w:rsid w:val="00F57E39"/>
    <w:rsid w:val="00F607EC"/>
    <w:rsid w:val="00F61F37"/>
    <w:rsid w:val="00F674F7"/>
    <w:rsid w:val="00F74206"/>
    <w:rsid w:val="00F754F4"/>
    <w:rsid w:val="00F770E6"/>
    <w:rsid w:val="00F81CEC"/>
    <w:rsid w:val="00F85BBC"/>
    <w:rsid w:val="00F92D4E"/>
    <w:rsid w:val="00FA6614"/>
    <w:rsid w:val="00FB4C64"/>
    <w:rsid w:val="00FC077F"/>
    <w:rsid w:val="00FC34FD"/>
    <w:rsid w:val="00FC711C"/>
    <w:rsid w:val="00FD71B3"/>
    <w:rsid w:val="00FE0DFD"/>
    <w:rsid w:val="00FE545E"/>
    <w:rsid w:val="00FF1F5B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33A694"/>
  <w15:chartTrackingRefBased/>
  <w15:docId w15:val="{DE13AED6-4B51-40C4-B741-3C42555F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2D6853"/>
  </w:style>
  <w:style w:type="paragraph" w:styleId="1">
    <w:name w:val="heading 1"/>
    <w:aliases w:val="Заголовок 1-го уровня"/>
    <w:basedOn w:val="1-HSE"/>
    <w:next w:val="a"/>
    <w:link w:val="10"/>
    <w:uiPriority w:val="9"/>
    <w:qFormat/>
    <w:rsid w:val="000D4164"/>
  </w:style>
  <w:style w:type="paragraph" w:styleId="2">
    <w:name w:val="heading 2"/>
    <w:basedOn w:val="a"/>
    <w:next w:val="a"/>
    <w:link w:val="20"/>
    <w:uiPriority w:val="9"/>
    <w:semiHidden/>
    <w:unhideWhenUsed/>
    <w:rsid w:val="00012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D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4D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598D"/>
  </w:style>
  <w:style w:type="paragraph" w:styleId="a5">
    <w:name w:val="footer"/>
    <w:basedOn w:val="a"/>
    <w:link w:val="a6"/>
    <w:uiPriority w:val="99"/>
    <w:unhideWhenUsed/>
    <w:rsid w:val="00B75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598D"/>
  </w:style>
  <w:style w:type="paragraph" w:customStyle="1" w:styleId="HSE0">
    <w:name w:val="Основной текст (HSE)"/>
    <w:basedOn w:val="a"/>
    <w:link w:val="HSE1"/>
    <w:qFormat/>
    <w:rsid w:val="00B7598D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1-HSE">
    <w:name w:val="Заголовок 1-го уровня (HSE)"/>
    <w:basedOn w:val="HSE0"/>
    <w:next w:val="HSE0"/>
    <w:link w:val="1-HSE1"/>
    <w:qFormat/>
    <w:rsid w:val="00602AEB"/>
    <w:pPr>
      <w:keepNext/>
      <w:pageBreakBefore/>
      <w:numPr>
        <w:numId w:val="1"/>
      </w:numPr>
      <w:spacing w:after="240"/>
      <w:jc w:val="center"/>
      <w:outlineLvl w:val="0"/>
    </w:pPr>
    <w:rPr>
      <w:b/>
      <w:sz w:val="32"/>
      <w:szCs w:val="32"/>
    </w:rPr>
  </w:style>
  <w:style w:type="character" w:customStyle="1" w:styleId="HSE1">
    <w:name w:val="Основной текст (HSE) Знак"/>
    <w:basedOn w:val="a0"/>
    <w:link w:val="HSE0"/>
    <w:rsid w:val="00B7598D"/>
    <w:rPr>
      <w:rFonts w:ascii="Times New Roman" w:hAnsi="Times New Roman" w:cs="Times New Roman"/>
      <w:sz w:val="26"/>
      <w:szCs w:val="26"/>
    </w:rPr>
  </w:style>
  <w:style w:type="paragraph" w:customStyle="1" w:styleId="2-HSE">
    <w:name w:val="Заголовок 2-го уровня (HSE)"/>
    <w:basedOn w:val="HSE0"/>
    <w:next w:val="HSE0"/>
    <w:link w:val="2-HSE1"/>
    <w:qFormat/>
    <w:rsid w:val="00602AEB"/>
    <w:pPr>
      <w:keepNext/>
      <w:numPr>
        <w:ilvl w:val="1"/>
        <w:numId w:val="1"/>
      </w:numPr>
      <w:spacing w:before="240" w:after="120"/>
      <w:jc w:val="center"/>
      <w:outlineLvl w:val="1"/>
    </w:pPr>
    <w:rPr>
      <w:b/>
      <w:sz w:val="28"/>
      <w:szCs w:val="28"/>
    </w:rPr>
  </w:style>
  <w:style w:type="character" w:customStyle="1" w:styleId="1-HSE1">
    <w:name w:val="Заголовок 1-го уровня (HSE) Знак"/>
    <w:basedOn w:val="HSE1"/>
    <w:link w:val="1-HSE"/>
    <w:rsid w:val="00CD3224"/>
    <w:rPr>
      <w:rFonts w:ascii="Times New Roman" w:hAnsi="Times New Roman" w:cs="Times New Roman"/>
      <w:b/>
      <w:sz w:val="32"/>
      <w:szCs w:val="32"/>
    </w:rPr>
  </w:style>
  <w:style w:type="paragraph" w:customStyle="1" w:styleId="3-HSE">
    <w:name w:val="Заголовок 3-го уровня (HSE)"/>
    <w:basedOn w:val="HSE0"/>
    <w:next w:val="HSE0"/>
    <w:link w:val="3-HSE1"/>
    <w:qFormat/>
    <w:rsid w:val="00602AEB"/>
    <w:pPr>
      <w:keepNext/>
      <w:numPr>
        <w:ilvl w:val="2"/>
        <w:numId w:val="1"/>
      </w:numPr>
      <w:spacing w:before="160" w:after="80"/>
      <w:jc w:val="center"/>
      <w:outlineLvl w:val="2"/>
    </w:pPr>
    <w:rPr>
      <w:b/>
    </w:rPr>
  </w:style>
  <w:style w:type="character" w:customStyle="1" w:styleId="2-HSE1">
    <w:name w:val="Заголовок 2-го уровня (HSE) Знак"/>
    <w:basedOn w:val="HSE1"/>
    <w:link w:val="2-HSE"/>
    <w:rsid w:val="00602AEB"/>
    <w:rPr>
      <w:rFonts w:ascii="Times New Roman" w:hAnsi="Times New Roman" w:cs="Times New Roman"/>
      <w:b/>
      <w:sz w:val="28"/>
      <w:szCs w:val="28"/>
    </w:rPr>
  </w:style>
  <w:style w:type="paragraph" w:customStyle="1" w:styleId="4-HSE">
    <w:name w:val="Заголовок 4-го уровня (HSE)"/>
    <w:basedOn w:val="HSE0"/>
    <w:next w:val="HSE0"/>
    <w:link w:val="4-HSE0"/>
    <w:qFormat/>
    <w:rsid w:val="002D6853"/>
    <w:pPr>
      <w:keepNext/>
      <w:numPr>
        <w:ilvl w:val="3"/>
        <w:numId w:val="1"/>
      </w:numPr>
      <w:spacing w:before="160" w:after="80"/>
      <w:jc w:val="center"/>
      <w:outlineLvl w:val="3"/>
    </w:pPr>
    <w:rPr>
      <w:b/>
    </w:rPr>
  </w:style>
  <w:style w:type="character" w:customStyle="1" w:styleId="3-HSE1">
    <w:name w:val="Заголовок 3-го уровня (HSE) Знак"/>
    <w:basedOn w:val="HSE1"/>
    <w:link w:val="3-HSE"/>
    <w:rsid w:val="00602AEB"/>
    <w:rPr>
      <w:rFonts w:ascii="Times New Roman" w:hAnsi="Times New Roman" w:cs="Times New Roman"/>
      <w:b/>
      <w:sz w:val="26"/>
      <w:szCs w:val="26"/>
    </w:rPr>
  </w:style>
  <w:style w:type="paragraph" w:customStyle="1" w:styleId="5-HSE">
    <w:name w:val="Заголовок 5-го уровня (HSE)"/>
    <w:basedOn w:val="HSE0"/>
    <w:next w:val="HSE0"/>
    <w:link w:val="5-HSE0"/>
    <w:qFormat/>
    <w:rsid w:val="002D6853"/>
    <w:pPr>
      <w:keepNext/>
      <w:numPr>
        <w:ilvl w:val="4"/>
        <w:numId w:val="1"/>
      </w:numPr>
      <w:spacing w:before="160" w:after="80"/>
      <w:jc w:val="center"/>
      <w:outlineLvl w:val="4"/>
    </w:pPr>
    <w:rPr>
      <w:b/>
    </w:rPr>
  </w:style>
  <w:style w:type="character" w:customStyle="1" w:styleId="4-HSE0">
    <w:name w:val="Заголовок 4-го уровня (HSE) Знак"/>
    <w:basedOn w:val="HSE1"/>
    <w:link w:val="4-HSE"/>
    <w:rsid w:val="002D6853"/>
    <w:rPr>
      <w:rFonts w:ascii="Times New Roman" w:hAnsi="Times New Roman" w:cs="Times New Roman"/>
      <w:b/>
      <w:sz w:val="26"/>
      <w:szCs w:val="26"/>
    </w:rPr>
  </w:style>
  <w:style w:type="character" w:customStyle="1" w:styleId="5-HSE0">
    <w:name w:val="Заголовок 5-го уровня (HSE) Знак"/>
    <w:basedOn w:val="HSE1"/>
    <w:link w:val="5-HSE"/>
    <w:rsid w:val="002D6853"/>
    <w:rPr>
      <w:rFonts w:ascii="Times New Roman" w:hAnsi="Times New Roman" w:cs="Times New Roman"/>
      <w:b/>
      <w:sz w:val="26"/>
      <w:szCs w:val="26"/>
    </w:rPr>
  </w:style>
  <w:style w:type="paragraph" w:styleId="a7">
    <w:name w:val="No Spacing"/>
    <w:uiPriority w:val="1"/>
    <w:rsid w:val="00012AE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012A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Book Title"/>
    <w:basedOn w:val="a0"/>
    <w:uiPriority w:val="33"/>
    <w:rsid w:val="00012AE8"/>
    <w:rPr>
      <w:b/>
      <w:bCs/>
      <w:i/>
      <w:iCs/>
      <w:spacing w:val="5"/>
    </w:rPr>
  </w:style>
  <w:style w:type="table" w:styleId="a9">
    <w:name w:val="Table Grid"/>
    <w:basedOn w:val="a1"/>
    <w:uiPriority w:val="39"/>
    <w:rsid w:val="008F4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rsid w:val="008F42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aliases w:val="Заголовок 1-го уровня Знак"/>
    <w:basedOn w:val="a0"/>
    <w:link w:val="1"/>
    <w:uiPriority w:val="9"/>
    <w:rsid w:val="000D4164"/>
    <w:rPr>
      <w:rFonts w:ascii="Times New Roman" w:hAnsi="Times New Roman" w:cs="Times New Roman"/>
      <w:b/>
      <w:sz w:val="32"/>
      <w:szCs w:val="32"/>
    </w:rPr>
  </w:style>
  <w:style w:type="paragraph" w:customStyle="1" w:styleId="HSE">
    <w:name w:val="Приложение (HSE)"/>
    <w:basedOn w:val="1-HSE"/>
    <w:next w:val="HSE0"/>
    <w:link w:val="HSE2"/>
    <w:qFormat/>
    <w:rsid w:val="0039327B"/>
    <w:pPr>
      <w:numPr>
        <w:numId w:val="3"/>
      </w:numPr>
      <w:jc w:val="right"/>
    </w:pPr>
  </w:style>
  <w:style w:type="paragraph" w:customStyle="1" w:styleId="1-HSE0">
    <w:name w:val="ТЗ 1-го уровня (HSE)"/>
    <w:basedOn w:val="1-HSE"/>
    <w:next w:val="HSE0"/>
    <w:link w:val="1-HSE2"/>
    <w:qFormat/>
    <w:rsid w:val="0051786A"/>
    <w:pPr>
      <w:pageBreakBefore w:val="0"/>
      <w:numPr>
        <w:numId w:val="4"/>
      </w:numPr>
      <w:spacing w:before="240"/>
      <w:outlineLvl w:val="9"/>
    </w:pPr>
  </w:style>
  <w:style w:type="character" w:customStyle="1" w:styleId="HSE2">
    <w:name w:val="Приложение (HSE) Знак"/>
    <w:basedOn w:val="1-HSE1"/>
    <w:link w:val="HSE"/>
    <w:rsid w:val="0039327B"/>
    <w:rPr>
      <w:rFonts w:ascii="Times New Roman" w:hAnsi="Times New Roman" w:cs="Times New Roman"/>
      <w:b/>
      <w:sz w:val="32"/>
      <w:szCs w:val="32"/>
    </w:rPr>
  </w:style>
  <w:style w:type="character" w:customStyle="1" w:styleId="1-HSE2">
    <w:name w:val="ТЗ 1-го уровня (HSE) Знак"/>
    <w:basedOn w:val="HSE2"/>
    <w:link w:val="1-HSE0"/>
    <w:rsid w:val="0051786A"/>
    <w:rPr>
      <w:rFonts w:ascii="Times New Roman" w:hAnsi="Times New Roman" w:cs="Times New Roman"/>
      <w:b/>
      <w:sz w:val="32"/>
      <w:szCs w:val="32"/>
    </w:rPr>
  </w:style>
  <w:style w:type="paragraph" w:customStyle="1" w:styleId="2-HSE0">
    <w:name w:val="ТЗ 2-го уровня (HSE)"/>
    <w:basedOn w:val="2-HSE"/>
    <w:next w:val="HSE0"/>
    <w:link w:val="2-HSE2"/>
    <w:qFormat/>
    <w:rsid w:val="0044544B"/>
    <w:pPr>
      <w:numPr>
        <w:numId w:val="4"/>
      </w:numPr>
      <w:outlineLvl w:val="9"/>
    </w:pPr>
    <w:rPr>
      <w:lang w:val="en-US"/>
    </w:rPr>
  </w:style>
  <w:style w:type="paragraph" w:customStyle="1" w:styleId="3-HSE0">
    <w:name w:val="ТЗ 3-го уровня (HSE)"/>
    <w:basedOn w:val="3-HSE"/>
    <w:next w:val="HSE0"/>
    <w:link w:val="3-HSE2"/>
    <w:qFormat/>
    <w:rsid w:val="0044544B"/>
    <w:pPr>
      <w:numPr>
        <w:numId w:val="4"/>
      </w:numPr>
      <w:outlineLvl w:val="9"/>
    </w:pPr>
  </w:style>
  <w:style w:type="character" w:customStyle="1" w:styleId="2-HSE2">
    <w:name w:val="ТЗ 2-го уровня (HSE) Знак"/>
    <w:basedOn w:val="2-HSE1"/>
    <w:link w:val="2-HSE0"/>
    <w:rsid w:val="0044544B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3-HSE2">
    <w:name w:val="ТЗ 3-го уровня (HSE) Знак"/>
    <w:basedOn w:val="3-HSE1"/>
    <w:link w:val="3-HSE0"/>
    <w:rsid w:val="0044544B"/>
    <w:rPr>
      <w:rFonts w:ascii="Times New Roman" w:hAnsi="Times New Roman" w:cs="Times New Roman"/>
      <w:b/>
      <w:sz w:val="26"/>
      <w:szCs w:val="26"/>
    </w:rPr>
  </w:style>
  <w:style w:type="character" w:styleId="ab">
    <w:name w:val="annotation reference"/>
    <w:basedOn w:val="a0"/>
    <w:uiPriority w:val="99"/>
    <w:semiHidden/>
    <w:unhideWhenUsed/>
    <w:rsid w:val="00D544C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544C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544C5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544C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544C5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D544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544C5"/>
    <w:rPr>
      <w:rFonts w:ascii="Segoe UI" w:hAnsi="Segoe UI" w:cs="Segoe UI"/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D52A06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D52A06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D52A06"/>
    <w:rPr>
      <w:vertAlign w:val="superscript"/>
    </w:rPr>
  </w:style>
  <w:style w:type="character" w:customStyle="1" w:styleId="fontstyle01">
    <w:name w:val="fontstyle01"/>
    <w:basedOn w:val="a0"/>
    <w:rsid w:val="00F04CE2"/>
    <w:rPr>
      <w:rFonts w:ascii="Arial-BoldMT" w:hAnsi="Arial-BoldMT" w:hint="default"/>
      <w:b/>
      <w:bCs/>
      <w:i w:val="0"/>
      <w:iCs w:val="0"/>
      <w:color w:val="000000"/>
      <w:sz w:val="40"/>
      <w:szCs w:val="40"/>
    </w:rPr>
  </w:style>
  <w:style w:type="character" w:styleId="af5">
    <w:name w:val="Hyperlink"/>
    <w:basedOn w:val="a0"/>
    <w:uiPriority w:val="99"/>
    <w:unhideWhenUsed/>
    <w:rsid w:val="009D22FF"/>
    <w:rPr>
      <w:color w:val="0563C1" w:themeColor="hyperlink"/>
      <w:u w:val="single"/>
    </w:rPr>
  </w:style>
  <w:style w:type="paragraph" w:customStyle="1" w:styleId="1-HSE3">
    <w:name w:val="Обычный заголовок 1-го уровня (HSE)"/>
    <w:basedOn w:val="1-HSE"/>
    <w:next w:val="HSE0"/>
    <w:link w:val="1-HSE4"/>
    <w:qFormat/>
    <w:rsid w:val="003224CA"/>
    <w:pPr>
      <w:numPr>
        <w:numId w:val="0"/>
      </w:numPr>
    </w:pPr>
  </w:style>
  <w:style w:type="paragraph" w:styleId="af6">
    <w:name w:val="Bibliography"/>
    <w:basedOn w:val="a"/>
    <w:next w:val="a"/>
    <w:uiPriority w:val="37"/>
    <w:unhideWhenUsed/>
    <w:rsid w:val="003224CA"/>
  </w:style>
  <w:style w:type="character" w:customStyle="1" w:styleId="1-HSE4">
    <w:name w:val="Обычный заголовок 1-го уровня (HSE) Знак"/>
    <w:basedOn w:val="1-HSE1"/>
    <w:link w:val="1-HSE3"/>
    <w:rsid w:val="003224CA"/>
    <w:rPr>
      <w:rFonts w:ascii="Times New Roman" w:hAnsi="Times New Roman" w:cs="Times New Roman"/>
      <w:b/>
      <w:sz w:val="32"/>
      <w:szCs w:val="32"/>
    </w:rPr>
  </w:style>
  <w:style w:type="paragraph" w:customStyle="1" w:styleId="HSE3">
    <w:name w:val="Обычный заголовок без уровня (HSE)"/>
    <w:basedOn w:val="1-HSE3"/>
    <w:next w:val="HSE0"/>
    <w:link w:val="HSE4"/>
    <w:qFormat/>
    <w:rsid w:val="00887A5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93439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SE4">
    <w:name w:val="Обычный заголовок без уровня (HSE) Знак"/>
    <w:basedOn w:val="1-HSE4"/>
    <w:link w:val="HSE3"/>
    <w:rsid w:val="00887A58"/>
    <w:rPr>
      <w:rFonts w:ascii="Times New Roman" w:hAnsi="Times New Roman" w:cs="Times New Roman"/>
      <w:b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93439"/>
    <w:pPr>
      <w:spacing w:after="0" w:line="360" w:lineRule="auto"/>
      <w:ind w:left="284"/>
    </w:pPr>
    <w:rPr>
      <w:rFonts w:ascii="Times New Roman" w:hAnsi="Times New Roman"/>
      <w:sz w:val="26"/>
    </w:rPr>
  </w:style>
  <w:style w:type="paragraph" w:styleId="3">
    <w:name w:val="toc 3"/>
    <w:basedOn w:val="a"/>
    <w:next w:val="a"/>
    <w:autoRedefine/>
    <w:uiPriority w:val="39"/>
    <w:unhideWhenUsed/>
    <w:rsid w:val="00893439"/>
    <w:pPr>
      <w:spacing w:after="0" w:line="360" w:lineRule="auto"/>
      <w:ind w:left="567"/>
    </w:pPr>
    <w:rPr>
      <w:rFonts w:ascii="Times New Roman" w:hAnsi="Times New Roman"/>
      <w:sz w:val="26"/>
    </w:rPr>
  </w:style>
  <w:style w:type="paragraph" w:styleId="af7">
    <w:name w:val="TOC Heading"/>
    <w:basedOn w:val="1"/>
    <w:next w:val="a"/>
    <w:uiPriority w:val="39"/>
    <w:unhideWhenUsed/>
    <w:rsid w:val="00887A58"/>
    <w:pPr>
      <w:outlineLvl w:val="9"/>
    </w:pPr>
    <w:rPr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893439"/>
    <w:pPr>
      <w:spacing w:after="0" w:line="360" w:lineRule="auto"/>
      <w:ind w:left="851"/>
    </w:pPr>
    <w:rPr>
      <w:rFonts w:ascii="Times New Roman" w:hAnsi="Times New Roman"/>
      <w:sz w:val="26"/>
    </w:rPr>
  </w:style>
  <w:style w:type="paragraph" w:styleId="51">
    <w:name w:val="toc 5"/>
    <w:basedOn w:val="a"/>
    <w:next w:val="a"/>
    <w:autoRedefine/>
    <w:uiPriority w:val="39"/>
    <w:semiHidden/>
    <w:unhideWhenUsed/>
    <w:rsid w:val="00893439"/>
    <w:pPr>
      <w:spacing w:after="0" w:line="360" w:lineRule="auto"/>
      <w:ind w:left="1134"/>
    </w:pPr>
    <w:rPr>
      <w:rFonts w:ascii="Times New Roman" w:hAnsi="Times New Roman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D4D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4D6D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f8">
    <w:name w:val="Mention"/>
    <w:basedOn w:val="a0"/>
    <w:uiPriority w:val="99"/>
    <w:semiHidden/>
    <w:unhideWhenUsed/>
    <w:rsid w:val="008C6FA2"/>
    <w:rPr>
      <w:color w:val="2B579A"/>
      <w:shd w:val="clear" w:color="auto" w:fill="E6E6E6"/>
    </w:rPr>
  </w:style>
  <w:style w:type="character" w:styleId="af9">
    <w:name w:val="FollowedHyperlink"/>
    <w:basedOn w:val="a0"/>
    <w:uiPriority w:val="99"/>
    <w:semiHidden/>
    <w:unhideWhenUsed/>
    <w:rsid w:val="00AD1D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b2s063f7.aspx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b2s063f7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HSETemplate%20(2016-2017)%20-%20&#1050;&#1091;&#1088;&#1089;&#1086;&#1074;&#1072;&#1103;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ДИС12</b:Tag>
    <b:SourceType>Report</b:SourceType>
    <b:Guid>{069902E2-D497-4F57-9B01-B1547360F02F}</b:Guid>
    <b:Title>ДИС Положение о департаменте</b:Title>
    <b:Year>2012</b:Year>
    <b:City>Пермь</b:City>
    <b:Institution>ООО "Новая Платформа"</b:Institution>
    <b:ThesisType>Положение</b:ThesisType>
    <b:RefOrder>1</b:RefOrder>
  </b:Source>
  <b:Source>
    <b:Tag>Сфе14</b:Tag>
    <b:SourceType>Report</b:SourceType>
    <b:Guid>{0F9AF918-1FB2-4595-8427-24BC0CA4BA24}</b:Guid>
    <b:Title>Сферы деятельности РТЦ</b:Title>
    <b:Year>2014</b:Year>
    <b:Institution>ООО "Новая платформа"</b:Institution>
    <b:City>Пермь</b:City>
    <b:ThesisType>Положение</b:ThesisType>
    <b:RefOrder>6</b:RefOrder>
  </b:Source>
  <b:Source>
    <b:Tag>РДИ12</b:Tag>
    <b:SourceType>Report</b:SourceType>
    <b:Guid>{EB47E4B4-564A-4273-A8A3-5BE93AF9F9E6}</b:Guid>
    <b:Title>РДИС Положение о подразделении</b:Title>
    <b:Year>2012</b:Year>
    <b:Institution>ООО "Новая платформа"</b:Institution>
    <b:City>Пермь</b:City>
    <b:ThesisType>Положение</b:ThesisType>
    <b:RefOrder>7</b:RefOrder>
  </b:Source>
  <b:Source>
    <b:Tag>ДИС15</b:Tag>
    <b:SourceType>Report</b:SourceType>
    <b:Guid>{38FE8656-079B-4E2B-A1C6-8319D02CCAE2}</b:Guid>
    <b:Title>ДИС ОМПР Положение о подразделении</b:Title>
    <b:Year>2013</b:Year>
    <b:Institution>ООО "Новая платформа"</b:Institution>
    <b:City>Пермь</b:City>
    <b:ThesisType>Положение</b:ThesisType>
    <b:RefOrder>2</b:RefOrder>
  </b:Source>
  <b:Source>
    <b:Tag>ДИС14</b:Tag>
    <b:SourceType>Report</b:SourceType>
    <b:Guid>{B817B895-BE91-4853-BFD5-D72EBAC63ACE}</b:Guid>
    <b:Title>ДИС РТЦ Положение о подразделении</b:Title>
    <b:Year>2015</b:Year>
    <b:Institution>ООО "Новая платформа"</b:Institution>
    <b:City>Пермь</b:City>
    <b:ThesisType>Положение</b:ThesisType>
    <b:RefOrder>3</b:RefOrder>
  </b:Source>
  <b:Source>
    <b:Tag>ДИС151</b:Tag>
    <b:SourceType>Report</b:SourceType>
    <b:Guid>{F4010163-9ABE-4756-BB72-CFD3860A7D81}</b:Guid>
    <b:Title>ДИС ЦПИС Положение о подразделении</b:Title>
    <b:Year>2010</b:Year>
    <b:Institution>ООО "Новая платформа"</b:Institution>
    <b:City>Пермь</b:City>
    <b:ThesisType>Положение</b:ThesisType>
    <b:RefOrder>4</b:RefOrder>
  </b:Source>
  <b:Source>
    <b:Tag>ДИС13</b:Tag>
    <b:SourceType>Report</b:SourceType>
    <b:Guid>{07565432-53AE-4056-A74E-B242E67110B2}</b:Guid>
    <b:Title>ДИС ЦОТ Положение о подразделении</b:Title>
    <b:Year>2015</b:Year>
    <b:Institution>ООО "Новая платформа"</b:Institution>
    <b:City>Пермь</b:City>
    <b:ThesisType>Положение</b:ThesisType>
    <b:RefOrder>5</b:RefOrder>
  </b:Source>
</b:Sources>
</file>

<file path=customXml/itemProps1.xml><?xml version="1.0" encoding="utf-8"?>
<ds:datastoreItem xmlns:ds="http://schemas.openxmlformats.org/officeDocument/2006/customXml" ds:itemID="{79ABE67C-BB0F-409C-B2C9-79D187944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HSETemplate (2016-2017) - Курсовая2.dotm</Template>
  <TotalTime>527</TotalTime>
  <Pages>35</Pages>
  <Words>6854</Words>
  <Characters>39073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77</cp:revision>
  <cp:lastPrinted>2017-03-22T12:05:00Z</cp:lastPrinted>
  <dcterms:created xsi:type="dcterms:W3CDTF">2017-03-27T11:54:00Z</dcterms:created>
  <dcterms:modified xsi:type="dcterms:W3CDTF">2017-06-12T21:05:00Z</dcterms:modified>
</cp:coreProperties>
</file>